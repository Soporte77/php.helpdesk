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5A63" w14:textId="77777777" w:rsidR="009F15E5" w:rsidRDefault="009F15E5" w:rsidP="009F15E5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F15E5" w14:paraId="73D6C409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8BEB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764E7" w14:textId="77777777" w:rsidR="009F15E5" w:rsidRDefault="009F15E5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9F15E5" w14:paraId="1DC36161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9079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2788" w14:textId="77777777" w:rsidR="009F15E5" w:rsidRDefault="009F15E5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9F15E5" w14:paraId="766C15A6" w14:textId="77777777" w:rsidTr="009F15E5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78F6" w14:textId="77777777" w:rsidR="009F15E5" w:rsidRDefault="009F15E5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C7471" w14:textId="3F784D2D" w:rsidR="009F15E5" w:rsidRDefault="00BD7898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B877239" w14:textId="77777777" w:rsidR="009F15E5" w:rsidRDefault="009F15E5" w:rsidP="009F15E5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635C45C" w14:textId="77777777" w:rsidR="009F15E5" w:rsidRDefault="009F15E5" w:rsidP="009F15E5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7BAB41E" w14:textId="77777777" w:rsidR="009F15E5" w:rsidRDefault="009F15E5" w:rsidP="009F15E5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09CD3AB" w14:textId="5BEDA47B" w:rsidR="009F15E5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BD7898">
        <w:rPr>
          <w:rFonts w:ascii="Arial" w:hAnsi="Arial" w:cs="Arial"/>
          <w:sz w:val="16"/>
          <w:szCs w:val="16"/>
        </w:rPr>
        <w:t>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B7108C3" w14:textId="77777777" w:rsidR="009F15E5" w:rsidRDefault="009F15E5" w:rsidP="009F15E5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A69D8D1" w14:textId="77777777" w:rsidR="009F15E5" w:rsidRDefault="009F15E5" w:rsidP="009F15E5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9AF7157" w14:textId="77777777" w:rsidR="009F15E5" w:rsidRDefault="009F15E5" w:rsidP="009F15E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A9BDEE8" w14:textId="77777777" w:rsidR="009F15E5" w:rsidRDefault="009F15E5" w:rsidP="009F15E5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0BAC9EF" w14:textId="79A7581B" w:rsidR="005C4ED4" w:rsidRPr="00EE1D1D" w:rsidRDefault="007B2DA4" w:rsidP="009F15E5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567B09" w:rsidRPr="00EE1D1D">
        <w:rPr>
          <w:rFonts w:ascii="Arial" w:eastAsiaTheme="minorHAnsi" w:hAnsi="Arial" w:cs="Arial"/>
          <w:b/>
          <w:bCs/>
          <w:lang w:val="es-MX" w:eastAsia="en-US"/>
        </w:rPr>
        <w:t>ERIC ALEJANDRO GUTIÉRREZ TORRES</w:t>
      </w:r>
    </w:p>
    <w:p w14:paraId="00C41403" w14:textId="2B001174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GESTION Y CONTROL </w:t>
      </w:r>
    </w:p>
    <w:p w14:paraId="6FC6BFA6" w14:textId="3A6D9AEB" w:rsidR="00B82A86" w:rsidRPr="00EE1D1D" w:rsidRDefault="00B82A86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DE</w:t>
      </w:r>
      <w:r w:rsidR="00571EAF">
        <w:rPr>
          <w:rFonts w:ascii="Arial" w:hAnsi="Arial" w:cs="Arial"/>
          <w:b/>
          <w:bCs/>
        </w:rPr>
        <w:t xml:space="preserve"> LA DIRECCIÓN </w:t>
      </w:r>
      <w:r w:rsidR="004B50F7">
        <w:rPr>
          <w:rFonts w:ascii="Arial" w:hAnsi="Arial" w:cs="Arial"/>
          <w:b/>
          <w:bCs/>
        </w:rPr>
        <w:t xml:space="preserve">GENERAL </w:t>
      </w:r>
      <w:r w:rsidR="00571EAF">
        <w:rPr>
          <w:rFonts w:ascii="Arial" w:hAnsi="Arial" w:cs="Arial"/>
          <w:b/>
          <w:bCs/>
        </w:rPr>
        <w:t>DE</w:t>
      </w:r>
      <w:r w:rsidRPr="00EE1D1D">
        <w:rPr>
          <w:rFonts w:ascii="Arial" w:hAnsi="Arial" w:cs="Arial"/>
          <w:b/>
          <w:bCs/>
        </w:rPr>
        <w:t xml:space="preserve"> OBRAS PÚBLICAS</w:t>
      </w:r>
    </w:p>
    <w:p w14:paraId="1146AE62" w14:textId="451E8E76" w:rsidR="009F15E5" w:rsidRPr="00EE1D1D" w:rsidRDefault="009F15E5" w:rsidP="009F15E5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F9C9D6C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6501E70" w14:textId="77777777" w:rsidR="009F15E5" w:rsidRDefault="009F15E5" w:rsidP="009F15E5">
      <w:pPr>
        <w:pStyle w:val="Sinespaciado"/>
        <w:rPr>
          <w:rFonts w:ascii="Arial" w:hAnsi="Arial" w:cs="Arial"/>
          <w:b/>
          <w:bCs/>
        </w:rPr>
      </w:pPr>
    </w:p>
    <w:p w14:paraId="1AAC7F3D" w14:textId="2CBC7629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CBDP10213BTCR031 y CBDP10213BTCR271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69A04C0" w14:textId="77777777" w:rsidR="009F15E5" w:rsidRDefault="009F15E5" w:rsidP="009F15E5">
      <w:pPr>
        <w:spacing w:after="0" w:line="276" w:lineRule="auto"/>
        <w:jc w:val="both"/>
        <w:rPr>
          <w:rFonts w:ascii="Arial" w:hAnsi="Arial" w:cs="Arial"/>
          <w:bCs/>
        </w:rPr>
      </w:pPr>
    </w:p>
    <w:p w14:paraId="3DB51F6E" w14:textId="77777777" w:rsidR="009F15E5" w:rsidRDefault="009F15E5" w:rsidP="009F15E5">
      <w:pPr>
        <w:pStyle w:val="Sinespaciado"/>
        <w:spacing w:line="276" w:lineRule="auto"/>
        <w:jc w:val="both"/>
        <w:rPr>
          <w:rFonts w:ascii="Arial" w:hAnsi="Arial" w:cs="Arial"/>
        </w:rPr>
      </w:pPr>
      <w:bookmarkStart w:id="0" w:name="_Hlk152938411"/>
      <w:r>
        <w:rPr>
          <w:rFonts w:ascii="Arial" w:hAnsi="Arial" w:cs="Arial"/>
        </w:rPr>
        <w:t>Sin otro particular, aprovecho la ocasión para reiterarle la seguridad de mi consideración distinguida.</w:t>
      </w:r>
    </w:p>
    <w:bookmarkEnd w:id="0"/>
    <w:p w14:paraId="68838517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4931596" w14:textId="77777777" w:rsidR="009F15E5" w:rsidRDefault="009F15E5" w:rsidP="00C20667">
      <w:pPr>
        <w:spacing w:line="240" w:lineRule="auto"/>
        <w:rPr>
          <w:rFonts w:ascii="Arial" w:hAnsi="Arial" w:cs="Arial"/>
          <w:b/>
          <w:bCs/>
        </w:rPr>
      </w:pPr>
    </w:p>
    <w:p w14:paraId="59AFFA46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F214704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AAE3A6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031BA5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485273" w14:textId="77777777" w:rsidR="009F15E5" w:rsidRDefault="009F15E5" w:rsidP="009F15E5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8FC086" w14:textId="77777777" w:rsidR="009F15E5" w:rsidRDefault="009F15E5" w:rsidP="009F15E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00A40AB" w14:textId="77777777" w:rsidR="00C8391D" w:rsidRDefault="009F15E5" w:rsidP="009F15E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1D997BD" w14:textId="2289157E" w:rsidR="009F15E5" w:rsidRDefault="009F15E5" w:rsidP="009F15E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39F1D4E" w14:textId="77777777" w:rsidR="009F15E5" w:rsidRDefault="009F15E5" w:rsidP="009F15E5">
      <w:pPr>
        <w:pStyle w:val="Sinespaciado"/>
        <w:rPr>
          <w:rFonts w:ascii="Arial" w:hAnsi="Arial" w:cs="Arial"/>
        </w:rPr>
      </w:pPr>
    </w:p>
    <w:p w14:paraId="2A34058A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C54E8F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638C1B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A02BE93" w14:textId="77777777" w:rsidR="009F15E5" w:rsidRP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55F448" w14:textId="77777777" w:rsidR="009F15E5" w:rsidRDefault="009F15E5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27D2BB8" w14:textId="77777777" w:rsidR="009C50FE" w:rsidRDefault="009C50FE" w:rsidP="009C50FE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9C50FE" w14:paraId="646FEEB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2E65F" w14:textId="77777777" w:rsidR="009C50FE" w:rsidRDefault="009C50FE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8AA7" w14:textId="77777777" w:rsidR="009C50FE" w:rsidRDefault="009C50FE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9C50FE" w14:paraId="10C6229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6290B" w14:textId="77777777" w:rsidR="009C50FE" w:rsidRDefault="009C50FE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4BD0" w14:textId="77777777" w:rsidR="009C50FE" w:rsidRDefault="009C50FE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9C50FE" w14:paraId="74F0BE2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8F6B" w14:textId="77777777" w:rsidR="009C50FE" w:rsidRDefault="009C50FE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00F" w14:textId="323BE977" w:rsidR="009C50FE" w:rsidRDefault="009C50FE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2BC2C5F" w14:textId="77777777" w:rsidR="009C50FE" w:rsidRDefault="009C50FE" w:rsidP="009C50FE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7FF0D8F" w14:textId="77777777" w:rsidR="009C50FE" w:rsidRDefault="009C50FE" w:rsidP="009C50FE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EB7E0A5" w14:textId="77777777" w:rsidR="009C50FE" w:rsidRDefault="009C50FE" w:rsidP="009C50FE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F31EE89" w14:textId="19FC82A2" w:rsidR="009C50FE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998DA62" w14:textId="77777777" w:rsidR="009C50FE" w:rsidRDefault="009C50FE" w:rsidP="009C50FE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7FEA890" w14:textId="77777777" w:rsidR="009C50FE" w:rsidRDefault="009C50FE" w:rsidP="009C50FE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F955051" w14:textId="77777777" w:rsidR="009C50FE" w:rsidRDefault="009C50FE" w:rsidP="009C50FE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E36E926" w14:textId="77777777" w:rsidR="009C50FE" w:rsidRDefault="009C50FE" w:rsidP="009C50FE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9B39B5" w14:textId="7940A20E" w:rsidR="009C50FE" w:rsidRPr="00EE1D1D" w:rsidRDefault="007B2DA4" w:rsidP="009C50FE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567B09" w:rsidRPr="00EE1D1D">
        <w:rPr>
          <w:rFonts w:ascii="Arial" w:eastAsiaTheme="minorHAnsi" w:hAnsi="Arial" w:cs="Arial"/>
          <w:b/>
          <w:bCs/>
          <w:lang w:val="es-MX" w:eastAsia="en-US"/>
        </w:rPr>
        <w:t>CRISTOPHER EDUARDO GALICIA GARDUÑO</w:t>
      </w:r>
    </w:p>
    <w:p w14:paraId="096EF45C" w14:textId="77777777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 DE MOVILIDAD E INFRAESTRUCTURA </w:t>
      </w:r>
    </w:p>
    <w:p w14:paraId="78FA9C31" w14:textId="1720BC76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URBANA DE </w:t>
      </w:r>
      <w:r w:rsidR="00571EAF">
        <w:rPr>
          <w:rFonts w:ascii="Arial" w:hAnsi="Arial" w:cs="Arial"/>
          <w:b/>
          <w:bCs/>
        </w:rPr>
        <w:t xml:space="preserve">LA DIRECCIÓN </w:t>
      </w:r>
      <w:r w:rsidR="004B50F7">
        <w:rPr>
          <w:rFonts w:ascii="Arial" w:hAnsi="Arial" w:cs="Arial"/>
          <w:b/>
          <w:bCs/>
        </w:rPr>
        <w:t xml:space="preserve">GENERAL </w:t>
      </w:r>
      <w:r w:rsidR="00571EAF">
        <w:rPr>
          <w:rFonts w:ascii="Arial" w:hAnsi="Arial" w:cs="Arial"/>
          <w:b/>
          <w:bCs/>
        </w:rPr>
        <w:t>DE</w:t>
      </w:r>
      <w:r w:rsidR="00571EAF" w:rsidRPr="00EE1D1D">
        <w:rPr>
          <w:rFonts w:ascii="Arial" w:hAnsi="Arial" w:cs="Arial"/>
          <w:b/>
          <w:bCs/>
        </w:rPr>
        <w:t xml:space="preserve"> </w:t>
      </w:r>
      <w:r w:rsidRPr="00EE1D1D">
        <w:rPr>
          <w:rFonts w:ascii="Arial" w:hAnsi="Arial" w:cs="Arial"/>
          <w:b/>
          <w:bCs/>
        </w:rPr>
        <w:t>OBRAS PÚBLICAS</w:t>
      </w:r>
    </w:p>
    <w:p w14:paraId="4146FF82" w14:textId="7B0FD546" w:rsidR="009C50FE" w:rsidRPr="00EE1D1D" w:rsidRDefault="009C50FE" w:rsidP="009C50FE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5BC4F3DE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2DCC7D17" w14:textId="77777777" w:rsidR="009C50FE" w:rsidRDefault="009C50FE" w:rsidP="009C50FE">
      <w:pPr>
        <w:pStyle w:val="Sinespaciado"/>
        <w:rPr>
          <w:rFonts w:ascii="Arial" w:hAnsi="Arial" w:cs="Arial"/>
          <w:b/>
          <w:bCs/>
        </w:rPr>
      </w:pPr>
    </w:p>
    <w:p w14:paraId="18E7B559" w14:textId="550DC116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Pr="00A54A90">
        <w:rPr>
          <w:rFonts w:ascii="Arial" w:hAnsi="Arial" w:cs="Arial"/>
          <w:b/>
          <w:bCs/>
        </w:rPr>
        <w:t>CBDP10213BTCR028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4D095" w14:textId="77777777" w:rsidR="009C50FE" w:rsidRDefault="009C50FE" w:rsidP="009C50FE">
      <w:pPr>
        <w:spacing w:after="0" w:line="276" w:lineRule="auto"/>
        <w:jc w:val="both"/>
        <w:rPr>
          <w:rFonts w:ascii="Arial" w:hAnsi="Arial" w:cs="Arial"/>
          <w:bCs/>
        </w:rPr>
      </w:pPr>
    </w:p>
    <w:p w14:paraId="7B628EE9" w14:textId="77777777" w:rsidR="009C50FE" w:rsidRDefault="009C50FE" w:rsidP="009C50FE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F1175FC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BE80968" w14:textId="77777777" w:rsidR="009C50FE" w:rsidRDefault="009C50FE" w:rsidP="009C50FE">
      <w:pPr>
        <w:spacing w:line="240" w:lineRule="auto"/>
        <w:rPr>
          <w:rFonts w:ascii="Arial" w:hAnsi="Arial" w:cs="Arial"/>
          <w:b/>
          <w:bCs/>
        </w:rPr>
      </w:pPr>
    </w:p>
    <w:p w14:paraId="427306D4" w14:textId="77777777" w:rsidR="009C50FE" w:rsidRDefault="009C50FE" w:rsidP="00B01080">
      <w:pPr>
        <w:spacing w:line="240" w:lineRule="auto"/>
        <w:rPr>
          <w:rFonts w:ascii="Arial" w:hAnsi="Arial" w:cs="Arial"/>
          <w:b/>
          <w:bCs/>
        </w:rPr>
      </w:pPr>
    </w:p>
    <w:p w14:paraId="2B5CAE38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9472D6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064312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4806C0" w14:textId="77777777" w:rsidR="009C50FE" w:rsidRDefault="009C50FE" w:rsidP="009C50FE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3794DF" w14:textId="77777777" w:rsidR="009C50FE" w:rsidRDefault="009C50FE" w:rsidP="009C50F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F1E4AC" w14:textId="77777777" w:rsidR="00C8391D" w:rsidRDefault="009C50FE" w:rsidP="009C50FE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F56ED6F" w14:textId="01E1E3EE" w:rsidR="009C50FE" w:rsidRDefault="009C50FE" w:rsidP="009C50FE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DF6B35" w14:textId="77777777" w:rsidR="009C50FE" w:rsidRDefault="009C50FE" w:rsidP="009C50FE">
      <w:pPr>
        <w:pStyle w:val="Sinespaciado"/>
        <w:rPr>
          <w:rFonts w:ascii="Arial" w:hAnsi="Arial" w:cs="Arial"/>
        </w:rPr>
      </w:pPr>
    </w:p>
    <w:p w14:paraId="5A20865A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CF0A15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C283E0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49DD59" w14:textId="77777777" w:rsidR="009C50FE" w:rsidRPr="009F15E5" w:rsidRDefault="009C50FE" w:rsidP="009C50FE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BD8949" w14:textId="77777777" w:rsidR="009C50FE" w:rsidRDefault="009C50FE" w:rsidP="009C50FE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B3AFCD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C1B7E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150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B11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7FF306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338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6C9B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5B4A65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FCA4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12712" w14:textId="3F0BC778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E5F534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A0A3FD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6407A7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2A71321" w14:textId="6283F58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Atizapán de Zaragoza, Estado de México; a </w:t>
      </w:r>
      <w:r w:rsidR="009D5221">
        <w:rPr>
          <w:rFonts w:ascii="Arial" w:hAnsi="Arial" w:cs="Arial"/>
          <w:sz w:val="16"/>
          <w:szCs w:val="16"/>
        </w:rPr>
        <w:t>12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95A20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765DA8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0F3D1D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4C52C5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C159D42" w14:textId="51DB8520" w:rsidR="00C20667" w:rsidRPr="00EE1D1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C20667" w:rsidRPr="00EE1D1D">
        <w:rPr>
          <w:rFonts w:ascii="Arial" w:eastAsiaTheme="minorHAnsi" w:hAnsi="Arial" w:cs="Arial"/>
          <w:b/>
          <w:bCs/>
          <w:lang w:val="es-MX" w:eastAsia="en-US"/>
        </w:rPr>
        <w:t>ELSA PAULA CRUZ RODRÍGUEZ</w:t>
      </w:r>
    </w:p>
    <w:p w14:paraId="1A0A8E35" w14:textId="77777777" w:rsidR="00571EAF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SUBDIRECTORA DE RECURSOS HUMANOS </w:t>
      </w:r>
    </w:p>
    <w:p w14:paraId="0BF738AA" w14:textId="2A6C5BCD" w:rsidR="00C20667" w:rsidRPr="00EE1D1D" w:rsidRDefault="00C20667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 xml:space="preserve">DE </w:t>
      </w:r>
      <w:r w:rsidR="00571EAF">
        <w:rPr>
          <w:rFonts w:ascii="Arial" w:hAnsi="Arial" w:cs="Arial"/>
          <w:b/>
          <w:bCs/>
        </w:rPr>
        <w:t>LA DIRECCIÓN DE</w:t>
      </w:r>
      <w:r w:rsidR="00571EAF" w:rsidRPr="00EE1D1D">
        <w:rPr>
          <w:rFonts w:ascii="Arial" w:hAnsi="Arial" w:cs="Arial"/>
          <w:b/>
          <w:bCs/>
        </w:rPr>
        <w:t xml:space="preserve"> </w:t>
      </w:r>
      <w:r w:rsidRPr="00EE1D1D">
        <w:rPr>
          <w:rFonts w:ascii="Arial" w:hAnsi="Arial" w:cs="Arial"/>
          <w:b/>
          <w:bCs/>
        </w:rPr>
        <w:t>ADMINISTRACI</w:t>
      </w:r>
      <w:r w:rsidR="00363ABF" w:rsidRPr="00EE1D1D">
        <w:rPr>
          <w:rFonts w:ascii="Arial" w:hAnsi="Arial" w:cs="Arial"/>
          <w:b/>
          <w:bCs/>
        </w:rPr>
        <w:t>Ó</w:t>
      </w:r>
      <w:r w:rsidRPr="00EE1D1D">
        <w:rPr>
          <w:rFonts w:ascii="Arial" w:hAnsi="Arial" w:cs="Arial"/>
          <w:b/>
          <w:bCs/>
        </w:rPr>
        <w:t>N</w:t>
      </w:r>
    </w:p>
    <w:p w14:paraId="0172D877" w14:textId="0769C19D" w:rsidR="00BD7898" w:rsidRPr="00EE1D1D" w:rsidRDefault="00BD7898" w:rsidP="00BD7898">
      <w:pPr>
        <w:pStyle w:val="Sinespaciado"/>
        <w:rPr>
          <w:rFonts w:ascii="Arial" w:hAnsi="Arial" w:cs="Arial"/>
          <w:b/>
          <w:bCs/>
        </w:rPr>
      </w:pPr>
      <w:r w:rsidRPr="00EE1D1D">
        <w:rPr>
          <w:rFonts w:ascii="Arial" w:hAnsi="Arial" w:cs="Arial"/>
          <w:b/>
          <w:bCs/>
        </w:rPr>
        <w:t>P R E S E N T E</w:t>
      </w:r>
    </w:p>
    <w:p w14:paraId="2DE704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9CEB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8F8A23E" w14:textId="082719C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20667" w:rsidRPr="00A54A90">
        <w:rPr>
          <w:rFonts w:ascii="Arial" w:hAnsi="Arial" w:cs="Arial"/>
          <w:b/>
          <w:bCs/>
        </w:rPr>
        <w:t>CBDP10213BTCR042, CBDP10213BTCR043 y CBDP10219BTCR373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574ED0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5956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F54C468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EDA645C" w14:textId="77777777" w:rsidR="00BD7898" w:rsidRDefault="00BD7898" w:rsidP="00C20667">
      <w:pPr>
        <w:spacing w:line="240" w:lineRule="auto"/>
        <w:rPr>
          <w:rFonts w:ascii="Arial" w:hAnsi="Arial" w:cs="Arial"/>
          <w:b/>
          <w:bCs/>
        </w:rPr>
      </w:pPr>
    </w:p>
    <w:p w14:paraId="1B491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E10DF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64108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DBE89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7683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81E272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9A0C55B" w14:textId="3BBCE15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7C022C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103FE2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39ABF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D87A2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C8699A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2C1E96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24A5D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263C6B1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7202C6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4716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054BF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80154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3EA7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E364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6F3C8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8702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C45C" w14:textId="41F013F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5FB07E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028B0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F9C0FF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11D45B4" w14:textId="7C4EDF0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B07F57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B609F5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4CE710E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ED3D763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6BD12D" w14:textId="3E1439D2" w:rsidR="00C20667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C20667" w:rsidRPr="00363ABF">
        <w:rPr>
          <w:rFonts w:ascii="Arial" w:eastAsiaTheme="minorHAnsi" w:hAnsi="Arial" w:cs="Arial"/>
          <w:b/>
          <w:bCs/>
          <w:lang w:val="es-MX" w:eastAsia="en-US"/>
        </w:rPr>
        <w:t>CELIA FANNY CABRERA CHÁVEZ</w:t>
      </w:r>
    </w:p>
    <w:p w14:paraId="26B207D6" w14:textId="77777777" w:rsidR="00571EA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SUBDIRECTORA DE RECURSOS MATERIALES</w:t>
      </w:r>
      <w:r>
        <w:rPr>
          <w:rFonts w:ascii="Arial" w:hAnsi="Arial" w:cs="Arial"/>
          <w:b/>
          <w:bCs/>
        </w:rPr>
        <w:t xml:space="preserve"> </w:t>
      </w:r>
    </w:p>
    <w:p w14:paraId="5F8FE104" w14:textId="56D43996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="00571EAF">
        <w:rPr>
          <w:rFonts w:ascii="Arial" w:hAnsi="Arial" w:cs="Arial"/>
          <w:b/>
          <w:bCs/>
        </w:rPr>
        <w:t>LA DIRECCIÓN DE</w:t>
      </w:r>
      <w:r w:rsidR="00571EAF" w:rsidRPr="00EE1D1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ADMINISTRACIÓN </w:t>
      </w:r>
    </w:p>
    <w:p w14:paraId="0456C568" w14:textId="6ACB0E2C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0FDFE17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AD8DB3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5F5A34" w14:textId="21DD8D9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CBDP10219BTCR375 y CBDP10219BTCR376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14225B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C76D0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16932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2AC58A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4BC2E486" w14:textId="77777777" w:rsidR="00BD7898" w:rsidRDefault="00BD7898" w:rsidP="00363ABF">
      <w:pPr>
        <w:spacing w:line="240" w:lineRule="auto"/>
        <w:rPr>
          <w:rFonts w:ascii="Arial" w:hAnsi="Arial" w:cs="Arial"/>
          <w:b/>
          <w:bCs/>
        </w:rPr>
      </w:pPr>
    </w:p>
    <w:p w14:paraId="0EC5C4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1D67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5EA3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AD65A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2573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91E6311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</w:t>
      </w:r>
    </w:p>
    <w:p w14:paraId="51785B7A" w14:textId="1AD20926" w:rsidR="00BD7898" w:rsidRPr="00330EB5" w:rsidRDefault="00BD7898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ATIZAPÁN DE ZARAGOZA, ESTADO DE MÉXICO.</w:t>
      </w:r>
    </w:p>
    <w:p w14:paraId="115A4A1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9F8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155282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5BE744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1F28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678CE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7A0BD6" w14:textId="21FE4CB7" w:rsidR="00BD7898" w:rsidRPr="00571EAF" w:rsidRDefault="00BD7898" w:rsidP="00571EAF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939C417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492E6B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EEC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209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7732F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C3D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E201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34F48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A097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93A53" w14:textId="3F47C2D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3719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3A9120F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826694C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A243A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00A3C9B" w14:textId="24A754C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 xml:space="preserve">2 </w:t>
      </w:r>
      <w:r>
        <w:rPr>
          <w:rFonts w:ascii="Arial" w:hAnsi="Arial" w:cs="Arial"/>
          <w:sz w:val="16"/>
          <w:szCs w:val="16"/>
        </w:rPr>
        <w:t>de diciembre del 2023.</w:t>
      </w:r>
    </w:p>
    <w:p w14:paraId="43C3BF1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7873C82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A292EEE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8FA22ED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FC8428" w14:textId="2FD304EE" w:rsidR="00363ABF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363ABF" w:rsidRPr="00363ABF">
        <w:rPr>
          <w:rFonts w:ascii="Arial" w:eastAsiaTheme="minorHAnsi" w:hAnsi="Arial" w:cs="Arial"/>
          <w:b/>
          <w:bCs/>
          <w:lang w:val="es-MX" w:eastAsia="en-US"/>
        </w:rPr>
        <w:t xml:space="preserve">ELI MATEO JIMÉNEZ BENÍTEZ </w:t>
      </w:r>
    </w:p>
    <w:p w14:paraId="23A0ADEA" w14:textId="77777777" w:rsid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JEFE DE DEPARTAMENTO DE SEGUIMIENTO AL </w:t>
      </w:r>
    </w:p>
    <w:p w14:paraId="23A0CC51" w14:textId="0BA7BA56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SISTEMA ANTICORRUPCIÓN DE</w:t>
      </w:r>
      <w:r w:rsidR="00571EAF">
        <w:rPr>
          <w:rFonts w:ascii="Arial" w:hAnsi="Arial" w:cs="Arial"/>
          <w:b/>
          <w:bCs/>
        </w:rPr>
        <w:t xml:space="preserve"> </w:t>
      </w:r>
      <w:r w:rsidR="00E40393">
        <w:rPr>
          <w:rFonts w:ascii="Arial" w:hAnsi="Arial" w:cs="Arial"/>
          <w:b/>
          <w:bCs/>
        </w:rPr>
        <w:t xml:space="preserve">LA </w:t>
      </w:r>
      <w:r w:rsidRPr="00363ABF">
        <w:rPr>
          <w:rFonts w:ascii="Arial" w:hAnsi="Arial" w:cs="Arial"/>
          <w:b/>
          <w:bCs/>
        </w:rPr>
        <w:t xml:space="preserve">CONTRALORÍA MUNICIPAL </w:t>
      </w:r>
    </w:p>
    <w:p w14:paraId="2511C7EB" w14:textId="0F1133BD" w:rsidR="00BD7898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 xml:space="preserve"> P R E S E N T E</w:t>
      </w:r>
    </w:p>
    <w:p w14:paraId="362F474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ECF59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3A469C8" w14:textId="3CC52CA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57AD015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38D98D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A2D10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CF7E6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328E0C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44926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BB15E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7A80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A5EB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5876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F5B4C83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0B8AF13" w14:textId="5D603843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82132A2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CA05C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101AF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E0DE1E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1729B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A868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7AE0402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3A92AB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69F1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24B8D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4EBA45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803F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27DA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138D4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AF1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E1FF" w14:textId="3447BDC3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C2F677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1A1C3E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5E67C9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645B13A" w14:textId="292365C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AACBCEF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FD905E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3C32F2D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1F5B227" w14:textId="77777777" w:rsidR="00BD7898" w:rsidRPr="00363ABF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EC5377" w14:textId="520E0D1A" w:rsidR="00363ABF" w:rsidRPr="00363ABF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363ABF" w:rsidRPr="00363ABF">
        <w:rPr>
          <w:rFonts w:ascii="Arial" w:eastAsiaTheme="minorHAnsi" w:hAnsi="Arial" w:cs="Arial"/>
          <w:b/>
          <w:bCs/>
          <w:lang w:val="es-MX" w:eastAsia="en-US"/>
        </w:rPr>
        <w:t xml:space="preserve">ANGELICA DELGADO HERNÁNDEZ </w:t>
      </w:r>
    </w:p>
    <w:p w14:paraId="1BB5608C" w14:textId="77356965" w:rsidR="00363ABF" w:rsidRPr="00363ABF" w:rsidRDefault="00363ABF" w:rsidP="00BD7898">
      <w:pPr>
        <w:pStyle w:val="Sinespaciado"/>
        <w:rPr>
          <w:rFonts w:ascii="Arial" w:hAnsi="Arial" w:cs="Arial"/>
          <w:b/>
          <w:bCs/>
        </w:rPr>
      </w:pPr>
      <w:r w:rsidRPr="00363ABF">
        <w:rPr>
          <w:rFonts w:ascii="Arial" w:hAnsi="Arial" w:cs="Arial"/>
          <w:b/>
          <w:bCs/>
        </w:rPr>
        <w:t>ASISTENTE ESPECIALIZADO D</w:t>
      </w:r>
      <w:r>
        <w:rPr>
          <w:rFonts w:ascii="Arial" w:hAnsi="Arial" w:cs="Arial"/>
          <w:b/>
          <w:bCs/>
        </w:rPr>
        <w:t>E</w:t>
      </w:r>
      <w:r w:rsidRPr="00363ABF">
        <w:rPr>
          <w:rFonts w:ascii="Arial" w:hAnsi="Arial" w:cs="Arial"/>
          <w:b/>
          <w:bCs/>
        </w:rPr>
        <w:t xml:space="preserve"> </w:t>
      </w:r>
      <w:r w:rsidR="00571EAF">
        <w:rPr>
          <w:rFonts w:ascii="Arial" w:hAnsi="Arial" w:cs="Arial"/>
          <w:b/>
          <w:bCs/>
        </w:rPr>
        <w:t xml:space="preserve">LA </w:t>
      </w:r>
      <w:r w:rsidRPr="00363ABF">
        <w:rPr>
          <w:rFonts w:ascii="Arial" w:hAnsi="Arial" w:cs="Arial"/>
          <w:b/>
          <w:bCs/>
        </w:rPr>
        <w:t xml:space="preserve">CONTRALORÍA MUNICIPAL </w:t>
      </w:r>
    </w:p>
    <w:p w14:paraId="39003665" w14:textId="1845965B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58339E3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48FEB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E618E4C" w14:textId="0030211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363ABF" w:rsidRPr="00A54A90">
        <w:rPr>
          <w:rFonts w:ascii="Arial" w:hAnsi="Arial" w:cs="Arial"/>
          <w:b/>
          <w:bCs/>
        </w:rPr>
        <w:t>CBDP10213BTCR020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F9CDA31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F6B68C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A0B35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D82F06" w14:textId="77777777" w:rsidR="00822F48" w:rsidRPr="00822F48" w:rsidRDefault="00822F48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381A1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54DBC6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24158F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DDE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577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7E82AA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ADFA4C7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C677B8A" w14:textId="342CEF2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8FB376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889FF5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11606B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CB7A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ACE75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EF6B3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D0E857" w14:textId="1FB61465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AC7164E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2C0331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54A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27F08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C127B7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DE3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BA9EB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C43A8D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6FE3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42F9F" w14:textId="2B2D1239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AB16E9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3ED588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69DE4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F811C37" w14:textId="7FBC0FC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7243C5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42B2DE5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254A6C" w14:textId="2EAC67E4" w:rsidR="00BD7898" w:rsidRPr="00330EB5" w:rsidRDefault="00BD7898" w:rsidP="00330EB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CBF62BD" w14:textId="77777777" w:rsidR="007B2DA4" w:rsidRDefault="007B2DA4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1C48C78" w14:textId="2F14EC41" w:rsidR="007B00C3" w:rsidRPr="007B00C3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B00C3" w:rsidRPr="007B00C3">
        <w:rPr>
          <w:rFonts w:ascii="Arial" w:eastAsiaTheme="minorHAnsi" w:hAnsi="Arial" w:cs="Arial"/>
          <w:b/>
          <w:bCs/>
          <w:lang w:val="es-MX" w:eastAsia="en-US"/>
        </w:rPr>
        <w:t xml:space="preserve">WENDY MARIANA GÓMEZ TREJO HERNÁNDEZ </w:t>
      </w:r>
    </w:p>
    <w:p w14:paraId="1F54877B" w14:textId="77777777" w:rsid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 xml:space="preserve">COORDINADORA DE ENLACE ADMINISTRATIVO DE </w:t>
      </w:r>
    </w:p>
    <w:p w14:paraId="2C602B6C" w14:textId="159F678F" w:rsidR="007B00C3" w:rsidRPr="007B00C3" w:rsidRDefault="007B00C3" w:rsidP="00BD7898">
      <w:pPr>
        <w:pStyle w:val="Sinespaciado"/>
        <w:rPr>
          <w:rFonts w:ascii="Arial" w:hAnsi="Arial" w:cs="Arial"/>
          <w:b/>
          <w:bCs/>
        </w:rPr>
      </w:pPr>
      <w:r w:rsidRPr="007B00C3">
        <w:rPr>
          <w:rFonts w:ascii="Arial" w:hAnsi="Arial" w:cs="Arial"/>
          <w:b/>
          <w:bCs/>
        </w:rPr>
        <w:t>LA DEFENSORÍA MUNICIPAL DE DERECHOS HUMANOS</w:t>
      </w:r>
    </w:p>
    <w:p w14:paraId="7577384E" w14:textId="69B2B229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79B7FF5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2CAD7B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AC242BF" w14:textId="5B6FE53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B00C3" w:rsidRPr="00A54A90">
        <w:rPr>
          <w:rFonts w:ascii="Arial" w:hAnsi="Arial" w:cs="Arial"/>
          <w:b/>
          <w:bCs/>
        </w:rPr>
        <w:t xml:space="preserve">CBDP10213BTCR001, </w:t>
      </w:r>
      <w:r w:rsidR="00557627" w:rsidRPr="00A54A90">
        <w:rPr>
          <w:rFonts w:ascii="Arial" w:hAnsi="Arial" w:cs="Arial"/>
          <w:b/>
          <w:bCs/>
        </w:rPr>
        <w:t>CBDP10213BTCR002</w:t>
      </w:r>
      <w:r w:rsidR="007B00C3" w:rsidRPr="00A54A90">
        <w:rPr>
          <w:rFonts w:ascii="Arial" w:hAnsi="Arial" w:cs="Arial"/>
          <w:b/>
          <w:bCs/>
        </w:rPr>
        <w:t xml:space="preserve"> y CBDP10217BTCR352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878D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041BCD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4F75F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68EA3C" w14:textId="77777777" w:rsidR="00BD7898" w:rsidRDefault="00BD7898" w:rsidP="00822F48">
      <w:pPr>
        <w:spacing w:line="240" w:lineRule="auto"/>
        <w:rPr>
          <w:rFonts w:ascii="Arial" w:hAnsi="Arial" w:cs="Arial"/>
          <w:b/>
          <w:bCs/>
        </w:rPr>
      </w:pPr>
    </w:p>
    <w:p w14:paraId="71EEDE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3DAEB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88A7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9B1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E48A8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B7F3A9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2A2DBEB" w14:textId="7FA3D71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CDBAAC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12BB9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D31DF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AC9CA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4BA2A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6E73E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CAD35C" w14:textId="453BC586" w:rsidR="00BD7898" w:rsidRPr="007B2DA4" w:rsidRDefault="00BD7898" w:rsidP="007B2DA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5BF922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E52BC7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295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D6CA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EC8A5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7DE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BA86A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8BC359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E316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A96E9" w14:textId="7B20CC3A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D63A9C" w:rsidRPr="00D63A9C">
              <w:rPr>
                <w:rFonts w:ascii="Arial" w:hAnsi="Arial" w:cs="Arial"/>
                <w:sz w:val="16"/>
                <w:szCs w:val="16"/>
              </w:rPr>
              <w:t>3722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760F6F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DEF270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AB98525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A35C677" w14:textId="41A1BED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C0B9DE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4B52BC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73ACF2F" w14:textId="6203DCDC" w:rsidR="00BD7898" w:rsidRPr="00330EB5" w:rsidRDefault="00BD7898" w:rsidP="00330EB5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33C86CB" w14:textId="77777777" w:rsidR="007B2DA4" w:rsidRPr="00E43E6E" w:rsidRDefault="007B2DA4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9D37893" w14:textId="45A62530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 xml:space="preserve">LUIS PAVEL CORTÉS SÁNCHEZ </w:t>
      </w:r>
    </w:p>
    <w:p w14:paraId="0E706191" w14:textId="77777777" w:rsidR="009E28D9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JEFE DE DEPARTAMENTO </w:t>
      </w:r>
      <w:r w:rsidR="009E28D9">
        <w:rPr>
          <w:rFonts w:ascii="Arial" w:hAnsi="Arial" w:cs="Arial"/>
          <w:b/>
          <w:bCs/>
        </w:rPr>
        <w:t xml:space="preserve">DE SERVICIO MUNICIPAL </w:t>
      </w:r>
    </w:p>
    <w:p w14:paraId="48BEA7FE" w14:textId="4D7B4E1C" w:rsidR="00E43E6E" w:rsidRPr="00E43E6E" w:rsidRDefault="009E28D9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EMPLEO </w:t>
      </w:r>
      <w:r w:rsidR="00E43E6E" w:rsidRPr="00E43E6E">
        <w:rPr>
          <w:rFonts w:ascii="Arial" w:hAnsi="Arial" w:cs="Arial"/>
          <w:b/>
          <w:bCs/>
        </w:rPr>
        <w:t>DE</w:t>
      </w:r>
      <w:r w:rsidR="00571EAF">
        <w:rPr>
          <w:rFonts w:ascii="Arial" w:hAnsi="Arial" w:cs="Arial"/>
          <w:b/>
          <w:bCs/>
        </w:rPr>
        <w:t xml:space="preserve"> LA DIRECCIÓN DE</w:t>
      </w:r>
      <w:r w:rsidR="00E43E6E" w:rsidRPr="00E43E6E">
        <w:rPr>
          <w:rFonts w:ascii="Arial" w:hAnsi="Arial" w:cs="Arial"/>
          <w:b/>
          <w:bCs/>
        </w:rPr>
        <w:t xml:space="preserve"> DESARROLLO ECONÓMICO</w:t>
      </w:r>
    </w:p>
    <w:p w14:paraId="04D240B5" w14:textId="39C8DC28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11090C0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1F9C8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C47FB3" w14:textId="36BFE46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363A04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008FB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A2FF9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34CA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F592271" w14:textId="77777777" w:rsidR="00B01080" w:rsidRDefault="00B01080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3541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B66AE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3D17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AF2C4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2A79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20E715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A231E3F" w14:textId="56B2603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6C2381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3ED7F3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369D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B45A822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6A3D64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4511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550FDE" w14:textId="76610DE1" w:rsidR="00CD6CC2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2EF7923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EC4E68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757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4EDD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3E2F91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EDA9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648C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952643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A0E44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21AA" w14:textId="237719F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8DBED7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831094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C3EB57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CC4CF61" w14:textId="0126CDD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5548FC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81CD9C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5DC67C4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385790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D265E0A" w14:textId="35137450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>NAYELI ARÉVALO RIVERA</w:t>
      </w:r>
    </w:p>
    <w:p w14:paraId="7E1F5B03" w14:textId="77777777" w:rsidR="0071577A" w:rsidRDefault="0071577A" w:rsidP="00E43E6E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COORDINADORA DE OFICINA MUNICIPAL DE </w:t>
      </w:r>
    </w:p>
    <w:p w14:paraId="0041C457" w14:textId="77777777" w:rsidR="0071577A" w:rsidRDefault="0071577A" w:rsidP="00E43E6E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ENLACE PARA LA EMISIÓN DE PASAPORTES</w:t>
      </w:r>
      <w:r w:rsidRPr="00E43E6E">
        <w:rPr>
          <w:rFonts w:ascii="Arial" w:hAnsi="Arial" w:cs="Arial"/>
          <w:b/>
          <w:bCs/>
        </w:rPr>
        <w:t xml:space="preserve"> </w:t>
      </w:r>
    </w:p>
    <w:p w14:paraId="6D41A2D1" w14:textId="13F384FE" w:rsidR="00E43E6E" w:rsidRPr="00E43E6E" w:rsidRDefault="0071577A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LA DIRECCIÓN DE</w:t>
      </w:r>
      <w:r w:rsidRPr="00EE1D1D">
        <w:rPr>
          <w:rFonts w:ascii="Arial" w:hAnsi="Arial" w:cs="Arial"/>
          <w:b/>
          <w:bCs/>
        </w:rPr>
        <w:t xml:space="preserve"> </w:t>
      </w:r>
      <w:r w:rsidRPr="00E43E6E">
        <w:rPr>
          <w:rFonts w:ascii="Arial" w:hAnsi="Arial" w:cs="Arial"/>
          <w:b/>
          <w:bCs/>
        </w:rPr>
        <w:t>DESARROLLO ECONÓMICO</w:t>
      </w:r>
    </w:p>
    <w:p w14:paraId="0A102F5B" w14:textId="1C2B076F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67ACC2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9BCE2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E5924AA" w14:textId="2E1B46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CBDP10223ATCR466 y CBDP10223ATCR465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E04D7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07F76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7907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0708B27" w14:textId="77777777" w:rsidR="0071577A" w:rsidRDefault="0071577A" w:rsidP="00822F48">
      <w:pPr>
        <w:spacing w:line="240" w:lineRule="auto"/>
        <w:rPr>
          <w:rFonts w:ascii="Arial" w:hAnsi="Arial" w:cs="Arial"/>
          <w:b/>
          <w:bCs/>
        </w:rPr>
      </w:pPr>
    </w:p>
    <w:p w14:paraId="3522401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E01D9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FFC68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6EFF7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E9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974C0A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E49A8D9" w14:textId="3EF288B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ADF3C0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210F0FB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BCA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14A245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FE6599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7A42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319C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145C11E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141733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EA31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2C2A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F196E3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6E2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6B27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328622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574B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6B2D" w14:textId="4DFAA41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F498273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21E564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0E1068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3C58634" w14:textId="6994EF4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BBA1BE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CC804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961C8BB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75E9CD3" w14:textId="77777777" w:rsidR="00BD7898" w:rsidRPr="009E28D9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AE409C" w14:textId="4C70B95E" w:rsidR="00E43E6E" w:rsidRPr="009E28D9" w:rsidRDefault="007B2DA4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E43E6E" w:rsidRPr="009E28D9">
        <w:rPr>
          <w:rFonts w:ascii="Arial" w:hAnsi="Arial" w:cs="Arial"/>
          <w:b/>
          <w:bCs/>
          <w:sz w:val="24"/>
          <w:szCs w:val="24"/>
          <w:lang w:eastAsia="es-MX"/>
        </w:rPr>
        <w:t>OSCAR RAFAEL PIEDRAS VÁZQUEZ</w:t>
      </w:r>
    </w:p>
    <w:p w14:paraId="761AE2F4" w14:textId="77777777" w:rsidR="00E43E6E" w:rsidRPr="009E28D9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 xml:space="preserve">JEFE DE DEPARTAMENTO DE ECONOMÍA </w:t>
      </w:r>
    </w:p>
    <w:p w14:paraId="7F4E909C" w14:textId="1EAE1E93" w:rsidR="00BD7898" w:rsidRPr="009E28D9" w:rsidRDefault="00E43E6E" w:rsidP="00E43E6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28D9">
        <w:rPr>
          <w:rFonts w:ascii="Arial" w:hAnsi="Arial" w:cs="Arial"/>
          <w:b/>
          <w:bCs/>
          <w:sz w:val="24"/>
          <w:szCs w:val="24"/>
        </w:rPr>
        <w:t>SOCIAL DE</w:t>
      </w:r>
      <w:r w:rsidR="00571EAF" w:rsidRPr="009E28D9">
        <w:rPr>
          <w:rFonts w:ascii="Arial" w:hAnsi="Arial" w:cs="Arial"/>
          <w:b/>
          <w:bCs/>
          <w:sz w:val="24"/>
          <w:szCs w:val="24"/>
        </w:rPr>
        <w:t xml:space="preserve"> LA DIRECCIÓN DE</w:t>
      </w:r>
      <w:r w:rsidRPr="009E28D9">
        <w:rPr>
          <w:rFonts w:ascii="Arial" w:hAnsi="Arial" w:cs="Arial"/>
          <w:b/>
          <w:bCs/>
          <w:sz w:val="24"/>
          <w:szCs w:val="24"/>
        </w:rPr>
        <w:t xml:space="preserve"> DESARROLLO ECONÓMICO</w:t>
      </w:r>
    </w:p>
    <w:p w14:paraId="040E9B73" w14:textId="00819425" w:rsidR="00BD7898" w:rsidRPr="009E28D9" w:rsidRDefault="00E43E6E" w:rsidP="00BD7898">
      <w:pPr>
        <w:pStyle w:val="Sinespaciado"/>
        <w:rPr>
          <w:rFonts w:ascii="Arial" w:hAnsi="Arial" w:cs="Arial"/>
          <w:b/>
          <w:bCs/>
        </w:rPr>
      </w:pPr>
      <w:r w:rsidRPr="009E28D9">
        <w:rPr>
          <w:rFonts w:ascii="Arial" w:hAnsi="Arial" w:cs="Arial"/>
          <w:b/>
          <w:bCs/>
        </w:rPr>
        <w:t>P R E S E N T E</w:t>
      </w:r>
    </w:p>
    <w:p w14:paraId="3F6E381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26B5FE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C4A7FDF" w14:textId="4039997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CBDP10216ATCR267, CBDP10216ATCR270, CBDP10217ATCR311</w:t>
      </w:r>
      <w:r w:rsidR="00B40C9F" w:rsidRPr="00A54A90">
        <w:rPr>
          <w:rFonts w:ascii="Arial" w:hAnsi="Arial" w:cs="Arial"/>
          <w:b/>
          <w:bCs/>
        </w:rPr>
        <w:t xml:space="preserve"> </w:t>
      </w:r>
      <w:r w:rsidR="00E43E6E" w:rsidRPr="00A54A90">
        <w:rPr>
          <w:rFonts w:ascii="Arial" w:hAnsi="Arial" w:cs="Arial"/>
          <w:b/>
          <w:bCs/>
        </w:rPr>
        <w:t>y CBDP10222ATCR445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1188A4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7C639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579C3B7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932C5DD" w14:textId="77777777" w:rsidR="00E43E6E" w:rsidRDefault="00E43E6E" w:rsidP="00E43E6E">
      <w:pPr>
        <w:spacing w:line="240" w:lineRule="auto"/>
        <w:rPr>
          <w:rFonts w:ascii="Arial" w:hAnsi="Arial" w:cs="Arial"/>
          <w:b/>
          <w:bCs/>
        </w:rPr>
      </w:pPr>
    </w:p>
    <w:p w14:paraId="4B55F9C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C5D21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E50C1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0D5E1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DF77B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58F896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C017058" w14:textId="4781470D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E3F9BE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94D1F7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1BD15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BD390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4193B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CD9D8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2195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6927699" w14:textId="77777777" w:rsidR="00E839FC" w:rsidRDefault="00E839FC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0DC64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2FB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35CD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11A675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249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FA8C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3E6306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F29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91BA4" w14:textId="009BE746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DCBB3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07CD6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95EE14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7F41404" w14:textId="22F8D2E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9B0A70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904C5F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72C137D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0F46C1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5DE90ED" w14:textId="394215D0" w:rsidR="00E43E6E" w:rsidRPr="00E839FC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839FC" w:rsidRPr="00E839FC">
        <w:rPr>
          <w:rFonts w:ascii="Arial" w:eastAsiaTheme="minorHAnsi" w:hAnsi="Arial" w:cs="Arial"/>
          <w:b/>
          <w:bCs/>
          <w:lang w:val="es-MX" w:eastAsia="en-US"/>
        </w:rPr>
        <w:t>SALVADOR GONZÁLEZ DOMÍNGUEZ</w:t>
      </w:r>
      <w:r w:rsidR="00E839FC" w:rsidRPr="00E839FC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70BCB174" w14:textId="77777777" w:rsidR="00E839FC" w:rsidRDefault="00E839FC" w:rsidP="00E43E6E">
      <w:pPr>
        <w:pStyle w:val="Sinespaciado"/>
        <w:rPr>
          <w:rFonts w:ascii="Arial" w:hAnsi="Arial" w:cs="Arial"/>
          <w:b/>
          <w:bCs/>
        </w:rPr>
      </w:pPr>
      <w:r w:rsidRPr="00E839FC">
        <w:rPr>
          <w:rFonts w:ascii="Arial" w:hAnsi="Arial" w:cs="Arial"/>
          <w:b/>
          <w:bCs/>
        </w:rPr>
        <w:t xml:space="preserve">JEFE DE DEPARTAMENTO DE FERIAS Y EVENTOS </w:t>
      </w:r>
    </w:p>
    <w:p w14:paraId="78777703" w14:textId="0639C163" w:rsidR="00E43E6E" w:rsidRPr="00E839FC" w:rsidRDefault="00E839FC" w:rsidP="00E43E6E">
      <w:pPr>
        <w:pStyle w:val="Sinespaciado"/>
        <w:rPr>
          <w:rFonts w:ascii="Arial" w:hAnsi="Arial" w:cs="Arial"/>
          <w:b/>
          <w:bCs/>
        </w:rPr>
      </w:pPr>
      <w:r w:rsidRPr="00E839FC">
        <w:rPr>
          <w:rFonts w:ascii="Arial" w:hAnsi="Arial" w:cs="Arial"/>
          <w:b/>
          <w:bCs/>
        </w:rPr>
        <w:t>DE LA DIRECCIÓN DE DESARROLLO ECONÓMICO</w:t>
      </w:r>
    </w:p>
    <w:p w14:paraId="1A1DB3FD" w14:textId="77777777" w:rsidR="00E43E6E" w:rsidRPr="00E43E6E" w:rsidRDefault="00E43E6E" w:rsidP="00E43E6E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3635C73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29887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650921" w14:textId="7C94A5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CBDP10219BTCR365 y CBDP10219BTCR366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B1C374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481045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490793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D2EC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B74C4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1F5FC3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D8805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C0B8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12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4C9F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CBC7B1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23F1E6" w14:textId="70EBAF99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803EC1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985A2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C52CE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558A49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4AFD6D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8814AB" w14:textId="4BDCB17C" w:rsidR="00BD7898" w:rsidRPr="00E839FC" w:rsidRDefault="00BD7898" w:rsidP="00E839FC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38DF55C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436777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DA7B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79E73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1A5DA8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153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081F1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936322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76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00E6D" w14:textId="780409D8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F30039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006EC3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4A08F1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E9F078E" w14:textId="4CF49F6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5F1990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08824C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1F745C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63C9D37" w14:textId="77777777" w:rsidR="00BD7898" w:rsidRPr="00E43E6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4B526A7" w14:textId="00A3C954" w:rsidR="00E43E6E" w:rsidRPr="00E43E6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E43E6E" w:rsidRPr="00E43E6E">
        <w:rPr>
          <w:rFonts w:ascii="Arial" w:eastAsiaTheme="minorHAnsi" w:hAnsi="Arial" w:cs="Arial"/>
          <w:b/>
          <w:bCs/>
          <w:lang w:val="es-MX" w:eastAsia="en-US"/>
        </w:rPr>
        <w:t>VÍCTOR MANUEL CAZARES MORALES</w:t>
      </w:r>
    </w:p>
    <w:p w14:paraId="1C00D1BE" w14:textId="6ADC30CD" w:rsidR="00822F48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COORDINADOR DE ATENCIÓN EMPRESARIAL </w:t>
      </w:r>
      <w:r w:rsidR="0071577A">
        <w:rPr>
          <w:rFonts w:ascii="Arial" w:hAnsi="Arial" w:cs="Arial"/>
          <w:b/>
          <w:bCs/>
        </w:rPr>
        <w:t>(CAE)</w:t>
      </w:r>
    </w:p>
    <w:p w14:paraId="372D4779" w14:textId="19FB0338" w:rsidR="00E43E6E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 xml:space="preserve">DE </w:t>
      </w:r>
      <w:r w:rsidR="00C574A1">
        <w:rPr>
          <w:rFonts w:ascii="Arial" w:hAnsi="Arial" w:cs="Arial"/>
          <w:b/>
          <w:bCs/>
        </w:rPr>
        <w:t>LA DIRECCIÓN DE</w:t>
      </w:r>
      <w:r w:rsidR="00C574A1" w:rsidRPr="00EE1D1D">
        <w:rPr>
          <w:rFonts w:ascii="Arial" w:hAnsi="Arial" w:cs="Arial"/>
          <w:b/>
          <w:bCs/>
        </w:rPr>
        <w:t xml:space="preserve"> </w:t>
      </w:r>
      <w:r w:rsidRPr="00E43E6E">
        <w:rPr>
          <w:rFonts w:ascii="Arial" w:hAnsi="Arial" w:cs="Arial"/>
          <w:b/>
          <w:bCs/>
        </w:rPr>
        <w:t>DESARROLLO ECONÓMICO</w:t>
      </w:r>
    </w:p>
    <w:p w14:paraId="072806F7" w14:textId="7FA9FE7C" w:rsidR="00BD7898" w:rsidRPr="00E43E6E" w:rsidRDefault="00E43E6E" w:rsidP="00BD7898">
      <w:pPr>
        <w:pStyle w:val="Sinespaciado"/>
        <w:rPr>
          <w:rFonts w:ascii="Arial" w:hAnsi="Arial" w:cs="Arial"/>
          <w:b/>
          <w:bCs/>
        </w:rPr>
      </w:pPr>
      <w:r w:rsidRPr="00E43E6E">
        <w:rPr>
          <w:rFonts w:ascii="Arial" w:hAnsi="Arial" w:cs="Arial"/>
          <w:b/>
          <w:bCs/>
        </w:rPr>
        <w:t>P R E S E N T E</w:t>
      </w:r>
    </w:p>
    <w:p w14:paraId="259FE2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1B5F91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D2218DC" w14:textId="4CD8770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E43E6E" w:rsidRPr="00A54A90">
        <w:rPr>
          <w:rFonts w:ascii="Arial" w:hAnsi="Arial" w:cs="Arial"/>
          <w:b/>
          <w:bCs/>
        </w:rPr>
        <w:t>CBDP10213BTCR003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20958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D1532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34171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95A7F15" w14:textId="77777777" w:rsidR="00BD7898" w:rsidRDefault="00BD7898" w:rsidP="00E43E6E">
      <w:pPr>
        <w:spacing w:line="240" w:lineRule="auto"/>
        <w:rPr>
          <w:rFonts w:ascii="Arial" w:hAnsi="Arial" w:cs="Arial"/>
          <w:b/>
          <w:bCs/>
        </w:rPr>
      </w:pPr>
    </w:p>
    <w:p w14:paraId="3FCA012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9A00D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1E23C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4E3DB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A25B7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89BB0BB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FC2620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7D7E13B" w14:textId="56FC7FDF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FE87277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37C3DD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05DF9D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0475E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F0704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9D0441" w14:textId="5B3B7D74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14C7602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695A2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8FA2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30B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9A6600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B60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FE2A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39B3CE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02E4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E0D5" w14:textId="386D8069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57BFE2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0D1D34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CA3B5C5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F811204" w14:textId="36B0BA1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59D204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7EC5BA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185B672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B4E88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DEA906" w14:textId="2F5AB89C" w:rsidR="00DB4806" w:rsidRPr="00DB4806" w:rsidRDefault="007B2DA4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DB4806" w:rsidRPr="00DB4806">
        <w:rPr>
          <w:rFonts w:ascii="Arial" w:hAnsi="Arial" w:cs="Arial"/>
          <w:b/>
          <w:bCs/>
          <w:sz w:val="24"/>
          <w:szCs w:val="24"/>
          <w:lang w:eastAsia="es-MX"/>
        </w:rPr>
        <w:t xml:space="preserve">CAROLINA ROJAS GONZÁLEZ </w:t>
      </w:r>
    </w:p>
    <w:p w14:paraId="44BC4037" w14:textId="5DFE2DCC" w:rsidR="00C574A1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>JEF</w:t>
      </w:r>
      <w:r w:rsidR="0071577A">
        <w:rPr>
          <w:rFonts w:ascii="Arial" w:hAnsi="Arial" w:cs="Arial"/>
          <w:b/>
          <w:bCs/>
          <w:sz w:val="24"/>
          <w:szCs w:val="24"/>
        </w:rPr>
        <w:t>A</w:t>
      </w:r>
      <w:r w:rsidRPr="00DB4806">
        <w:rPr>
          <w:rFonts w:ascii="Arial" w:hAnsi="Arial" w:cs="Arial"/>
          <w:b/>
          <w:bCs/>
          <w:sz w:val="24"/>
          <w:szCs w:val="24"/>
        </w:rPr>
        <w:t xml:space="preserve"> DE DEPARTAMENTO DE LA UNIDAD DE</w:t>
      </w:r>
      <w:r w:rsidR="00B3514F">
        <w:rPr>
          <w:rFonts w:ascii="Arial" w:hAnsi="Arial" w:cs="Arial"/>
          <w:b/>
          <w:bCs/>
          <w:sz w:val="24"/>
          <w:szCs w:val="24"/>
        </w:rPr>
        <w:t>L</w:t>
      </w:r>
      <w:r w:rsidRPr="00DB4806">
        <w:rPr>
          <w:rFonts w:ascii="Arial" w:hAnsi="Arial" w:cs="Arial"/>
          <w:b/>
          <w:bCs/>
          <w:sz w:val="24"/>
          <w:szCs w:val="24"/>
        </w:rPr>
        <w:t xml:space="preserve"> INTERÉS </w:t>
      </w:r>
    </w:p>
    <w:p w14:paraId="36DF1780" w14:textId="77777777" w:rsidR="00C574A1" w:rsidRDefault="00DB4806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B4806">
        <w:rPr>
          <w:rFonts w:ascii="Arial" w:hAnsi="Arial" w:cs="Arial"/>
          <w:b/>
          <w:bCs/>
          <w:sz w:val="24"/>
          <w:szCs w:val="24"/>
        </w:rPr>
        <w:t xml:space="preserve">SUPERIOR DE NIÑAS, NIÑOS Y 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ADOLESCENTES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6D7D4EFB" w14:textId="48E5E716" w:rsidR="00BD7898" w:rsidRPr="00DB4806" w:rsidRDefault="00C574A1" w:rsidP="00DB48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DIRECCIÓN DE </w:t>
      </w:r>
      <w:r w:rsidR="00DB4806" w:rsidRPr="00DB4806">
        <w:rPr>
          <w:rFonts w:ascii="Arial" w:hAnsi="Arial" w:cs="Arial"/>
          <w:b/>
          <w:bCs/>
          <w:sz w:val="24"/>
          <w:szCs w:val="24"/>
        </w:rPr>
        <w:t xml:space="preserve">DESARROLLO SOCIAL  </w:t>
      </w:r>
    </w:p>
    <w:p w14:paraId="7B4BE7A8" w14:textId="3794E54A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2A0312F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2FC509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4ACCB82" w14:textId="3322A23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CBDP10222ATCR449, CBDP10222ATCR450, CBDP10222ATCR451, CBDP10223ATCR452 y CBDP10223ATCR453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408107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B6DE33" w14:textId="6AEAE03A" w:rsidR="00BD7898" w:rsidRPr="00B01080" w:rsidRDefault="00BD7898" w:rsidP="00B01080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8F479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5DBC6A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60653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1878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D7829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B8A74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BB22FC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DF53364" w14:textId="1FE1923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2C167C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0B83A0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960F0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0D75E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2CE0C8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CC6B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57E7C1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62DA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6A074CF" w14:textId="77777777" w:rsidR="006F1DA1" w:rsidRDefault="006F1DA1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2FDB3F2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2C97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CF7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A94D94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775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243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36ADA7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A75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F041" w14:textId="6F7D63E0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54C9DF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754DB2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D69545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CD68020" w14:textId="376E5A3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BFE2DB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12C49A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B13524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F48653B" w14:textId="77777777" w:rsidR="00BD7898" w:rsidRPr="00C574A1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39F811D" w14:textId="576255C1" w:rsidR="00DB4806" w:rsidRPr="00C574A1" w:rsidRDefault="007B2DA4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B4806" w:rsidRPr="00C574A1">
        <w:rPr>
          <w:rFonts w:ascii="Arial" w:eastAsiaTheme="minorHAnsi" w:hAnsi="Arial" w:cs="Arial"/>
          <w:b/>
          <w:bCs/>
          <w:lang w:val="es-MX" w:eastAsia="en-US"/>
        </w:rPr>
        <w:t>EDGAR RAINIER PALACIOS LANDEROS</w:t>
      </w:r>
    </w:p>
    <w:p w14:paraId="6222EB81" w14:textId="77777777" w:rsidR="009E28D9" w:rsidRDefault="00DB4806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CULTURA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DIRECCIÓN </w:t>
      </w:r>
    </w:p>
    <w:p w14:paraId="22782AC7" w14:textId="13453C31" w:rsidR="00DB4806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DE DESARROLLO</w:t>
      </w:r>
      <w:r w:rsidR="00DB4806" w:rsidRPr="00C574A1">
        <w:rPr>
          <w:rFonts w:ascii="Arial" w:hAnsi="Arial" w:cs="Arial"/>
          <w:b/>
          <w:bCs/>
          <w:sz w:val="24"/>
          <w:szCs w:val="24"/>
        </w:rPr>
        <w:t xml:space="preserve"> SOCIAL </w:t>
      </w:r>
    </w:p>
    <w:p w14:paraId="53D2F1DB" w14:textId="582CA6F1" w:rsidR="00BD7898" w:rsidRPr="00C574A1" w:rsidRDefault="00DB4806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5E9546C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FC959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8A8DF8" w14:textId="0594A20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B4806" w:rsidRPr="00A54A90">
        <w:rPr>
          <w:rFonts w:ascii="Arial" w:hAnsi="Arial" w:cs="Arial"/>
          <w:b/>
          <w:bCs/>
        </w:rPr>
        <w:t>CBDP10215ATCR137, CBDP10222ATCR440 y CBDP10222ATCR441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0752C8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A39EAD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AF241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F103527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2BD423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74E10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2E872C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88E5F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EBC14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62744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961D30E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276A7EC" w14:textId="25B81D84" w:rsidR="00BD7898" w:rsidRPr="00330EB5" w:rsidRDefault="00BD7898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D14D2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E94E3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6B1C4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27B5E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79D9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AC9150D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2BC4C2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EB0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6A71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05A25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2BC4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B60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02AC50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7C3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0B5D" w14:textId="07A8BD93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3729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3D57A0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B657E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156DCB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C5EEB64" w14:textId="50634E6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079460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7804733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F381C0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6985B11" w14:textId="77777777" w:rsidR="00BD7898" w:rsidRPr="00C574A1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1A333F" w14:textId="396364B1" w:rsidR="00B40C9F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40C9F" w:rsidRPr="00C574A1">
        <w:rPr>
          <w:rFonts w:ascii="Arial" w:eastAsiaTheme="minorHAnsi" w:hAnsi="Arial" w:cs="Arial"/>
          <w:b/>
          <w:bCs/>
          <w:lang w:val="es-MX" w:eastAsia="en-US"/>
        </w:rPr>
        <w:t xml:space="preserve">JOSÉ ANTONIO ZÚÑIGA MENDOZA </w:t>
      </w:r>
    </w:p>
    <w:p w14:paraId="7203B50A" w14:textId="77777777" w:rsidR="009E28D9" w:rsidRDefault="00B40C9F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DEPORTE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50B88FC3" w14:textId="4EE2E8A4" w:rsidR="00BD7898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DIRECCIÓN DE </w:t>
      </w:r>
      <w:r w:rsidR="00B40C9F" w:rsidRPr="00C574A1">
        <w:rPr>
          <w:rFonts w:ascii="Arial" w:hAnsi="Arial" w:cs="Arial"/>
          <w:b/>
          <w:bCs/>
          <w:sz w:val="24"/>
          <w:szCs w:val="24"/>
        </w:rPr>
        <w:t>DESARROLLO SOCIAL</w:t>
      </w:r>
    </w:p>
    <w:p w14:paraId="53700C46" w14:textId="69A61517" w:rsidR="00BD7898" w:rsidRPr="00C574A1" w:rsidRDefault="00B40C9F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0C93AA81" w14:textId="77777777" w:rsidR="00BD7898" w:rsidRPr="00B40C9F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800DED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72D9D7" w14:textId="2A6910CE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CBDP10219BTCR390, CBDP10222ATCR442, CBDP10222ATCR443 y CBDP10222ATCR444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1BFC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4DA7FEE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BA5DC0C" w14:textId="77777777" w:rsidR="00BD7898" w:rsidRDefault="00BD7898" w:rsidP="00B01080">
      <w:pPr>
        <w:spacing w:line="240" w:lineRule="auto"/>
        <w:rPr>
          <w:rFonts w:ascii="Arial" w:hAnsi="Arial" w:cs="Arial"/>
          <w:b/>
          <w:bCs/>
        </w:rPr>
      </w:pPr>
    </w:p>
    <w:p w14:paraId="7B792433" w14:textId="77777777" w:rsidR="00330EB5" w:rsidRDefault="00330EB5" w:rsidP="00B01080">
      <w:pPr>
        <w:spacing w:line="240" w:lineRule="auto"/>
        <w:rPr>
          <w:rFonts w:ascii="Arial" w:hAnsi="Arial" w:cs="Arial"/>
          <w:b/>
          <w:bCs/>
        </w:rPr>
      </w:pPr>
    </w:p>
    <w:p w14:paraId="74F77C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5DA6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88E6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0CF25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B8FD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589230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7F10652" w14:textId="0055C592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C938A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3AECB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7B121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22DB45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05C1784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978C8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F720C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738D57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0096CA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29A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D72CA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6F9221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AF2A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BC749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27D427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9E0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7206" w14:textId="45FFF6B8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377760" w:rsidRPr="00377760">
              <w:rPr>
                <w:rFonts w:ascii="Arial" w:hAnsi="Arial" w:cs="Arial"/>
                <w:sz w:val="16"/>
                <w:szCs w:val="16"/>
              </w:rPr>
              <w:t>3730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A6AE95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286142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CC017C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05DE214" w14:textId="77A5311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CB6BB2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935E51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3A26E2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967F2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22DBFB8" w14:textId="4E72164C" w:rsidR="00B40C9F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40C9F" w:rsidRPr="00C574A1">
        <w:rPr>
          <w:rFonts w:ascii="Arial" w:eastAsiaTheme="minorHAnsi" w:hAnsi="Arial" w:cs="Arial"/>
          <w:b/>
          <w:bCs/>
          <w:lang w:val="es-MX" w:eastAsia="en-US"/>
        </w:rPr>
        <w:t>RUBÉN MONREAL OCHOA</w:t>
      </w:r>
    </w:p>
    <w:p w14:paraId="6C43994B" w14:textId="77777777" w:rsidR="00C574A1" w:rsidRPr="00C574A1" w:rsidRDefault="00B40C9F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SUBDIRECTOR DE CONCERTACIÓN SOCIAL 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</w:t>
      </w:r>
    </w:p>
    <w:p w14:paraId="4C913229" w14:textId="785CCFBF" w:rsidR="00B40C9F" w:rsidRPr="00C574A1" w:rsidRDefault="00C574A1" w:rsidP="00C574A1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 xml:space="preserve">DIRECCIÓN DE </w:t>
      </w:r>
      <w:r w:rsidR="00B40C9F" w:rsidRPr="00C574A1">
        <w:rPr>
          <w:rFonts w:ascii="Arial" w:hAnsi="Arial" w:cs="Arial"/>
          <w:b/>
          <w:bCs/>
        </w:rPr>
        <w:t>DESARROLLO SOCIAL</w:t>
      </w:r>
    </w:p>
    <w:p w14:paraId="59EB29C1" w14:textId="393D5E6D" w:rsidR="00BD7898" w:rsidRPr="00B40C9F" w:rsidRDefault="00B40C9F" w:rsidP="00BD7898">
      <w:pPr>
        <w:pStyle w:val="Sinespaciado"/>
        <w:rPr>
          <w:rFonts w:ascii="Arial" w:hAnsi="Arial" w:cs="Arial"/>
          <w:b/>
          <w:bCs/>
        </w:rPr>
      </w:pPr>
      <w:r w:rsidRPr="00B40C9F">
        <w:rPr>
          <w:rFonts w:ascii="Arial" w:hAnsi="Arial" w:cs="Arial"/>
          <w:b/>
          <w:bCs/>
        </w:rPr>
        <w:t>P R E S E N T E</w:t>
      </w:r>
    </w:p>
    <w:p w14:paraId="2DADBAD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CE588E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CC19B47" w14:textId="6469D9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40C9F" w:rsidRPr="00A54A90">
        <w:rPr>
          <w:rFonts w:ascii="Arial" w:hAnsi="Arial" w:cs="Arial"/>
          <w:b/>
          <w:bCs/>
        </w:rPr>
        <w:t>CBDP10222ATCR436, CBDP10222ATCR437, CBDP10222ATCR438 y CBDP10222ATCR439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6E9D6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9A460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E8C95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A07AB6" w14:textId="77777777" w:rsidR="00822F48" w:rsidRDefault="00822F48" w:rsidP="00B01080">
      <w:pPr>
        <w:spacing w:line="240" w:lineRule="auto"/>
        <w:rPr>
          <w:rFonts w:ascii="Arial" w:hAnsi="Arial" w:cs="Arial"/>
          <w:b/>
          <w:bCs/>
        </w:rPr>
      </w:pPr>
    </w:p>
    <w:p w14:paraId="121CCB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C509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16636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F137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D0A1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84A878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279353A" w14:textId="399DDD9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EFBCB3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7C26D5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E8F4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B295B1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3514A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1222A31" w14:textId="77777777" w:rsidR="00330EB5" w:rsidRPr="009F15E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FD0801E" w14:textId="66B9676D" w:rsidR="00BD7898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FB65C35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0F20DC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FF89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0455E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C305B1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8457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D7E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133C29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32E3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1AC81" w14:textId="3E89C2B9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9BD83F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67C2B10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8CF594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EB616C3" w14:textId="383518D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A943B8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3BCEAF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18F94D3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C4D1CDE" w14:textId="77777777" w:rsidR="00BD7898" w:rsidRPr="000F6497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194C526" w14:textId="28A13056" w:rsidR="000F6497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F6497" w:rsidRPr="00C574A1">
        <w:rPr>
          <w:rFonts w:ascii="Arial" w:eastAsiaTheme="minorHAnsi" w:hAnsi="Arial" w:cs="Arial"/>
          <w:b/>
          <w:bCs/>
          <w:lang w:val="es-MX" w:eastAsia="en-US"/>
        </w:rPr>
        <w:t>ELIZABETH GALVÁN CRUZ</w:t>
      </w:r>
    </w:p>
    <w:p w14:paraId="76E0DF45" w14:textId="1542CB0A" w:rsidR="0093354F" w:rsidRDefault="000F6497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JEF</w:t>
      </w:r>
      <w:r w:rsidR="0071577A">
        <w:rPr>
          <w:rFonts w:ascii="Arial" w:hAnsi="Arial" w:cs="Arial"/>
          <w:b/>
          <w:bCs/>
          <w:sz w:val="24"/>
          <w:szCs w:val="24"/>
        </w:rPr>
        <w:t>A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 DE DEPARTAMENTO DE BECAS </w:t>
      </w:r>
    </w:p>
    <w:p w14:paraId="549E2B61" w14:textId="4D2A9D49" w:rsidR="000F6497" w:rsidRPr="00C574A1" w:rsidRDefault="000F6497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LA DIRECCIÓN DE </w:t>
      </w:r>
      <w:r w:rsidRPr="00C574A1">
        <w:rPr>
          <w:rFonts w:ascii="Arial" w:hAnsi="Arial" w:cs="Arial"/>
          <w:b/>
          <w:bCs/>
          <w:sz w:val="24"/>
          <w:szCs w:val="24"/>
        </w:rPr>
        <w:t>EDUCACIÓN</w:t>
      </w:r>
    </w:p>
    <w:p w14:paraId="70BA5093" w14:textId="025C4A0D" w:rsidR="00BD7898" w:rsidRPr="00C574A1" w:rsidRDefault="000F6497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36B2110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843726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E89FE10" w14:textId="2E08B75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F6497" w:rsidRPr="00A54A90">
        <w:rPr>
          <w:rFonts w:ascii="Arial" w:hAnsi="Arial" w:cs="Arial"/>
          <w:b/>
          <w:bCs/>
        </w:rPr>
        <w:t>CBDP10219BTCR406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EE4A1AE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1B390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3685A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700870" w14:textId="77777777" w:rsidR="00822F48" w:rsidRPr="00822F48" w:rsidRDefault="00822F48" w:rsidP="00B01080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039AEAF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935C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690E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5E1FC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F55E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43761C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3DF6B20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16BF27" w14:textId="0FF27782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6B010BC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B7EE6C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67F1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F591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F94F6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66DA2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7032299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46B7C8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DAC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4D35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4AA857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1AEA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803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62B810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EE4A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738B" w14:textId="4A4119DB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E01A1B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FA6B258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91495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5C7F17A" w14:textId="64845CDB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2878307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3BA75BE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343B776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7E227FA" w14:textId="77777777" w:rsidR="00BD7898" w:rsidRPr="00822F4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FFABB92" w14:textId="4BD2385F" w:rsidR="00B00ADE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22F48" w:rsidRPr="00C574A1">
        <w:rPr>
          <w:rFonts w:ascii="Arial" w:eastAsiaTheme="minorHAnsi" w:hAnsi="Arial" w:cs="Arial"/>
          <w:b/>
          <w:bCs/>
          <w:lang w:val="es-MX" w:eastAsia="en-US"/>
        </w:rPr>
        <w:t xml:space="preserve">OSCAR FÉLIX GONZÁLEZ PEÑA </w:t>
      </w:r>
    </w:p>
    <w:p w14:paraId="1B02680F" w14:textId="77777777" w:rsidR="00C574A1" w:rsidRPr="00C574A1" w:rsidRDefault="00822F48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 xml:space="preserve">COORDINADOR DE ATENCIÓN AL SECTOR </w:t>
      </w:r>
    </w:p>
    <w:p w14:paraId="029946BB" w14:textId="3A897DEA" w:rsidR="00B00ADE" w:rsidRPr="00C574A1" w:rsidRDefault="00822F48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EDUCATIVO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74A1">
        <w:rPr>
          <w:rFonts w:ascii="Arial" w:hAnsi="Arial" w:cs="Arial"/>
          <w:b/>
          <w:bCs/>
          <w:sz w:val="24"/>
          <w:szCs w:val="24"/>
        </w:rPr>
        <w:t xml:space="preserve">DE 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>LA DIRECCIÓN DE EDUCACIÓN</w:t>
      </w:r>
    </w:p>
    <w:p w14:paraId="4539C22A" w14:textId="2D44BA2D" w:rsidR="00BD7898" w:rsidRPr="00C574A1" w:rsidRDefault="00822F48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53DAA74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4FA5A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8930296" w14:textId="023CD928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22F48" w:rsidRPr="00A54A90">
        <w:rPr>
          <w:rFonts w:ascii="Arial" w:hAnsi="Arial" w:cs="Arial"/>
          <w:b/>
          <w:bCs/>
        </w:rPr>
        <w:t>CBDP10219BTCR398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AD7053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EEF45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52492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41C7618" w14:textId="77777777" w:rsidR="00B01080" w:rsidRPr="00835CA5" w:rsidRDefault="00B01080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04C32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CC0CB9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B4E96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64C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EE11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1F1CC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224DFF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EF3D70" w14:textId="2BE24D88" w:rsidR="00BD7898" w:rsidRPr="0093354F" w:rsidRDefault="00BD7898" w:rsidP="0093354F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B14BEA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E261F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D4DFD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2693A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6B1CD4" w14:textId="77777777" w:rsidR="00CD6CC2" w:rsidRPr="009F15E5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AF1A51" w14:textId="03914BD4" w:rsidR="00CD6CC2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C6EE8F7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4F4BB9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A19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7E76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C406A8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EA9D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5AB9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197044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EE7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25080" w14:textId="12B87A86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98B35F0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CA109A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8FB76B3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2058BC3" w14:textId="0C8B3799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9CFB6C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0A37205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959E41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890EC2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E8968C1" w14:textId="64C5CDBE" w:rsidR="00835CA5" w:rsidRPr="00C574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C574A1">
        <w:rPr>
          <w:rFonts w:ascii="Arial" w:eastAsiaTheme="minorHAnsi" w:hAnsi="Arial" w:cs="Arial"/>
          <w:b/>
          <w:bCs/>
          <w:lang w:val="es-MX" w:eastAsia="en-US"/>
        </w:rPr>
        <w:t>FRANCISCO JAVIER CORTÉS ZAZUETA</w:t>
      </w:r>
    </w:p>
    <w:p w14:paraId="7E96B6C4" w14:textId="77777777" w:rsidR="00C574A1" w:rsidRDefault="00835CA5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JEFE DE DEPARTAMENTO DE BIBLIOTECAS DE</w:t>
      </w:r>
      <w:r w:rsidR="00C574A1" w:rsidRPr="00C574A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0EC170" w14:textId="20D3F625" w:rsidR="00835CA5" w:rsidRPr="00C574A1" w:rsidRDefault="00C574A1" w:rsidP="00C574A1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574A1">
        <w:rPr>
          <w:rFonts w:ascii="Arial" w:hAnsi="Arial" w:cs="Arial"/>
          <w:b/>
          <w:bCs/>
          <w:sz w:val="24"/>
          <w:szCs w:val="24"/>
        </w:rPr>
        <w:t>LA DIRECCIÓN DE</w:t>
      </w:r>
      <w:r w:rsidR="00835CA5" w:rsidRPr="00C574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C574A1">
        <w:rPr>
          <w:rFonts w:ascii="Arial" w:hAnsi="Arial" w:cs="Arial"/>
          <w:b/>
          <w:bCs/>
          <w:sz w:val="24"/>
          <w:szCs w:val="24"/>
        </w:rPr>
        <w:t>E</w:t>
      </w:r>
      <w:r w:rsidR="00835CA5" w:rsidRPr="00C574A1">
        <w:rPr>
          <w:rFonts w:ascii="Arial" w:hAnsi="Arial" w:cs="Arial"/>
          <w:b/>
          <w:bCs/>
          <w:sz w:val="24"/>
          <w:szCs w:val="24"/>
        </w:rPr>
        <w:t>DUCACIÓN</w:t>
      </w:r>
    </w:p>
    <w:p w14:paraId="7CC7B481" w14:textId="24DE5D5C" w:rsidR="00BD7898" w:rsidRPr="00C574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C574A1">
        <w:rPr>
          <w:rFonts w:ascii="Arial" w:hAnsi="Arial" w:cs="Arial"/>
          <w:b/>
          <w:bCs/>
        </w:rPr>
        <w:t>P R E S E N T E</w:t>
      </w:r>
    </w:p>
    <w:p w14:paraId="1464AFE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5BDE2B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0AED16F" w14:textId="5A227D0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CBDP10219BTCR395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DA55216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A4AE9C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6F6BA8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26BF2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3CA9B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C473DC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419B78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A2DE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2F9B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7735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F94DDD5" w14:textId="77777777" w:rsidR="00C8391D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0905DA" w14:textId="50BFF7DE" w:rsidR="00BD7898" w:rsidRPr="006F1DA1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B32558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0749D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16199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6805D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814D8A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3A8D9C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B7A03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8B2FCDC" w14:textId="77777777" w:rsidR="00835CA5" w:rsidRDefault="00835CA5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175E9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440B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613C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83F85F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ACD6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5D6D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F1E233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283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839CC" w14:textId="4018CE8B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2175CE" w:rsidRPr="002175CE">
              <w:rPr>
                <w:rFonts w:ascii="Arial" w:hAnsi="Arial" w:cs="Arial"/>
                <w:sz w:val="16"/>
                <w:szCs w:val="16"/>
              </w:rPr>
              <w:t>3734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239181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35D3B63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ABC1E6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DE83727" w14:textId="6A935FD6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098C12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F37349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EA220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828732F" w14:textId="77777777" w:rsidR="00BD7898" w:rsidRPr="00835CA5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C6DDC" w14:textId="19774F93" w:rsidR="00835CA5" w:rsidRPr="00835CA5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835CA5">
        <w:rPr>
          <w:rFonts w:ascii="Arial" w:eastAsiaTheme="minorHAnsi" w:hAnsi="Arial" w:cs="Arial"/>
          <w:b/>
          <w:bCs/>
          <w:lang w:val="es-MX" w:eastAsia="en-US"/>
        </w:rPr>
        <w:t>JAVIER ISAAC LÓPEZ SÁNCHEZ</w:t>
      </w:r>
      <w:r w:rsidR="00835CA5" w:rsidRPr="00835CA5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07933C29" w14:textId="77777777" w:rsidR="004D5DD7" w:rsidRDefault="00835CA5" w:rsidP="00BD7898">
      <w:pPr>
        <w:pStyle w:val="Sinespaciado"/>
        <w:rPr>
          <w:rFonts w:ascii="Arial" w:hAnsi="Arial" w:cs="Arial"/>
          <w:b/>
          <w:bCs/>
        </w:rPr>
      </w:pPr>
      <w:r w:rsidRPr="00835CA5">
        <w:rPr>
          <w:rFonts w:ascii="Arial" w:hAnsi="Arial" w:cs="Arial"/>
          <w:b/>
          <w:bCs/>
        </w:rPr>
        <w:t xml:space="preserve">SUBDIRECTOR DE INNOVACIÓN </w:t>
      </w:r>
      <w:r w:rsidR="004D5DD7">
        <w:rPr>
          <w:rFonts w:ascii="Arial" w:hAnsi="Arial" w:cs="Arial"/>
          <w:b/>
          <w:bCs/>
        </w:rPr>
        <w:t xml:space="preserve">DE LA </w:t>
      </w:r>
    </w:p>
    <w:p w14:paraId="4371010E" w14:textId="2D1E89A5" w:rsidR="00835CA5" w:rsidRPr="00835CA5" w:rsidRDefault="004D5DD7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</w:t>
      </w:r>
      <w:r w:rsidRPr="00835CA5">
        <w:rPr>
          <w:rFonts w:ascii="Arial" w:hAnsi="Arial" w:cs="Arial"/>
          <w:b/>
          <w:bCs/>
        </w:rPr>
        <w:t xml:space="preserve">DE INNOVACIÓN </w:t>
      </w:r>
      <w:r w:rsidR="00835CA5" w:rsidRPr="00835CA5">
        <w:rPr>
          <w:rFonts w:ascii="Arial" w:hAnsi="Arial" w:cs="Arial"/>
          <w:b/>
          <w:bCs/>
        </w:rPr>
        <w:t>Y COMUNICACIÓN</w:t>
      </w:r>
    </w:p>
    <w:p w14:paraId="762576FD" w14:textId="2094AB5F" w:rsidR="00BD7898" w:rsidRDefault="00BD789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 R E S E N T E</w:t>
      </w:r>
    </w:p>
    <w:p w14:paraId="1652B0E3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D58BA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FF2BA68" w14:textId="3FC6B784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CBDP10222ATCR435 y CBDP10223BTCR467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DE6173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F14DD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7656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CD6B62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DFE82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D9DD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711C1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3FBA1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D3506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BFB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B504EC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FEC4D80" w14:textId="077B96A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766179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2A3F1D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2AEB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425040E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D92567C" w14:textId="71C1A154" w:rsidR="00B01080" w:rsidRPr="00330EB5" w:rsidRDefault="00BD7898" w:rsidP="00330EB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77665B9E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1F9F76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1A0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FEA3C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4C7344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4408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FB72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131206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8F5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0C6A3" w14:textId="56BF7164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4B3CF7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12A610B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1D9BC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9310F48" w14:textId="02966BA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2438C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AA36BF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A726AC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277320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51F761" w14:textId="3BD40B82" w:rsidR="00835CA5" w:rsidRPr="006F1DA1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>KAREN ALEJANDRA V</w:t>
      </w:r>
      <w:r w:rsidR="004D5DD7">
        <w:rPr>
          <w:rFonts w:ascii="Arial" w:eastAsiaTheme="minorHAnsi" w:hAnsi="Arial" w:cs="Arial"/>
          <w:b/>
          <w:bCs/>
          <w:lang w:val="es-MX" w:eastAsia="en-US"/>
        </w:rPr>
        <w:t>ELÁZQUEZ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 xml:space="preserve"> CALDERÓN</w:t>
      </w:r>
      <w:r w:rsidR="00835CA5" w:rsidRPr="006F1DA1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4C2FD232" w14:textId="7FEE1B6B" w:rsidR="006F1DA1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6F1DA1">
        <w:rPr>
          <w:rFonts w:ascii="Arial" w:hAnsi="Arial" w:cs="Arial"/>
          <w:b/>
          <w:bCs/>
        </w:rPr>
        <w:t xml:space="preserve"> DEL DEPARTAMENTO DE PROGRAMAS Y POLÍTICA </w:t>
      </w:r>
    </w:p>
    <w:p w14:paraId="408EF5F6" w14:textId="03BB86D2" w:rsidR="00835CA5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 xml:space="preserve">PÚBLICA JUVENIL </w:t>
      </w:r>
      <w:r w:rsidR="006F1DA1" w:rsidRPr="006F1DA1">
        <w:rPr>
          <w:rFonts w:ascii="Arial" w:hAnsi="Arial" w:cs="Arial"/>
          <w:b/>
          <w:bCs/>
        </w:rPr>
        <w:t xml:space="preserve">DE LA DIRECCION DE LA JUVENTUD </w:t>
      </w:r>
    </w:p>
    <w:p w14:paraId="0811FCE3" w14:textId="046FB6EF" w:rsidR="00BD7898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P R E S E N T E</w:t>
      </w:r>
    </w:p>
    <w:p w14:paraId="351F459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BD836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065EBB2" w14:textId="57F768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 xml:space="preserve">CBDP10216BTCR298, CBDP10222ATCR448 y </w:t>
      </w:r>
      <w:r w:rsidR="00CC225E" w:rsidRPr="00CC225E">
        <w:rPr>
          <w:rFonts w:ascii="Arial" w:hAnsi="Arial" w:cs="Arial"/>
          <w:b/>
          <w:bCs/>
        </w:rPr>
        <w:t>CBDP10222ATCR434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10FBBC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3A33F9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20667E" w14:textId="77777777" w:rsidR="00BD7898" w:rsidRDefault="00BD7898" w:rsidP="00835CA5">
      <w:pPr>
        <w:spacing w:line="240" w:lineRule="auto"/>
        <w:rPr>
          <w:rFonts w:ascii="Arial" w:hAnsi="Arial" w:cs="Arial"/>
          <w:b/>
          <w:bCs/>
        </w:rPr>
      </w:pPr>
    </w:p>
    <w:p w14:paraId="1708BD7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59B2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27BF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F812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F6C91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8D90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EB65E6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6EDAF8F" w14:textId="7102424C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774BCBD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4799C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85995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7B03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10D8A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540C8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FE1E3FC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861DCC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554D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1421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22FD0A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81C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CEC9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933AAD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9C7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450FD" w14:textId="43B375EA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E2DC50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CECCD5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8DC7F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13C1369" w14:textId="67B5F5DB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8C1791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14F27F1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4BC386B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3CD41FB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AA712B" w14:textId="4FD143ED" w:rsidR="00835CA5" w:rsidRPr="006F1DA1" w:rsidRDefault="007B2DA4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35CA5" w:rsidRPr="006F1DA1">
        <w:rPr>
          <w:rFonts w:ascii="Arial" w:eastAsiaTheme="minorHAnsi" w:hAnsi="Arial" w:cs="Arial"/>
          <w:b/>
          <w:bCs/>
          <w:lang w:val="es-MX" w:eastAsia="en-US"/>
        </w:rPr>
        <w:t xml:space="preserve">BLANCA ESTELA MORALES CÁRDENAS </w:t>
      </w:r>
    </w:p>
    <w:p w14:paraId="1337E1C8" w14:textId="1EC49151" w:rsidR="00835CA5" w:rsidRPr="004D5DD7" w:rsidRDefault="004D5DD7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AUXILIAR ADMINISTRATIVO </w:t>
      </w:r>
      <w:r>
        <w:rPr>
          <w:rFonts w:ascii="Arial" w:eastAsiaTheme="minorHAnsi" w:hAnsi="Arial" w:cs="Arial"/>
          <w:b/>
          <w:bCs/>
          <w:lang w:val="es-MX" w:eastAsia="en-US"/>
        </w:rPr>
        <w:t xml:space="preserve">DEL DEPARTAMENTO DE APOYO A EMPRENDEDORAS 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5AF9F4D2" w14:textId="156D2733" w:rsidR="00BD7898" w:rsidRPr="006F1DA1" w:rsidRDefault="00835CA5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P R E S E N T E</w:t>
      </w:r>
    </w:p>
    <w:p w14:paraId="4232121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EC516D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5FC7301" w14:textId="396D69C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35CA5" w:rsidRPr="00A54A90">
        <w:rPr>
          <w:rFonts w:ascii="Arial" w:hAnsi="Arial" w:cs="Arial"/>
          <w:b/>
          <w:bCs/>
        </w:rPr>
        <w:t>CBDP10219BTCR412 y CBDP10216BTCR305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0D4ADE0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1F534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ECA89A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A5481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FBF9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9FDBE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EC3E1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9E333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1F06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3D576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4235C0B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04EB67A" w14:textId="76ACF44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6BB38A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779C37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4DD50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F1302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D00E4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D9FCEE" w14:textId="37F40C12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4B9EEEA5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1CBF26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03E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8E0FC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4E578B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03A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EC8AE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223E0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5564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BD268" w14:textId="2F49DFBB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55D37F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439732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B0356E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A2A2E3F" w14:textId="552EE48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3CD53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BCB9C62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D3B1E70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00B896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DFDDB99" w14:textId="129B2E38" w:rsidR="00835CA5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DORIS HEIDI LEDESMA FRANCO </w:t>
      </w:r>
    </w:p>
    <w:p w14:paraId="1C622F7D" w14:textId="77777777" w:rsidR="004B50F7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 xml:space="preserve">ENLACE ADMINISTRATIVO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DIRECCIÓN </w:t>
      </w:r>
    </w:p>
    <w:p w14:paraId="4F063BDD" w14:textId="79F73967" w:rsidR="00835CA5" w:rsidRPr="0047529D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7BE920BE" w14:textId="066E2701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399A0E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6200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6495F7B" w14:textId="720E4A3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CBDP10216BTCR310, CBDP10216BTCR307, CBDP10213BTCR063, CBDP10219BTCR413 y CBDP10216BTCR301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7E0FBE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D2D91E3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4FCC5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6FAADB" w14:textId="77777777" w:rsidR="004B50F7" w:rsidRDefault="004B50F7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025C6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43898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4A222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0DD30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6522E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92520D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CF9120B" w14:textId="799A8D2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393B25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2E6ED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5E9B1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DABBB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EF6691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AFE9D3" w14:textId="77777777" w:rsidR="004B50F7" w:rsidRPr="00C8391D" w:rsidRDefault="004B50F7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E29222" w14:textId="2C570077" w:rsidR="00CD6CC2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267CB6F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CAF13B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63F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FC75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86F3B4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36B4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6837E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A96119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32AE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AF26" w14:textId="7BB329E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A2E481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C91747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32D398B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9055433" w14:textId="19D4D845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C7C060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D007B7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68E135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388115F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8C2D37" w14:textId="2F2ECC70" w:rsidR="0047529D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NAYELLI QUETZALLI QUIÑONES RUIZ </w:t>
      </w:r>
    </w:p>
    <w:p w14:paraId="3B94D83E" w14:textId="265DF0DC" w:rsidR="004D5DD7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="004D5DD7">
        <w:rPr>
          <w:rFonts w:ascii="Arial" w:hAnsi="Arial" w:cs="Arial"/>
          <w:b/>
          <w:bCs/>
        </w:rPr>
        <w:t xml:space="preserve"> </w:t>
      </w:r>
      <w:r w:rsidRPr="0047529D">
        <w:rPr>
          <w:rFonts w:ascii="Arial" w:hAnsi="Arial" w:cs="Arial"/>
          <w:b/>
          <w:bCs/>
        </w:rPr>
        <w:t xml:space="preserve">DE DEPARTAMENTO </w:t>
      </w:r>
      <w:r w:rsidR="004D5DD7">
        <w:rPr>
          <w:rFonts w:ascii="Arial" w:hAnsi="Arial" w:cs="Arial"/>
          <w:b/>
          <w:bCs/>
        </w:rPr>
        <w:t xml:space="preserve">DE PROGRAMAS INSTITUCIONALES </w:t>
      </w:r>
    </w:p>
    <w:p w14:paraId="67BCCC72" w14:textId="1CCE90C7" w:rsidR="0047529D" w:rsidRPr="0047529D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55F0D4E2" w14:textId="2F080E4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1323CA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1E650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C15B2C7" w14:textId="515B33B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CC225E" w:rsidRPr="00CC225E">
        <w:rPr>
          <w:rFonts w:ascii="Arial" w:hAnsi="Arial" w:cs="Arial"/>
          <w:b/>
          <w:bCs/>
        </w:rPr>
        <w:t>CBDP10219BTCR414</w:t>
      </w:r>
      <w:r w:rsidR="0047529D" w:rsidRPr="00A54A90">
        <w:rPr>
          <w:rFonts w:ascii="Arial" w:hAnsi="Arial" w:cs="Arial"/>
          <w:b/>
          <w:bCs/>
        </w:rPr>
        <w:t>, CBDP10217ATCR337, CBDP10217ATCR335, CBDP10217ATCR338, CBDP10222ATCR425, CBDP10222ATCR426 y CBDP10216ATCR304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77846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C42C26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40790E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2A35992" w14:textId="77777777" w:rsidR="00BD7898" w:rsidRDefault="00BD7898" w:rsidP="0047529D">
      <w:pPr>
        <w:spacing w:line="240" w:lineRule="auto"/>
        <w:rPr>
          <w:rFonts w:ascii="Arial" w:hAnsi="Arial" w:cs="Arial"/>
          <w:b/>
          <w:bCs/>
        </w:rPr>
      </w:pPr>
    </w:p>
    <w:p w14:paraId="3FAFF20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BE5EFE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30810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D3A24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5F788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A2B8978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BF5DF8A" w14:textId="61836E4E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F6912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CF9354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7D323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FC50F4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BA8C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167CF9E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</w:p>
    <w:p w14:paraId="32EA0959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7296578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575C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E99F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A3FD5F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671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46692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CF9C3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13AC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8C566" w14:textId="5D2089B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3739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4CD0EF6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9C3E5EE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58D152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9632C5A" w14:textId="3649211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CA95262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6CA63B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D5FABA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A493F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011B0" w14:textId="1E1D934C" w:rsidR="0047529D" w:rsidRPr="0047529D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47529D" w:rsidRPr="0047529D">
        <w:rPr>
          <w:rFonts w:ascii="Arial" w:eastAsiaTheme="minorHAnsi" w:hAnsi="Arial" w:cs="Arial"/>
          <w:b/>
          <w:bCs/>
          <w:lang w:val="es-MX" w:eastAsia="en-US"/>
        </w:rPr>
        <w:t xml:space="preserve">TERESA DE JESÚS PEDRAZA VILLALPANDO </w:t>
      </w:r>
    </w:p>
    <w:p w14:paraId="262E1A09" w14:textId="21DD180F" w:rsidR="004D5DD7" w:rsidRPr="004D5DD7" w:rsidRDefault="004D5DD7" w:rsidP="004D5DD7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AUXILIAR ADMINISTRATIVO </w:t>
      </w:r>
      <w:r>
        <w:rPr>
          <w:rFonts w:ascii="Arial" w:eastAsiaTheme="minorHAnsi" w:hAnsi="Arial" w:cs="Arial"/>
          <w:b/>
          <w:bCs/>
          <w:lang w:val="es-MX" w:eastAsia="en-US"/>
        </w:rPr>
        <w:t xml:space="preserve">DEL DEPARTAMENTO DE APOYO A EMPRENDEDORAS 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Pr="006F1DA1">
        <w:rPr>
          <w:rFonts w:ascii="Arial" w:hAnsi="Arial" w:cs="Arial"/>
          <w:b/>
          <w:bCs/>
        </w:rPr>
        <w:t>LA DIRECCIÓN DEL</w:t>
      </w:r>
      <w:r w:rsidRPr="006F1DA1">
        <w:rPr>
          <w:rFonts w:ascii="Arial" w:eastAsiaTheme="minorHAnsi" w:hAnsi="Arial" w:cs="Arial"/>
          <w:b/>
          <w:bCs/>
          <w:lang w:val="es-MX" w:eastAsia="en-US"/>
        </w:rPr>
        <w:t xml:space="preserve"> INSTITUTO DE LA MUJER</w:t>
      </w:r>
    </w:p>
    <w:p w14:paraId="0271C731" w14:textId="5B38B56E" w:rsidR="00BD7898" w:rsidRPr="0047529D" w:rsidRDefault="0047529D" w:rsidP="00BD7898">
      <w:pPr>
        <w:pStyle w:val="Sinespaciado"/>
        <w:rPr>
          <w:rFonts w:ascii="Arial" w:hAnsi="Arial" w:cs="Arial"/>
          <w:b/>
          <w:bCs/>
        </w:rPr>
      </w:pPr>
      <w:r w:rsidRPr="0047529D">
        <w:rPr>
          <w:rFonts w:ascii="Arial" w:hAnsi="Arial" w:cs="Arial"/>
          <w:b/>
          <w:bCs/>
        </w:rPr>
        <w:t>P R E S E N T E</w:t>
      </w:r>
    </w:p>
    <w:p w14:paraId="61F349B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D5EC9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8594EFE" w14:textId="033E8CB1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47529D" w:rsidRPr="00A54A90">
        <w:rPr>
          <w:rFonts w:ascii="Arial" w:hAnsi="Arial" w:cs="Arial"/>
          <w:b/>
          <w:bCs/>
        </w:rPr>
        <w:t>CBDP10216BTCR309, CBDP10216BTCR303, CBDP10216BTCR308 y CBDP10216BTCR302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53839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8F7F61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6D75197" w14:textId="77777777" w:rsidR="00BD7898" w:rsidRDefault="00BD7898" w:rsidP="00330EB5">
      <w:pPr>
        <w:spacing w:line="240" w:lineRule="auto"/>
        <w:rPr>
          <w:rFonts w:ascii="Arial" w:hAnsi="Arial" w:cs="Arial"/>
          <w:b/>
          <w:bCs/>
        </w:rPr>
      </w:pPr>
    </w:p>
    <w:p w14:paraId="7BC0FA5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5511D1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3D5156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1FB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49F30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FD6E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F37BD9F" w14:textId="77777777" w:rsidR="00C8391D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E42074F" w14:textId="5C4BB3A6" w:rsidR="00BD7898" w:rsidRPr="006F1DA1" w:rsidRDefault="00BD7898" w:rsidP="006F1DA1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61F2A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FD7D5B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0355A8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5F5230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7ADA7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DA848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8DAC7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535979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1F793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C0F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9A62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E3D44D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9A7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E9B6B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2C81BA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E3F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72CA2" w14:textId="44513D8D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1D945C8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756F66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E36C73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685A356" w14:textId="1A5CEED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FD7D49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04519E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EBBF84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30D2D9" w14:textId="77777777" w:rsidR="00BD7898" w:rsidRPr="009C50FE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6D74974" w14:textId="44D57D39" w:rsidR="00984C06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>M. EN D. DÁNAE BAÑUELOS RAMOS</w:t>
      </w:r>
      <w:r w:rsidRPr="009C50FE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1D4A6834" w14:textId="4D7B9E99" w:rsidR="006F1DA1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COORDINADORA DEL BUFETE JURÍDICO</w:t>
      </w:r>
      <w:r w:rsidR="006F1DA1">
        <w:rPr>
          <w:rFonts w:ascii="Arial" w:hAnsi="Arial" w:cs="Arial"/>
          <w:b/>
          <w:bCs/>
        </w:rPr>
        <w:t xml:space="preserve">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</w:t>
      </w:r>
    </w:p>
    <w:p w14:paraId="16C42B09" w14:textId="1880B91E" w:rsidR="009C50FE" w:rsidRPr="009C50FE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DIRECCIÓN DE</w:t>
      </w:r>
      <w:r w:rsidR="009C50FE" w:rsidRPr="009C50FE">
        <w:rPr>
          <w:rFonts w:ascii="Arial" w:hAnsi="Arial" w:cs="Arial"/>
          <w:b/>
          <w:bCs/>
        </w:rPr>
        <w:t xml:space="preserve"> JURÍDICO Y CONSULTIVO</w:t>
      </w:r>
    </w:p>
    <w:p w14:paraId="5B1B8D4B" w14:textId="49E649A2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4B08645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FD4AC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F295AA0" w14:textId="5E03AF8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CBDP10216ATCR144, CBDP10216ATCR145 y CBDP10219ATCR355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08692C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B9B04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DDDEA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780FA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FE27C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48E58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99EC4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09DB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34901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3A52FF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1887681" w14:textId="56E1131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223C2B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BE9BA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69A64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F286A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E91356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24A523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FDFFB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108950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D8C44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7BA4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1D77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1EF563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A65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C488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61FFC1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80C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40DB" w14:textId="4AFCBE62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4177CE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41EEB9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14061D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DF52242" w14:textId="65DAD530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301293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F4547A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FDA98A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01E1ADF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6B2D095" w14:textId="37449B14" w:rsidR="009C50FE" w:rsidRPr="009C50FE" w:rsidRDefault="009C50FE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9C50FE">
        <w:rPr>
          <w:rFonts w:ascii="Arial" w:eastAsiaTheme="minorHAnsi" w:hAnsi="Arial" w:cs="Arial"/>
          <w:b/>
          <w:bCs/>
          <w:lang w:val="es-MX" w:eastAsia="en-US"/>
        </w:rPr>
        <w:t>LIC. JULIO C</w:t>
      </w:r>
      <w:r w:rsidR="00B3514F">
        <w:rPr>
          <w:rFonts w:ascii="Arial" w:eastAsiaTheme="minorHAnsi" w:hAnsi="Arial" w:cs="Arial"/>
          <w:b/>
          <w:bCs/>
          <w:lang w:val="es-MX" w:eastAsia="en-US"/>
        </w:rPr>
        <w:t>É</w:t>
      </w:r>
      <w:r w:rsidRPr="009C50FE">
        <w:rPr>
          <w:rFonts w:ascii="Arial" w:eastAsiaTheme="minorHAnsi" w:hAnsi="Arial" w:cs="Arial"/>
          <w:b/>
          <w:bCs/>
          <w:lang w:val="es-MX" w:eastAsia="en-US"/>
        </w:rPr>
        <w:t xml:space="preserve">SAR CRUZ ALTAMIRANO </w:t>
      </w:r>
    </w:p>
    <w:p w14:paraId="5ABF5729" w14:textId="77777777" w:rsidR="006F1DA1" w:rsidRDefault="009C50FE" w:rsidP="00BD7898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 w:rsidRPr="009C50FE">
        <w:rPr>
          <w:rFonts w:ascii="Arial" w:hAnsi="Arial" w:cs="Arial"/>
          <w:b/>
          <w:bCs/>
        </w:rPr>
        <w:t xml:space="preserve">COORDINADOR DE CONTRATOS Y CONVENIOS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</w:p>
    <w:p w14:paraId="4BF550EA" w14:textId="76CE1317" w:rsidR="009C50FE" w:rsidRPr="009C50FE" w:rsidRDefault="006F1DA1" w:rsidP="00BD7898">
      <w:pPr>
        <w:pStyle w:val="Sinespaciado"/>
        <w:rPr>
          <w:rFonts w:ascii="Arial" w:hAnsi="Arial" w:cs="Arial"/>
          <w:b/>
          <w:bCs/>
        </w:rPr>
      </w:pPr>
      <w:r w:rsidRPr="006F1DA1">
        <w:rPr>
          <w:rFonts w:ascii="Arial" w:hAnsi="Arial" w:cs="Arial"/>
          <w:b/>
          <w:bCs/>
        </w:rPr>
        <w:t>LA DIRECCIÓN DE</w:t>
      </w:r>
      <w:r>
        <w:rPr>
          <w:rFonts w:ascii="Arial" w:hAnsi="Arial" w:cs="Arial"/>
          <w:b/>
          <w:bCs/>
        </w:rPr>
        <w:t xml:space="preserve"> </w:t>
      </w:r>
      <w:r w:rsidR="009C50FE" w:rsidRPr="009C50FE">
        <w:rPr>
          <w:rFonts w:ascii="Arial" w:hAnsi="Arial" w:cs="Arial"/>
          <w:b/>
          <w:bCs/>
        </w:rPr>
        <w:t>JURÍDICO Y CONSULTIVO</w:t>
      </w:r>
    </w:p>
    <w:p w14:paraId="0106A7A6" w14:textId="7FC143AF" w:rsidR="00BD7898" w:rsidRPr="009C50FE" w:rsidRDefault="009C50FE" w:rsidP="00BD7898">
      <w:pPr>
        <w:pStyle w:val="Sinespaciado"/>
        <w:rPr>
          <w:rFonts w:ascii="Arial" w:hAnsi="Arial" w:cs="Arial"/>
          <w:b/>
          <w:bCs/>
        </w:rPr>
      </w:pPr>
      <w:r w:rsidRPr="009C50FE">
        <w:rPr>
          <w:rFonts w:ascii="Arial" w:hAnsi="Arial" w:cs="Arial"/>
          <w:b/>
          <w:bCs/>
        </w:rPr>
        <w:t>P R E S E N T E:</w:t>
      </w:r>
    </w:p>
    <w:p w14:paraId="775A48A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A2BF4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7902503" w14:textId="112647F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C50FE" w:rsidRPr="00A54A90">
        <w:rPr>
          <w:rFonts w:ascii="Arial" w:hAnsi="Arial" w:cs="Arial"/>
          <w:b/>
          <w:bCs/>
        </w:rPr>
        <w:t>CBDP10219ATCR354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E8BC5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E8EC7DA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996DF2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BFB65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67208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FC1477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DEED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4A48D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8B42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7354E02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82F190" w14:textId="33BD7B70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ABEE33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28FF9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1E726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174AE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4612F3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7D47A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3377E47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090C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DFD40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3A36982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C2B5B1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BC4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74CD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7F97AD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BDB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72EC2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F89743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F34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CF2C" w14:textId="7074C6D5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73B784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F81618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186706C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D93C1EA" w14:textId="61CE068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8831051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715B2E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67CA8E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76851BF" w14:textId="77777777" w:rsidR="00BD7898" w:rsidRPr="0075263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42D03C" w14:textId="2A1BB245" w:rsidR="00752634" w:rsidRPr="0075263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52634" w:rsidRPr="00752634">
        <w:rPr>
          <w:rFonts w:ascii="Arial" w:eastAsiaTheme="minorHAnsi" w:hAnsi="Arial" w:cs="Arial"/>
          <w:b/>
          <w:bCs/>
          <w:lang w:val="es-MX" w:eastAsia="en-US"/>
        </w:rPr>
        <w:t>ALMA DELIA VALDEZ HERNÁNDEZ</w:t>
      </w:r>
    </w:p>
    <w:p w14:paraId="405461F8" w14:textId="406B1F2F" w:rsidR="00752634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COORDINADORA GENERAL MUNICIPAL DE MEJORA REGULATORIA </w:t>
      </w:r>
    </w:p>
    <w:p w14:paraId="4AE4EDF7" w14:textId="1AB8142D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4B89FD63" w14:textId="77777777" w:rsidR="00BD7898" w:rsidRPr="00752634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7CAA4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4269390" w14:textId="6D5CBC55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CBDP10221ATCR420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56F79EE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497E8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2BE3A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EDCD4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E836B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88E1E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64E39D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0D194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8EEF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819C54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D2B91B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856F850" w14:textId="13ADCA03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B80FEF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EC109E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2EBB5C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8FDDBC2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E3408D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A62F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78A534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EBD7C1" w14:textId="797F98D5" w:rsidR="00BD7898" w:rsidRPr="006F1DA1" w:rsidRDefault="00BD7898" w:rsidP="006F1DA1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D12F433" w14:textId="77777777" w:rsidR="007430D0" w:rsidRDefault="007430D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60F39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C8F9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AEBB3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2BC655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BF3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DBF9B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C50AF1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79D4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B5BB" w14:textId="74194C45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D49817E" w14:textId="77777777" w:rsidR="007430D0" w:rsidRDefault="007430D0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1D2A39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8DB793A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6C692F0" w14:textId="4038D44E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AFFFE7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D2100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ABE56A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30F2AA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A60DB0C" w14:textId="06AA99B1" w:rsidR="00752634" w:rsidRPr="00752634" w:rsidRDefault="0075263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52634">
        <w:rPr>
          <w:rFonts w:ascii="Arial" w:eastAsiaTheme="minorHAnsi" w:hAnsi="Arial" w:cs="Arial"/>
          <w:b/>
          <w:bCs/>
          <w:lang w:val="es-MX" w:eastAsia="en-US"/>
        </w:rPr>
        <w:t xml:space="preserve">ING. JUAN CARLOS BARRERA PADILLA </w:t>
      </w:r>
    </w:p>
    <w:p w14:paraId="0C69E24C" w14:textId="77777777" w:rsidR="00AD2AC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SUBDIRECTOR DE OPERACIÓN Y ORDENAMIENTO </w:t>
      </w:r>
    </w:p>
    <w:p w14:paraId="1F8E5FA2" w14:textId="77777777" w:rsidR="00AD2AC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 xml:space="preserve">URBANO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 xml:space="preserve">LA DIRECCIÓN </w:t>
      </w:r>
      <w:r w:rsidR="00AD2AC4">
        <w:rPr>
          <w:rFonts w:ascii="Arial" w:hAnsi="Arial" w:cs="Arial"/>
          <w:b/>
          <w:bCs/>
        </w:rPr>
        <w:t xml:space="preserve">GENERAL </w:t>
      </w:r>
      <w:r w:rsidR="006F1DA1" w:rsidRPr="006F1DA1">
        <w:rPr>
          <w:rFonts w:ascii="Arial" w:hAnsi="Arial" w:cs="Arial"/>
          <w:b/>
          <w:bCs/>
        </w:rPr>
        <w:t>DE</w:t>
      </w:r>
      <w:r w:rsidR="006F1DA1" w:rsidRPr="007430D0">
        <w:rPr>
          <w:rFonts w:ascii="Arial" w:hAnsi="Arial" w:cs="Arial"/>
          <w:b/>
          <w:bCs/>
        </w:rPr>
        <w:t xml:space="preserve"> ORDENAMIENTO </w:t>
      </w:r>
    </w:p>
    <w:p w14:paraId="292FEC73" w14:textId="0EC10FF8" w:rsidR="00752634" w:rsidRPr="00752634" w:rsidRDefault="006F1DA1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TERRITORIAL Y DESARROLLO URBANO</w:t>
      </w:r>
    </w:p>
    <w:p w14:paraId="18BF24FD" w14:textId="714161AC" w:rsidR="00BD7898" w:rsidRPr="00752634" w:rsidRDefault="00752634" w:rsidP="00BD7898">
      <w:pPr>
        <w:pStyle w:val="Sinespaciado"/>
        <w:rPr>
          <w:rFonts w:ascii="Arial" w:hAnsi="Arial" w:cs="Arial"/>
          <w:b/>
          <w:bCs/>
        </w:rPr>
      </w:pPr>
      <w:r w:rsidRPr="00752634">
        <w:rPr>
          <w:rFonts w:ascii="Arial" w:hAnsi="Arial" w:cs="Arial"/>
          <w:b/>
          <w:bCs/>
        </w:rPr>
        <w:t>P R E S E N T E</w:t>
      </w:r>
    </w:p>
    <w:p w14:paraId="77FACE9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BD5023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5C23BF6" w14:textId="49C54A8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52634" w:rsidRPr="00A54A90">
        <w:rPr>
          <w:rFonts w:ascii="Arial" w:hAnsi="Arial" w:cs="Arial"/>
          <w:b/>
          <w:bCs/>
        </w:rPr>
        <w:t>CBDP10213BTCR005, CBDP10217ATCR318, CBDP10217ATCR324, CBDP10217ATCR323, CBDP10217ATCR321, CBDP10217ATCR322, CBDP10217ATCR319 y CBDP10213BTCR007</w:t>
      </w:r>
      <w:r w:rsidR="007526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78339A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48EF4D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6B733B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D48FB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3EE0A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189A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FC0A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5142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899672C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982FBA1" w14:textId="17934A63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16634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990D1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E9E1B9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946B8D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C96EB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97A6C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E643C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CE581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CEC5C2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04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6969A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C5DE42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0AB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1F8C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5F8FE9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658A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4BAA5" w14:textId="098FE5E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72B20" w:rsidRPr="00472B20">
              <w:rPr>
                <w:rFonts w:ascii="Arial" w:hAnsi="Arial" w:cs="Arial"/>
                <w:sz w:val="16"/>
                <w:szCs w:val="16"/>
              </w:rPr>
              <w:t>3744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C4BDEF8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5B58A1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07F5E76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157A0FE" w14:textId="25821BA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9C81F1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1D5DA813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D0597E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AA138D5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EE5193C" w14:textId="4A812E44" w:rsidR="007430D0" w:rsidRPr="007430D0" w:rsidRDefault="007430D0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7430D0">
        <w:rPr>
          <w:rFonts w:ascii="Arial" w:eastAsiaTheme="minorHAnsi" w:hAnsi="Arial" w:cs="Arial"/>
          <w:b/>
          <w:bCs/>
          <w:lang w:val="es-MX" w:eastAsia="en-US"/>
        </w:rPr>
        <w:t>MTRO. ALDO AMÉRICO FLORES SÁNCHEZ</w:t>
      </w:r>
    </w:p>
    <w:p w14:paraId="059F98D7" w14:textId="131D48F8" w:rsidR="006F1DA1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ENLACE JURÍDICO </w:t>
      </w:r>
      <w:r w:rsidR="006F1DA1" w:rsidRPr="006F1DA1">
        <w:rPr>
          <w:rFonts w:ascii="Arial" w:eastAsiaTheme="minorHAnsi" w:hAnsi="Arial" w:cs="Arial"/>
          <w:b/>
          <w:bCs/>
          <w:lang w:val="es-MX" w:eastAsia="en-US"/>
        </w:rPr>
        <w:t xml:space="preserve">DE </w:t>
      </w:r>
      <w:r w:rsidR="006F1DA1" w:rsidRPr="006F1DA1">
        <w:rPr>
          <w:rFonts w:ascii="Arial" w:hAnsi="Arial" w:cs="Arial"/>
          <w:b/>
          <w:bCs/>
        </w:rPr>
        <w:t>LA DIRECCIÓN</w:t>
      </w:r>
      <w:r w:rsidR="00AD2AC4">
        <w:rPr>
          <w:rFonts w:ascii="Arial" w:hAnsi="Arial" w:cs="Arial"/>
          <w:b/>
          <w:bCs/>
        </w:rPr>
        <w:t xml:space="preserve"> GENERAL</w:t>
      </w:r>
      <w:r w:rsidR="006F1DA1" w:rsidRPr="006F1DA1">
        <w:rPr>
          <w:rFonts w:ascii="Arial" w:hAnsi="Arial" w:cs="Arial"/>
          <w:b/>
          <w:bCs/>
        </w:rPr>
        <w:t xml:space="preserve"> DE</w:t>
      </w:r>
      <w:r w:rsidRPr="007430D0">
        <w:rPr>
          <w:rFonts w:ascii="Arial" w:hAnsi="Arial" w:cs="Arial"/>
          <w:b/>
          <w:bCs/>
        </w:rPr>
        <w:t xml:space="preserve"> ORDENAMIENTO </w:t>
      </w:r>
    </w:p>
    <w:p w14:paraId="7FA06B0A" w14:textId="2E51726D" w:rsidR="007430D0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TERRITORIAL Y DESARROLLO URBANO</w:t>
      </w:r>
    </w:p>
    <w:p w14:paraId="2CBD033C" w14:textId="697ED2D0" w:rsidR="00BD7898" w:rsidRPr="007430D0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6A31D7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5219CF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9007C0" w14:textId="039C01C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CBDP10213BTCR008 y CBDP10217ATCR320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1861DED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36EA62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2CA90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031A7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F81B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4DC6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C9FE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466D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D504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F10B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B41C13F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FD21FB8" w14:textId="2B3DC1D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B178F6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1E4C17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DFA59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E048C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54D99B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53A10E" w14:textId="2916513F" w:rsidR="00BD7898" w:rsidRPr="006E0F48" w:rsidRDefault="00BD7898" w:rsidP="006E0F4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A21C5A1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66B9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490A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CCBE3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B57FAF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F9F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969AE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41EBFF2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3F63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9EBE8" w14:textId="14D4C442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FF5006">
              <w:rPr>
                <w:rFonts w:ascii="Arial" w:hAnsi="Arial"/>
                <w:sz w:val="16"/>
              </w:rPr>
              <w:t>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5A7FC7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8C584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22DAAE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32C24F8" w14:textId="5C3C3AB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F931D54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D8F43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1C92A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A32F9D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1C0F80" w14:textId="29D416B5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 xml:space="preserve">DAVID RODRÍGUEZ GARDUÑO </w:t>
      </w:r>
    </w:p>
    <w:p w14:paraId="195759D9" w14:textId="77777777" w:rsidR="006E0F48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VIVERO DE </w:t>
      </w:r>
      <w:r w:rsidR="006E0F48">
        <w:rPr>
          <w:rFonts w:ascii="Arial" w:hAnsi="Arial" w:cs="Arial"/>
          <w:b/>
          <w:bCs/>
        </w:rPr>
        <w:t xml:space="preserve">LA COORDINACIÓN </w:t>
      </w:r>
    </w:p>
    <w:p w14:paraId="630FBF1F" w14:textId="79D244DC" w:rsidR="007430D0" w:rsidRPr="007430D0" w:rsidRDefault="006E0F48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="007430D0" w:rsidRPr="007430D0">
        <w:rPr>
          <w:rFonts w:ascii="Arial" w:hAnsi="Arial" w:cs="Arial"/>
          <w:b/>
          <w:bCs/>
        </w:rPr>
        <w:t>PROTECCIÓN CIVIL, BOMBEROS Y MEDIO AMBIENTE</w:t>
      </w:r>
    </w:p>
    <w:p w14:paraId="50524737" w14:textId="2BEA04D4" w:rsidR="00BD7898" w:rsidRDefault="007430D0" w:rsidP="00BD789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12FBF47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7F82EEF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160F02" w14:textId="0D6E756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24AB00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76507A8C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87A43E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A2447A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CDD6E1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D455F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DF201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343ED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5CC74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4E51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3FD595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CE4E94A" w14:textId="195FAB6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D67821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2CB3EF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A3B4D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011F01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B35C1F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5FA9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5A83D13" w14:textId="77777777" w:rsidR="00CD6CC2" w:rsidRDefault="00CD6CC2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55550C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395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28E2D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0A65CA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D45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4D258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27B08E9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D2E9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1FC80" w14:textId="6ACA75E2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B5A493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1B8669B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A44F9A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32BA34F" w14:textId="05E4892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C250DC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48D68E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FFF0E69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6D8A27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41D557E" w14:textId="58ECCBB8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>FÉLIX EFRAÍN DOMÍNGUEZ VILLAMIL</w:t>
      </w:r>
    </w:p>
    <w:p w14:paraId="3130F629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 DEPARTAMENTO DE NORMATIVIDAD AMBIENTAL </w:t>
      </w:r>
    </w:p>
    <w:p w14:paraId="104E5B6E" w14:textId="77777777" w:rsidR="006E0F48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COORDINACIÓN MUNICIPAL DE </w:t>
      </w:r>
      <w:r w:rsidRPr="007430D0">
        <w:rPr>
          <w:rFonts w:ascii="Arial" w:hAnsi="Arial" w:cs="Arial"/>
          <w:b/>
          <w:bCs/>
        </w:rPr>
        <w:t xml:space="preserve">PROTECCIÓN CIVIL, </w:t>
      </w:r>
    </w:p>
    <w:p w14:paraId="6AB47705" w14:textId="3E60529E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BOMBEROS Y MEDIO AMBIENTE</w:t>
      </w:r>
    </w:p>
    <w:p w14:paraId="48204392" w14:textId="2846E0DF" w:rsidR="00BD7898" w:rsidRP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18CD0C30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D59403E" w14:textId="0882A76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CBDP10213BTCR058, CBDP10216BTCR293, CBDP10213BTCR057 y CBDP10216BTCR291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40243D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5F18D9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21C8B7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C1FBD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8BDA24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07F36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1C6A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FEE7C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0DD75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130ECBA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0A2719" w14:textId="1C21A12D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A8AE0C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CDDB49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3C0D4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7BC6F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8494F6B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D61B7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FE745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A72F825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323252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5A8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B40D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C15A31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8FE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334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099FFAC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DF4E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3C6C" w14:textId="7CCD4B30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963EAAC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92EAE8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EEAA6B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B0BB338" w14:textId="709AC3F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E75046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FF5A9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D43C99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C99AB8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37463A8" w14:textId="45BC8497" w:rsidR="007430D0" w:rsidRPr="007430D0" w:rsidRDefault="007B2DA4" w:rsidP="007430D0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 xml:space="preserve">FERNANDO ELÍ MUCIÑO VARGAS </w:t>
      </w:r>
    </w:p>
    <w:p w14:paraId="696BBD77" w14:textId="412786C9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</w:t>
      </w:r>
      <w:r w:rsidR="00ED3916">
        <w:rPr>
          <w:rFonts w:ascii="Arial" w:hAnsi="Arial" w:cs="Arial"/>
          <w:b/>
          <w:bCs/>
        </w:rPr>
        <w:t>DE LA UNIDAD DE CONTROL Y BIENESTAR ANIMAL</w:t>
      </w:r>
      <w:r>
        <w:rPr>
          <w:rFonts w:ascii="Arial" w:hAnsi="Arial" w:cs="Arial"/>
          <w:b/>
          <w:bCs/>
        </w:rPr>
        <w:t xml:space="preserve"> </w:t>
      </w:r>
    </w:p>
    <w:p w14:paraId="6F146354" w14:textId="77777777" w:rsidR="006E0F48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COORDINACIÓN MUNICIPAL DE </w:t>
      </w:r>
      <w:r w:rsidRPr="007430D0">
        <w:rPr>
          <w:rFonts w:ascii="Arial" w:hAnsi="Arial" w:cs="Arial"/>
          <w:b/>
          <w:bCs/>
        </w:rPr>
        <w:t xml:space="preserve">PROTECCIÓN CIVIL, </w:t>
      </w:r>
    </w:p>
    <w:p w14:paraId="768696AE" w14:textId="59C4D461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BOMBEROS Y MEDIO AMBIENTE</w:t>
      </w:r>
    </w:p>
    <w:p w14:paraId="1A92C51A" w14:textId="244F81C1" w:rsid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58A15F39" w14:textId="77777777" w:rsidR="007430D0" w:rsidRDefault="007430D0" w:rsidP="00BD7898">
      <w:pPr>
        <w:pStyle w:val="Sinespaciado"/>
        <w:rPr>
          <w:rFonts w:ascii="Arial" w:hAnsi="Arial" w:cs="Arial"/>
          <w:b/>
          <w:bCs/>
        </w:rPr>
      </w:pPr>
    </w:p>
    <w:p w14:paraId="4FEBA8E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EBCA4E1" w14:textId="61169CD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430D0" w:rsidRPr="00A54A90">
        <w:rPr>
          <w:rFonts w:ascii="Arial" w:hAnsi="Arial" w:cs="Arial"/>
          <w:b/>
          <w:bCs/>
        </w:rPr>
        <w:t>CBDP10216BTCR289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60E0D3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41E3A7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54E1D9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0D27E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4EC15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65B1A3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08948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435F6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398EB9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646F80C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C2544D8" w14:textId="744B429A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40177F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6523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DB424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06F4F9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02A678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0EA237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113DE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8169F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F2BC897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A0D53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1F8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1DC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74AD1B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0D09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DEA8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4A612D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8524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C953D" w14:textId="704AB34C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22E699F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996E19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C5915C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0A453ED" w14:textId="6F0E5EC1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B34513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11D5618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D7CC03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5E6F497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2E69BD3" w14:textId="165E92D2" w:rsidR="007430D0" w:rsidRPr="007430D0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7430D0" w:rsidRPr="007430D0">
        <w:rPr>
          <w:rFonts w:ascii="Arial" w:eastAsiaTheme="minorHAnsi" w:hAnsi="Arial" w:cs="Arial"/>
          <w:b/>
          <w:bCs/>
          <w:lang w:val="es-MX" w:eastAsia="en-US"/>
        </w:rPr>
        <w:t>JAVIER TORRES CORREA</w:t>
      </w:r>
    </w:p>
    <w:p w14:paraId="58F5D6FF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JEFE DEL DEPARTAMENTO DE ATLAS Y GESTIÓN </w:t>
      </w:r>
    </w:p>
    <w:p w14:paraId="703A7CA6" w14:textId="77777777" w:rsidR="006E0F48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 xml:space="preserve">INTEGRAL DE RIESGO </w:t>
      </w:r>
      <w:r w:rsidR="006E0F48" w:rsidRPr="007430D0">
        <w:rPr>
          <w:rFonts w:ascii="Arial" w:hAnsi="Arial" w:cs="Arial"/>
          <w:b/>
          <w:bCs/>
        </w:rPr>
        <w:t xml:space="preserve">DE </w:t>
      </w:r>
      <w:r w:rsidR="006E0F48">
        <w:rPr>
          <w:rFonts w:ascii="Arial" w:hAnsi="Arial" w:cs="Arial"/>
          <w:b/>
          <w:bCs/>
        </w:rPr>
        <w:t xml:space="preserve">LA COORDINACIÓN MUNICIPAL </w:t>
      </w:r>
    </w:p>
    <w:p w14:paraId="32AF34EE" w14:textId="0ECCCF23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3899F26" w14:textId="068E5173" w:rsidR="007430D0" w:rsidRPr="007430D0" w:rsidRDefault="007430D0" w:rsidP="006E0F48">
      <w:pPr>
        <w:pStyle w:val="Sinespaciado"/>
        <w:rPr>
          <w:rFonts w:ascii="Arial" w:hAnsi="Arial" w:cs="Arial"/>
          <w:b/>
          <w:bCs/>
        </w:rPr>
      </w:pPr>
      <w:r w:rsidRPr="007430D0">
        <w:rPr>
          <w:rFonts w:ascii="Arial" w:hAnsi="Arial" w:cs="Arial"/>
          <w:b/>
          <w:bCs/>
        </w:rPr>
        <w:t>P R E S E N T E</w:t>
      </w:r>
    </w:p>
    <w:p w14:paraId="23AFE09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D48F6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334A5CD" w14:textId="1E80D17D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CBDP10213BTCR059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5C997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1D5E22B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55276B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EDF758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DAD1D0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54067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CE48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AFE6C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3647DF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CFFC6A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6702A74" w14:textId="7246B0F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E4112D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7C9DAC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410891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C1710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63DB1B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7DC5EF8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4B9819D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AE2B5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7D4B602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F4719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1F8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403C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8B9CF7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1644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A07CB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EECCB7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8BE1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1DC4B" w14:textId="451D3240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3749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D4754A0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4864C4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F290494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3A171DE" w14:textId="1FB39A1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39A0BCC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7C342C9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8E60345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B183746" w14:textId="77777777" w:rsidR="00BD7898" w:rsidRPr="00DD7B0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DE28096" w14:textId="5F0961C0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JESSICA HAYDÉE JUÁRE</w:t>
      </w:r>
      <w:r w:rsidR="00ED3916">
        <w:rPr>
          <w:rFonts w:ascii="Arial" w:eastAsiaTheme="minorHAnsi" w:hAnsi="Arial" w:cs="Arial"/>
          <w:b/>
          <w:bCs/>
          <w:lang w:val="es-MX" w:eastAsia="en-US"/>
        </w:rPr>
        <w:t>Z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 GARCÍA </w:t>
      </w:r>
    </w:p>
    <w:p w14:paraId="6284F3AC" w14:textId="59D83B6B" w:rsidR="006E0F48" w:rsidRDefault="00DD7B08" w:rsidP="006E0F4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JEF</w:t>
      </w:r>
      <w:r w:rsidR="009E28D9">
        <w:rPr>
          <w:rFonts w:ascii="Arial" w:hAnsi="Arial" w:cs="Arial"/>
          <w:b/>
          <w:bCs/>
        </w:rPr>
        <w:t>A</w:t>
      </w:r>
      <w:r w:rsidRPr="00DD7B08">
        <w:rPr>
          <w:rFonts w:ascii="Arial" w:hAnsi="Arial" w:cs="Arial"/>
          <w:b/>
          <w:bCs/>
        </w:rPr>
        <w:t xml:space="preserve"> DE DEPARTAMENTO DE CAPACITACIÓN </w:t>
      </w:r>
      <w:r w:rsidR="006E0F48" w:rsidRPr="007430D0">
        <w:rPr>
          <w:rFonts w:ascii="Arial" w:hAnsi="Arial" w:cs="Arial"/>
          <w:b/>
          <w:bCs/>
        </w:rPr>
        <w:t xml:space="preserve">DE </w:t>
      </w:r>
      <w:r w:rsidR="006E0F48">
        <w:rPr>
          <w:rFonts w:ascii="Arial" w:hAnsi="Arial" w:cs="Arial"/>
          <w:b/>
          <w:bCs/>
        </w:rPr>
        <w:t xml:space="preserve">LA COORDINACIÓN </w:t>
      </w:r>
    </w:p>
    <w:p w14:paraId="2185048C" w14:textId="77777777" w:rsidR="006E0F48" w:rsidRPr="007430D0" w:rsidRDefault="006E0F48" w:rsidP="006E0F4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1DDE561F" w14:textId="070C3A64" w:rsidR="00BD7898" w:rsidRPr="00DD7B08" w:rsidRDefault="00DD7B08" w:rsidP="006E0F4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759A972F" w14:textId="77777777" w:rsidR="00BD7898" w:rsidRPr="00DD7B0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6A6E18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B27EB9E" w14:textId="20263A20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586B683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C147636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112D1A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0556C1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1FF1D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C8C9B6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323B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242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F727F3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5F5E6B0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1C43A12" w14:textId="0E14907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FF47F22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1BE2DD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5EBA4F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59B9F3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7121956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A00D92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FE082C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306076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956BE9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0AAC8A2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BD8A32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FB402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9A3AC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5F913B1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B6D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B0024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4A813D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4F5A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59F7" w14:textId="5D5A67BD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F0E51B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362745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315D55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7A5689B" w14:textId="24331EE6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AAD69B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7F7B90C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582D8C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7C40956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7ADDE9" w14:textId="7311A633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JUAN RAM</w:t>
      </w:r>
      <w:r w:rsidR="00ED3916">
        <w:rPr>
          <w:rFonts w:ascii="Arial" w:eastAsiaTheme="minorHAnsi" w:hAnsi="Arial" w:cs="Arial"/>
          <w:b/>
          <w:bCs/>
          <w:lang w:val="es-MX" w:eastAsia="en-US"/>
        </w:rPr>
        <w:t>Ó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N MANUEL CHÁVEZ</w:t>
      </w:r>
    </w:p>
    <w:p w14:paraId="4CF07775" w14:textId="77777777" w:rsidR="00ED3916" w:rsidRDefault="00DD7B08" w:rsidP="00ED3916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SUBDIRECTOR DE PROTECCIÓN CIVIL</w:t>
      </w:r>
      <w:r w:rsidR="00ED3916">
        <w:rPr>
          <w:rFonts w:ascii="Arial" w:hAnsi="Arial" w:cs="Arial"/>
          <w:b/>
          <w:bCs/>
        </w:rPr>
        <w:t xml:space="preserve"> </w:t>
      </w:r>
      <w:r w:rsidR="00ED3916" w:rsidRPr="007430D0">
        <w:rPr>
          <w:rFonts w:ascii="Arial" w:hAnsi="Arial" w:cs="Arial"/>
          <w:b/>
          <w:bCs/>
        </w:rPr>
        <w:t xml:space="preserve">DE </w:t>
      </w:r>
      <w:r w:rsidR="00ED3916">
        <w:rPr>
          <w:rFonts w:ascii="Arial" w:hAnsi="Arial" w:cs="Arial"/>
          <w:b/>
          <w:bCs/>
        </w:rPr>
        <w:t xml:space="preserve">LA COORDINACIÓN </w:t>
      </w:r>
    </w:p>
    <w:p w14:paraId="4023B1E0" w14:textId="77777777" w:rsidR="00ED3916" w:rsidRPr="007430D0" w:rsidRDefault="00ED3916" w:rsidP="00ED3916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60163294" w14:textId="346BA735" w:rsidR="00DD7B0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 </w:t>
      </w:r>
    </w:p>
    <w:p w14:paraId="1A1FDC88" w14:textId="0F0A1BD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35BFA3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ADB4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1DB480C" w14:textId="7DAA281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CBDP10219BTCR368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467EDF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2211571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A405B6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8CF5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C31F9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0FC2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F5C1B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4DAF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207DD6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99FF034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1884141" w14:textId="5E41492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33C0B2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3680E5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A2F3B9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952ED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2C80F1F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FB8A5C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1DED90" w14:textId="4F33D17D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85EFB57" w14:textId="77777777" w:rsidR="009E2E94" w:rsidRDefault="009E2E94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13D0A6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99B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994C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212F88E9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409A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FA0C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78549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115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AD189" w14:textId="1F821B34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F6D909E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951F85C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8B197B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017484F" w14:textId="0B16E0D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83DFB4D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CDEBBC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07D760A6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A3643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B8A4EA" w14:textId="6813BA4F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MIGUEL ÁNGEL ROMÁN GONZÁLEZ </w:t>
      </w:r>
    </w:p>
    <w:p w14:paraId="20F7FAF1" w14:textId="77777777" w:rsidR="00ED3916" w:rsidRDefault="00DD7B08" w:rsidP="00ED3916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 xml:space="preserve">SUBDIRECTOR DE BOMBEROS </w:t>
      </w:r>
      <w:r w:rsidR="00ED3916" w:rsidRPr="007430D0">
        <w:rPr>
          <w:rFonts w:ascii="Arial" w:hAnsi="Arial" w:cs="Arial"/>
          <w:b/>
          <w:bCs/>
        </w:rPr>
        <w:t xml:space="preserve">DE </w:t>
      </w:r>
      <w:r w:rsidR="00ED3916">
        <w:rPr>
          <w:rFonts w:ascii="Arial" w:hAnsi="Arial" w:cs="Arial"/>
          <w:b/>
          <w:bCs/>
        </w:rPr>
        <w:t xml:space="preserve">LA COORDINACIÓN </w:t>
      </w:r>
    </w:p>
    <w:p w14:paraId="1CFF42A8" w14:textId="0D694B91" w:rsidR="00DD7B08" w:rsidRPr="00DD7B08" w:rsidRDefault="00ED3916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MUNICIPAL DE </w:t>
      </w:r>
      <w:r w:rsidRPr="007430D0">
        <w:rPr>
          <w:rFonts w:ascii="Arial" w:hAnsi="Arial" w:cs="Arial"/>
          <w:b/>
          <w:bCs/>
        </w:rPr>
        <w:t>PROTECCIÓN CIVIL, BOMBEROS Y MEDIO AMBIENTE</w:t>
      </w:r>
    </w:p>
    <w:p w14:paraId="47AF5412" w14:textId="3152C1A2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C39242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72D08C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B6392C" w14:textId="32D2C78F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CBDP10214ATCR064, CBDP10219BTCR370 y CBDP10219BTCR371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ABC0B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AFFCE4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29A5A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45E40D" w14:textId="77777777" w:rsidR="00BD7898" w:rsidRDefault="00BD7898" w:rsidP="00ED3916">
      <w:pPr>
        <w:spacing w:line="240" w:lineRule="auto"/>
        <w:rPr>
          <w:rFonts w:ascii="Arial" w:hAnsi="Arial" w:cs="Arial"/>
          <w:b/>
          <w:bCs/>
        </w:rPr>
      </w:pPr>
    </w:p>
    <w:p w14:paraId="384AC98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822DF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0EFD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5F111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20238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339CF0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9FEFEE1" w14:textId="2FCD54C5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043C67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219C3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A92065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216CF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2E6907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9969D3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219EAB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9BE362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3CBFF7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0FD6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C323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FD2AE4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50E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40A0F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1FBC30C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AE0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4300" w14:textId="1606D766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>
              <w:rPr>
                <w:rFonts w:ascii="Arial" w:hAnsi="Arial"/>
                <w:sz w:val="16"/>
              </w:rPr>
              <w:t>3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752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A799E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5C836CA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CEAD79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85DD7DB" w14:textId="497EED33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32ECD23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580BD16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6E2DB1F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7FCFDD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F90703E" w14:textId="19458B16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>ALEJANDRA THALÍA GARCÍA DEL RÍO</w:t>
      </w:r>
    </w:p>
    <w:p w14:paraId="7098E708" w14:textId="77777777" w:rsidR="00725CFF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DD7B08">
        <w:rPr>
          <w:rFonts w:ascii="Arial" w:hAnsi="Arial" w:cs="Arial"/>
          <w:b/>
          <w:bCs/>
        </w:rPr>
        <w:t xml:space="preserve"> DE DEPARTAMENTO </w:t>
      </w:r>
      <w:r w:rsidR="00725CFF">
        <w:rPr>
          <w:rFonts w:ascii="Arial" w:hAnsi="Arial" w:cs="Arial"/>
          <w:b/>
          <w:bCs/>
        </w:rPr>
        <w:t xml:space="preserve">DE LA JUNTA MUNICIPAL </w:t>
      </w:r>
    </w:p>
    <w:p w14:paraId="73F1E722" w14:textId="1F67EA6C" w:rsidR="00DD7B08" w:rsidRPr="00DD7B08" w:rsidRDefault="00725CFF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RECLUTAMIENTO </w:t>
      </w:r>
      <w:r w:rsidR="00DD7B08" w:rsidRPr="00DD7B08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</w:t>
      </w:r>
      <w:r w:rsidR="00DD7B08" w:rsidRPr="00DD7B08">
        <w:rPr>
          <w:rFonts w:ascii="Arial" w:hAnsi="Arial" w:cs="Arial"/>
          <w:b/>
          <w:bCs/>
        </w:rPr>
        <w:t>SECRETARÍA DEL AYUNTAMIENTO</w:t>
      </w:r>
    </w:p>
    <w:p w14:paraId="0CE0D61C" w14:textId="43C66195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2882B8D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9FA646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5E9A744" w14:textId="13346BD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CBDP10219BTCR359 y CBDP10219BTCR360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FC2C73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E61C8A5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85B545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0BB0E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48ED2E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63DD6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4FBDD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32D46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BFB9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C0A1B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DA07539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B087744" w14:textId="12F35F6C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ED455B9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2E99B3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6F51E8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A19AD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BE8DA9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4D7EF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57BA5F4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001AA15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9AE39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614D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6DB1F7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3C55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3456D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EB1AAF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5B5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5F26A" w14:textId="21CC67E0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F9ADF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59482F9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D716FE9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3DF1562" w14:textId="3907212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44455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624F44B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2BCCB58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FD1DEF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7AAEB5D3" w14:textId="3062E1A2" w:rsidR="00DD7B08" w:rsidRPr="00DD7B08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DD7B08" w:rsidRPr="00DD7B08">
        <w:rPr>
          <w:rFonts w:ascii="Arial" w:eastAsiaTheme="minorHAnsi" w:hAnsi="Arial" w:cs="Arial"/>
          <w:b/>
          <w:bCs/>
          <w:lang w:val="es-MX" w:eastAsia="en-US"/>
        </w:rPr>
        <w:t xml:space="preserve">ANA MARÍA GONZÁLEZ VELÁZQUEZ </w:t>
      </w:r>
    </w:p>
    <w:p w14:paraId="3F6B3C99" w14:textId="77777777" w:rsidR="00B6252B" w:rsidRDefault="00B6252B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AUXILIAR DEL DEPARTAMENTO DE CONSTANCIAS </w:t>
      </w:r>
    </w:p>
    <w:p w14:paraId="24BC3BF7" w14:textId="184C3A74" w:rsidR="00DD7B08" w:rsidRPr="00DD7B08" w:rsidRDefault="00B6252B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VECINDAD E IDENTIDAD DE LA SECRETARÍA DEL AYUNTAMIENTO  </w:t>
      </w:r>
    </w:p>
    <w:p w14:paraId="41075B67" w14:textId="6096B0A6" w:rsidR="00BD7898" w:rsidRPr="00DD7B08" w:rsidRDefault="00DD7B08" w:rsidP="00BD7898">
      <w:pPr>
        <w:pStyle w:val="Sinespaciado"/>
        <w:rPr>
          <w:rFonts w:ascii="Arial" w:hAnsi="Arial" w:cs="Arial"/>
          <w:b/>
          <w:bCs/>
        </w:rPr>
      </w:pPr>
      <w:r w:rsidRPr="00DD7B08">
        <w:rPr>
          <w:rFonts w:ascii="Arial" w:hAnsi="Arial" w:cs="Arial"/>
          <w:b/>
          <w:bCs/>
        </w:rPr>
        <w:t>P R E S E N T E</w:t>
      </w:r>
    </w:p>
    <w:p w14:paraId="524A61D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A989D1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BCF84B4" w14:textId="1596260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DD7B08" w:rsidRPr="00A54A90">
        <w:rPr>
          <w:rFonts w:ascii="Arial" w:hAnsi="Arial" w:cs="Arial"/>
          <w:b/>
          <w:bCs/>
        </w:rPr>
        <w:t>CBDP10215ATCR139, CBDP10219BTCR358, CBDP10217ATCR345 y CBDP10217ATCR344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3229E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623499C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8EB746" w14:textId="77777777" w:rsidR="00BD7898" w:rsidRDefault="00BD7898" w:rsidP="00D6539D">
      <w:pPr>
        <w:spacing w:line="240" w:lineRule="auto"/>
        <w:rPr>
          <w:rFonts w:ascii="Arial" w:hAnsi="Arial" w:cs="Arial"/>
          <w:b/>
          <w:bCs/>
        </w:rPr>
      </w:pPr>
    </w:p>
    <w:p w14:paraId="0319D87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193080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0A6EA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9156C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BB07F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2CF88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17C422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A481C0F" w14:textId="1F956624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86FF75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6FB33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0508DAC" w14:textId="77777777" w:rsidR="00330EB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D82F64F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3C430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4E4B79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63F75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C81AE0B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AD379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910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43E9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591F4D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A255F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89F9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4AD771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BEB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2775" w14:textId="54889F2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FF5006" w:rsidRPr="00FF5006">
              <w:rPr>
                <w:rFonts w:ascii="Arial" w:hAnsi="Arial" w:cs="Arial"/>
                <w:sz w:val="16"/>
                <w:szCs w:val="16"/>
              </w:rPr>
              <w:t>3754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DBE810D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069A584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FFF91F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A8FA8D8" w14:textId="4CA1B31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44D208A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DE61F34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047FC42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4A55F2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2EB2DB5" w14:textId="48352DD1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JORGE VARGAS MOCTEZUMA </w:t>
      </w:r>
    </w:p>
    <w:p w14:paraId="7F282613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SEGUNDO TURNO </w:t>
      </w:r>
    </w:p>
    <w:p w14:paraId="3EEEC22F" w14:textId="495C90B4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1E4B3E79" w14:textId="6ECC1727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7A86D7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37D43D5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79FF9AE" w14:textId="4BDECDD3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CBDP10214ATCR093, CBDP10214ATCR092, CBDP10214ATCR091 y CBDP10214ATCR094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F3A3DA2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85B5D4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4151B3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61D428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B8D607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9B9F2D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A624D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E0BD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E4E02E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87636FE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50794609" w14:textId="77EFE02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780B4E3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7FA85EB3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45EAF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88B13E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B28787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C8A0DE" w14:textId="77777777" w:rsidR="00CD6CC2" w:rsidRPr="009F15E5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A87F4F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6DE24D3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47FD9A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8B39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4B1A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0076377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2D9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8294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5405BB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B9A7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A755" w14:textId="44C885EF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10B74A4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F868667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6DEFA8D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33EEAF5" w14:textId="5A2C84CF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FC89D08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E3D288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B4991C0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0693522" w14:textId="77777777" w:rsidR="00BD7898" w:rsidRPr="009E2E94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2321723" w14:textId="3A6EB312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>JUAN CARLOS MAYEN ACEVES</w:t>
      </w:r>
    </w:p>
    <w:p w14:paraId="0EF2CFB7" w14:textId="77777777" w:rsidR="00882214" w:rsidRDefault="009E2E94" w:rsidP="009E2E94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TERCER TURNO </w:t>
      </w:r>
    </w:p>
    <w:p w14:paraId="44CC8624" w14:textId="54E276C2" w:rsidR="009E2E94" w:rsidRPr="009E2E94" w:rsidRDefault="00882214" w:rsidP="009E2E9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783B82F3" w14:textId="38AFDF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E1BAE5F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6FD435C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D0DF9E3" w14:textId="55B2A6DB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CBDP10214ATCR095, CBDP10214ATCR098, CBDP10214ATCR096 y CBDP10214ATCR097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384EA8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172E7107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92A5F8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F3E7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0ED53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1693B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DD388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18F28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1C208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DE0651B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617759D" w14:textId="7F201C0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0D07DAD6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0162EC35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0C640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82F46E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6631E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C95CD5A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F3CC64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16E2284A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4EA4935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0677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D90B0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4347E7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6586A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9720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3C9C205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8A6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1A55" w14:textId="398CD3DC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C90C3C7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B388E6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A97D711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E227627" w14:textId="283741F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B1B7AE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845D2DD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9B7734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DCE4288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F39FC63" w14:textId="51B30AD7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MARÍA DANIELA DE ITA ARÉVALO </w:t>
      </w:r>
    </w:p>
    <w:p w14:paraId="3DDC0597" w14:textId="5F5DB5B7" w:rsid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 xml:space="preserve">TITULAR DE OFICIALÍA COMÚN DE PARTES DE </w:t>
      </w:r>
      <w:r w:rsidR="00F8399B">
        <w:rPr>
          <w:rFonts w:ascii="Arial" w:hAnsi="Arial" w:cs="Arial"/>
          <w:b/>
          <w:bCs/>
        </w:rPr>
        <w:t>LA</w:t>
      </w:r>
    </w:p>
    <w:p w14:paraId="01F32B89" w14:textId="52EF3549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SECRETARÍA DEL AYUNTAMIENTO</w:t>
      </w:r>
    </w:p>
    <w:p w14:paraId="3E061CE7" w14:textId="22613341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E:</w:t>
      </w:r>
    </w:p>
    <w:p w14:paraId="0B8FAA47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1842FE6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672E56AE" w14:textId="068C42E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CBDP10219BTCR362 y CBDP10219BTCR363</w:t>
      </w:r>
      <w:r w:rsidRPr="00A54A90">
        <w:rPr>
          <w:rFonts w:ascii="Arial" w:hAnsi="Arial" w:cs="Arial"/>
          <w:b/>
          <w:bCs/>
        </w:rPr>
        <w:t>,</w:t>
      </w:r>
      <w:r>
        <w:rPr>
          <w:rFonts w:ascii="Arial" w:hAnsi="Arial" w:cs="Arial"/>
        </w:rPr>
        <w:t xml:space="preserve"> solicitándole su apoyo a fin de que brinde puntual cumplimiento a lo dispuesto en la normatividad aplicable en coordinación con la Unidad de Transparencia y Acceso a la Información Pública.</w:t>
      </w:r>
    </w:p>
    <w:p w14:paraId="77C04007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25653F2F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1C4B36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0292A41" w14:textId="77777777" w:rsidR="00BD7898" w:rsidRDefault="00BD7898" w:rsidP="009E2E94">
      <w:pPr>
        <w:spacing w:line="240" w:lineRule="auto"/>
        <w:rPr>
          <w:rFonts w:ascii="Arial" w:hAnsi="Arial" w:cs="Arial"/>
          <w:b/>
          <w:bCs/>
        </w:rPr>
      </w:pPr>
    </w:p>
    <w:p w14:paraId="6646BD9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2E3B8E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3A0DA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298F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708D2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0107169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0E33C34" w14:textId="591EDCFB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8894B1E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6138887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669799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9AE85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ACE61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4D685A4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6A4176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E4122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4F5731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025185A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00607F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6E4B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42A1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E82B6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2A4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FC62F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9CFACD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AFDF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D5056" w14:textId="71072113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F2767E9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5CA3661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994EDD2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21746F2D" w14:textId="62337FB2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AD9DBAE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2CD5CE1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B710631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A0779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4E1FC92" w14:textId="5B9184E6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>MARÍA GUADALUPE ORTEGA VEGA</w:t>
      </w:r>
    </w:p>
    <w:p w14:paraId="719EC881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 xml:space="preserve">OFICIAL MEDIADOR CONCILIADOR DE </w:t>
      </w:r>
      <w:r w:rsidR="00F8399B">
        <w:rPr>
          <w:rFonts w:ascii="Arial" w:hAnsi="Arial" w:cs="Arial"/>
          <w:b/>
          <w:bCs/>
        </w:rPr>
        <w:t xml:space="preserve">LA </w:t>
      </w:r>
    </w:p>
    <w:p w14:paraId="2E4F9C6E" w14:textId="09E6AD9B" w:rsidR="009E2E94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SECRETARÍA DEL AYUNTAMIENTO</w:t>
      </w:r>
    </w:p>
    <w:p w14:paraId="22A109DA" w14:textId="27C763F4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1703C58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6BE14B4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2D0180" w14:textId="06776B86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54A90">
        <w:rPr>
          <w:rFonts w:ascii="Arial" w:hAnsi="Arial" w:cs="Arial"/>
          <w:b/>
          <w:bCs/>
        </w:rPr>
        <w:t>CBDP10214ATCR086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A9F699C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A364E9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8953A91" w14:textId="77777777" w:rsidR="009E2E94" w:rsidRPr="009E2E94" w:rsidRDefault="009E2E94" w:rsidP="00BD789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F8CC5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8C374D4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65B95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DA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0CB1B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A5821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30A01A6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8E3A8B5" w14:textId="4017259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0CBDC80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7D715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170456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23CF11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7CBBE2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5DFCF2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9E1D3EE" w14:textId="77777777" w:rsidR="00CD6CC2" w:rsidRPr="009F15E5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E806A9" w14:textId="778C241B" w:rsidR="00BD7898" w:rsidRPr="00CD6CC2" w:rsidRDefault="00BD7898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050DD0BA" w14:textId="77777777" w:rsidR="0071577A" w:rsidRDefault="0071577A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B5B4A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692C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867D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1929EF8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936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B985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17D688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690B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912E" w14:textId="726A3F31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3759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5320D711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DE78BF5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26F0F53F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4FD310E" w14:textId="3B8DD21D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04F9E4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97812D7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E777E0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92B8691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C0DFE3F" w14:textId="071C7507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OSBALDO CASTILLO ROJAS </w:t>
      </w:r>
    </w:p>
    <w:p w14:paraId="1B4A3BD9" w14:textId="77777777" w:rsidR="0088221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OFICIAL CALIFICADOR DE</w:t>
      </w:r>
      <w:r w:rsidR="00882214">
        <w:rPr>
          <w:rFonts w:ascii="Arial" w:hAnsi="Arial" w:cs="Arial"/>
          <w:b/>
          <w:bCs/>
        </w:rPr>
        <w:t xml:space="preserve">L PRIMER TURNO </w:t>
      </w:r>
    </w:p>
    <w:p w14:paraId="11929294" w14:textId="30D94C20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</w:t>
      </w:r>
      <w:r w:rsidR="009E2E94" w:rsidRPr="009E2E94">
        <w:rPr>
          <w:rFonts w:ascii="Arial" w:hAnsi="Arial" w:cs="Arial"/>
          <w:b/>
          <w:bCs/>
        </w:rPr>
        <w:t xml:space="preserve"> </w:t>
      </w:r>
      <w:r w:rsidR="00F8399B">
        <w:rPr>
          <w:rFonts w:ascii="Arial" w:hAnsi="Arial" w:cs="Arial"/>
          <w:b/>
          <w:bCs/>
        </w:rPr>
        <w:t xml:space="preserve">LA </w:t>
      </w:r>
      <w:r w:rsidR="009E2E94" w:rsidRPr="009E2E94">
        <w:rPr>
          <w:rFonts w:ascii="Arial" w:hAnsi="Arial" w:cs="Arial"/>
          <w:b/>
          <w:bCs/>
        </w:rPr>
        <w:t>SECRETARÍA DEL AYUNTAMIENTO</w:t>
      </w:r>
    </w:p>
    <w:p w14:paraId="31C1863D" w14:textId="35C4267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84792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CC17A2A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45784E7C" w14:textId="2CEAD23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CBDP10214ATCR089, CBDP10214ATCR088, CBDP10214ATCR087 y CBDP10214ATCR090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367D1D9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30EA53C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B09F1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B6925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E28D22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D4D3CB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1F6A3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3A6DC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91AB02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78FB17D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E5A250C" w14:textId="66063798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34C157A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38E0B42D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8BB3EB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FF752E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356AD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D0A1BD" w14:textId="77777777" w:rsidR="00330EB5" w:rsidRPr="009F15E5" w:rsidRDefault="00330EB5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250E06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EBE5D1C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1AD144C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6E44D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10B74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634585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90FE9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45AA0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E330F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EA7F3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E201F" w14:textId="450881D9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7D5D5CB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177A5B0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61C1BB8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F601FF5" w14:textId="23DF2CE4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5B6EA1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53F90B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2A032FF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76D12B30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F5141DF" w14:textId="55E37522" w:rsidR="009E2E94" w:rsidRPr="009E2E94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SILVIA ELOISA RACINE AGUILAR </w:t>
      </w:r>
    </w:p>
    <w:p w14:paraId="05A27BFC" w14:textId="77777777" w:rsidR="0088221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COORDINADORA GUBERNAMENTAL DE LAS </w:t>
      </w:r>
    </w:p>
    <w:p w14:paraId="22AD6BFD" w14:textId="77777777" w:rsidR="0088221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INSTITUCIONES PÚBLICAS Y PRIVADAS DE LA </w:t>
      </w:r>
    </w:p>
    <w:p w14:paraId="489406B9" w14:textId="457B3502" w:rsidR="009E2E94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SUBSECRETARÍA DE GOBIERNO </w:t>
      </w:r>
    </w:p>
    <w:p w14:paraId="67B6865C" w14:textId="088E12BA" w:rsidR="00BD7898" w:rsidRPr="009E2E94" w:rsidRDefault="0088221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604D56C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1207FF7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57DF6D63" w14:textId="0BD52D92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CBDP10219BTCR361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17458EA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5783DCB4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B6BB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63B47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30F4F7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D6842F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DE33E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792E6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F531CD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18599F7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E847B42" w14:textId="48A87461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F69BBF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5D53A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2C72A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D34BB8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CF86336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55F8589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C92BE5F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9E280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06A20AF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69267CB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1EE40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DF26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3D1F0C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C2087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818F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73D6A1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153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CB91E" w14:textId="2B32558B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0BFF3B32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98E928D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D991D9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60FFE33" w14:textId="3594484C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9798AF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8C94739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CBDFA6C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F3CDB3A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BAFED3D" w14:textId="3C525D8C" w:rsidR="009E2E94" w:rsidRPr="009E2E94" w:rsidRDefault="007B2DA4" w:rsidP="009E2E94">
      <w:pPr>
        <w:pStyle w:val="Sinespaciado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9E2E94" w:rsidRPr="009E2E94">
        <w:rPr>
          <w:rFonts w:ascii="Arial" w:eastAsiaTheme="minorHAnsi" w:hAnsi="Arial" w:cs="Arial"/>
          <w:b/>
          <w:bCs/>
          <w:lang w:val="es-MX" w:eastAsia="en-US"/>
        </w:rPr>
        <w:t xml:space="preserve">TANIA JANINE ZAVALA GARFIAS </w:t>
      </w:r>
    </w:p>
    <w:p w14:paraId="69136992" w14:textId="2B053E85" w:rsidR="00BD7898" w:rsidRPr="009E2E94" w:rsidRDefault="00882214" w:rsidP="009E2E9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ASISTENTE DE UNIDAD T2C DE LA SUBSECRETARÍA DE GOBIERNO </w:t>
      </w:r>
    </w:p>
    <w:p w14:paraId="28C5FB61" w14:textId="2802AEED" w:rsidR="00BD7898" w:rsidRPr="009E2E94" w:rsidRDefault="009E2E94" w:rsidP="00BD7898">
      <w:pPr>
        <w:pStyle w:val="Sinespaciado"/>
        <w:rPr>
          <w:rFonts w:ascii="Arial" w:hAnsi="Arial" w:cs="Arial"/>
          <w:b/>
          <w:bCs/>
        </w:rPr>
      </w:pPr>
      <w:r w:rsidRPr="009E2E94">
        <w:rPr>
          <w:rFonts w:ascii="Arial" w:hAnsi="Arial" w:cs="Arial"/>
          <w:b/>
          <w:bCs/>
        </w:rPr>
        <w:t>P R E S E N T E</w:t>
      </w:r>
    </w:p>
    <w:p w14:paraId="4E497CF2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744B3F68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5CC5D6A" w14:textId="3C73A13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9E2E94" w:rsidRPr="00AE490B">
        <w:rPr>
          <w:rFonts w:ascii="Arial" w:hAnsi="Arial" w:cs="Arial"/>
          <w:b/>
          <w:bCs/>
        </w:rPr>
        <w:t>CBDP10216BTCR281, CBDP10216BTCR285 y CBDP10216BTCR283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0C285CE4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3803ED8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9F797C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69B01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95A2E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B980A87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8D23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05FE93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803F87D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6097E5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3EB7DB4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3B01DC8" w14:textId="55A19C06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46736995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54A65092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DC9E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004F939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1C93F6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E64E75B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2B9E6114" w14:textId="77777777" w:rsidR="00BD7898" w:rsidRDefault="00BD7898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520A4A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F04CB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7D95B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7F1F30E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4328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4B64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550F287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37471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6F62F" w14:textId="3AF6AC4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1902A55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2B4D532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E63C297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42D1C7B" w14:textId="4CB753A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1AA7DD0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4A97A50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4C64287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54F30B5C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B9F3D7" w14:textId="116B3EFC" w:rsidR="009E2E94" w:rsidRPr="008741C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>YSMAEL CORONADO OSTRIA</w:t>
      </w:r>
    </w:p>
    <w:p w14:paraId="2C781C2A" w14:textId="77777777" w:rsidR="00F8399B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JEFE DE ÁREA DE BIENES INMUEBLES </w:t>
      </w:r>
    </w:p>
    <w:p w14:paraId="2CF75B62" w14:textId="16DD3048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</w:t>
      </w:r>
      <w:r w:rsidRPr="008741CE">
        <w:rPr>
          <w:rFonts w:ascii="Arial" w:hAnsi="Arial" w:cs="Arial"/>
          <w:b/>
          <w:bCs/>
        </w:rPr>
        <w:t>SECRETARÍA DEL AYUNTAMIENTO</w:t>
      </w:r>
    </w:p>
    <w:p w14:paraId="23D05C7C" w14:textId="325EAE29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0B78D8DE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6246BA1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2E41D50F" w14:textId="7AE42C69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CBDP10219BTCR364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E97648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0F9A010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37E3EB0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93C6CA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3DFA56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FB9B5F9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86C75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99D25B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327DC07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4A32FA1" w14:textId="77777777" w:rsidR="00C8391D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B30D2D6" w14:textId="4210ABFF" w:rsidR="00BD7898" w:rsidRDefault="00BD7898" w:rsidP="00BD7898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6B150A7F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4773C691" w14:textId="77777777" w:rsidR="00330EB5" w:rsidRDefault="00330EB5" w:rsidP="00BD7898">
      <w:pPr>
        <w:pStyle w:val="Sinespaciado"/>
        <w:rPr>
          <w:rFonts w:ascii="Arial" w:hAnsi="Arial" w:cs="Arial"/>
        </w:rPr>
      </w:pPr>
    </w:p>
    <w:p w14:paraId="278F981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50DC8CE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CDD6ACA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56AD10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DD3EED" w14:textId="4D46D61E" w:rsidR="00BD7898" w:rsidRPr="00F8399B" w:rsidRDefault="00BD7898" w:rsidP="00F8399B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27856A8" w14:textId="77777777" w:rsidR="00B01080" w:rsidRDefault="00B01080" w:rsidP="00BD7898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BD7898" w14:paraId="3A5321B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3DD7E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50AFB" w14:textId="77777777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BD7898" w14:paraId="4BDFC03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3DDA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9BE7" w14:textId="77777777" w:rsidR="00BD7898" w:rsidRDefault="00BD7898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BD7898" w14:paraId="6FCA6BB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BD66" w14:textId="77777777" w:rsidR="00BD7898" w:rsidRDefault="00BD7898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4D8B5" w14:textId="243BF4FD" w:rsidR="00BD7898" w:rsidRDefault="00BD7898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3946FFA" w14:textId="77777777" w:rsidR="00BD7898" w:rsidRDefault="00BD7898" w:rsidP="00BD7898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098B1BF" w14:textId="77777777" w:rsidR="00BD7898" w:rsidRDefault="00BD7898" w:rsidP="00BD7898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CE7C3C0" w14:textId="77777777" w:rsidR="00BD7898" w:rsidRDefault="00BD7898" w:rsidP="00BD7898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24D9503" w14:textId="2194AD98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455A5C19" w14:textId="77777777" w:rsidR="00BD7898" w:rsidRDefault="00BD7898" w:rsidP="00BD7898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68BF3EA" w14:textId="77777777" w:rsidR="00BD7898" w:rsidRDefault="00BD7898" w:rsidP="00BD7898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21920C4" w14:textId="77777777" w:rsidR="00BD7898" w:rsidRDefault="00BD7898" w:rsidP="00BD7898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90AC0FE" w14:textId="77777777" w:rsidR="00BD7898" w:rsidRDefault="00BD7898" w:rsidP="00BD7898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C8429F0" w14:textId="43C38976" w:rsidR="008741CE" w:rsidRPr="008741CE" w:rsidRDefault="007B2DA4" w:rsidP="00BD7898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ADRIÁN ALEJANDRO HERNÁNDEZ MONTOYA </w:t>
      </w:r>
    </w:p>
    <w:p w14:paraId="70B2B3E5" w14:textId="58DE799A" w:rsid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OPERATIVO DE LA </w:t>
      </w:r>
      <w:r w:rsidR="00411ADA"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 xml:space="preserve">SEGURIDAD </w:t>
      </w:r>
    </w:p>
    <w:p w14:paraId="129018E9" w14:textId="54FFB43F" w:rsidR="008741CE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PÚBLICA Y TRÁNSITO MUNICIPAL</w:t>
      </w:r>
    </w:p>
    <w:p w14:paraId="42547FBA" w14:textId="3C8853B2" w:rsidR="00BD7898" w:rsidRPr="008741CE" w:rsidRDefault="008741CE" w:rsidP="00BD7898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3EB4E03B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3C0B1339" w14:textId="77777777" w:rsidR="00BD7898" w:rsidRDefault="00BD7898" w:rsidP="00BD7898">
      <w:pPr>
        <w:pStyle w:val="Sinespaciado"/>
        <w:rPr>
          <w:rFonts w:ascii="Arial" w:hAnsi="Arial" w:cs="Arial"/>
          <w:b/>
          <w:bCs/>
        </w:rPr>
      </w:pPr>
    </w:p>
    <w:p w14:paraId="0FED38BE" w14:textId="52767BFC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7169C2" w:rsidRPr="007169C2">
        <w:rPr>
          <w:rFonts w:ascii="Arial" w:hAnsi="Arial" w:cs="Arial"/>
          <w:b/>
          <w:bCs/>
        </w:rPr>
        <w:t>CBDP10222ATCR431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A68BFF" w14:textId="77777777" w:rsidR="00BD7898" w:rsidRDefault="00BD7898" w:rsidP="00BD7898">
      <w:pPr>
        <w:spacing w:after="0" w:line="276" w:lineRule="auto"/>
        <w:jc w:val="both"/>
        <w:rPr>
          <w:rFonts w:ascii="Arial" w:hAnsi="Arial" w:cs="Arial"/>
          <w:bCs/>
        </w:rPr>
      </w:pPr>
    </w:p>
    <w:p w14:paraId="0255673E" w14:textId="77777777" w:rsidR="00BD7898" w:rsidRDefault="00BD7898" w:rsidP="00BD7898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1667271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373A99" w14:textId="77777777" w:rsidR="00BD7898" w:rsidRDefault="00BD7898" w:rsidP="00F8399B">
      <w:pPr>
        <w:spacing w:line="240" w:lineRule="auto"/>
        <w:rPr>
          <w:rFonts w:ascii="Arial" w:hAnsi="Arial" w:cs="Arial"/>
          <w:b/>
          <w:bCs/>
        </w:rPr>
      </w:pPr>
    </w:p>
    <w:p w14:paraId="3ACFC45E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FAD1A3F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D4C365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58D1BC" w14:textId="77777777" w:rsidR="00BD7898" w:rsidRDefault="00BD7898" w:rsidP="00BD7898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72DD30" w14:textId="77777777" w:rsidR="00BD7898" w:rsidRDefault="00BD7898" w:rsidP="00BD789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EE14B79" w14:textId="77777777" w:rsidR="00C8391D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E9C1D48" w14:textId="1F0506C4" w:rsidR="00BD7898" w:rsidRDefault="00BD7898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61C1864" w14:textId="77777777" w:rsidR="00BD7898" w:rsidRDefault="00BD7898" w:rsidP="00BD7898">
      <w:pPr>
        <w:pStyle w:val="Sinespaciado"/>
        <w:rPr>
          <w:rFonts w:ascii="Arial" w:hAnsi="Arial" w:cs="Arial"/>
        </w:rPr>
      </w:pPr>
    </w:p>
    <w:p w14:paraId="6EE0935F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882A058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9527D9B" w14:textId="77777777" w:rsidR="00F8399B" w:rsidRDefault="00F8399B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4E1B20" w14:textId="77777777" w:rsidR="00BD7898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DCCC80C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C3FFFD" w14:textId="77777777" w:rsidR="00CD6CC2" w:rsidRDefault="00CD6CC2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D735537" w14:textId="77777777" w:rsidR="00BD7898" w:rsidRPr="009F15E5" w:rsidRDefault="00BD7898" w:rsidP="00BD7898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74DEE8" w14:textId="1C1A05C7" w:rsidR="00BD7898" w:rsidRDefault="00BD7898" w:rsidP="009F15E5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A364EE0" w14:textId="77777777" w:rsidR="00F8399B" w:rsidRDefault="00F8399B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46E23FF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BE88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4104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6700D01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0CBD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1A917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04ED3F0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E7A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E1F4" w14:textId="1E945111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3764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C9702C0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8513D1D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0FA278AD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6FC30FA" w14:textId="738F77CF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73EFE67F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56A83C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24D796C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1381D2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78419A6" w14:textId="40A43EE5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ALEJANDRO NAVA CHÁVEZ </w:t>
      </w:r>
    </w:p>
    <w:p w14:paraId="4D371C5D" w14:textId="77777777" w:rsidR="00F8399B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PRESIDENTE DE LA COMISIÓN DE HONOR Y JUSTICIA</w:t>
      </w:r>
      <w:r w:rsidR="00F8399B">
        <w:rPr>
          <w:rFonts w:ascii="Arial" w:hAnsi="Arial" w:cs="Arial"/>
          <w:b/>
          <w:bCs/>
        </w:rPr>
        <w:t xml:space="preserve"> </w:t>
      </w:r>
    </w:p>
    <w:p w14:paraId="438D41DF" w14:textId="112ED892" w:rsidR="008741CE" w:rsidRPr="008741CE" w:rsidRDefault="00F8399B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DE LA </w:t>
      </w:r>
      <w:r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3DAFE1E7" w14:textId="40925866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F7A2F5D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D77D17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8AB6B10" w14:textId="69D9D10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33744CB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A56DC83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BD5B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1BB0C8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FDC715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6F49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8483A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BE13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BC716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271CFA1" w14:textId="77777777" w:rsidR="00C8391D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3D57FFAC" w14:textId="3D2E409E" w:rsidR="005C4ED4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5ABD57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4866197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0AA1248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5327F50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62AB93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404D189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C2A2D9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9250759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76F70A5" w14:textId="407CD6CB" w:rsidR="005C4ED4" w:rsidRPr="00F8399B" w:rsidRDefault="005C4ED4" w:rsidP="00F8399B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A6F63A5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A13EE3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1865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CC36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735425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6691A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0254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4FB3684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8D59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5A55" w14:textId="7D8106D3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1856D6" w:rsidRPr="001856D6">
              <w:rPr>
                <w:rFonts w:ascii="Arial" w:hAnsi="Arial" w:cs="Arial"/>
                <w:sz w:val="16"/>
                <w:szCs w:val="16"/>
              </w:rPr>
              <w:t>3765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B3B61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795CA14F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1A54C8E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76E356" w14:textId="735A3586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4FC4EE9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E6BED13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D72E716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C183A7D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9DD9AE5" w14:textId="08180AE0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JAVIER GONZÁLEZ MADRID </w:t>
      </w:r>
    </w:p>
    <w:p w14:paraId="1FF3505B" w14:textId="77777777" w:rsidR="00F8399B" w:rsidRDefault="008741CE" w:rsidP="008741CE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DE PREVENCIÓN DEL DELITO DE LA </w:t>
      </w:r>
    </w:p>
    <w:p w14:paraId="4BCECE61" w14:textId="545E6D21" w:rsidR="008741CE" w:rsidRPr="008741CE" w:rsidRDefault="00F8399B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DE </w:t>
      </w:r>
      <w:r w:rsidR="008741CE" w:rsidRPr="008741CE">
        <w:rPr>
          <w:rFonts w:ascii="Arial" w:hAnsi="Arial" w:cs="Arial"/>
          <w:b/>
          <w:bCs/>
        </w:rPr>
        <w:t>SEGURIDAD PÚBLICA Y TRÁNSITO MUNICIPAL</w:t>
      </w:r>
    </w:p>
    <w:p w14:paraId="33627256" w14:textId="63DC879D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62C91AB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812D7A3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5E77D67" w14:textId="3E12C8A3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CBDP10214ATCR076, CBDP10214ATCR080, CBDP10214ATCR081, CBDP10217ATCR332 y CBDP10222ATCR247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7CC2B58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4BBD9F5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B8B9478" w14:textId="77777777" w:rsidR="005C4ED4" w:rsidRDefault="005C4ED4" w:rsidP="00F8399B">
      <w:pPr>
        <w:spacing w:line="240" w:lineRule="auto"/>
        <w:rPr>
          <w:rFonts w:ascii="Arial" w:hAnsi="Arial" w:cs="Arial"/>
          <w:b/>
          <w:bCs/>
        </w:rPr>
      </w:pPr>
    </w:p>
    <w:p w14:paraId="74CBA61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AFD32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43DF9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E6C4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1CD293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AB7DE81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9C70028" w14:textId="07935887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25DE58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73C7AE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6432B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8DD96D7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89E02D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2B78A9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611CCF3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9D6971D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452EA3" w14:textId="03F07759" w:rsidR="005C4ED4" w:rsidRPr="00CD6CC2" w:rsidRDefault="005C4ED4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5CADFC91" w14:textId="77777777" w:rsidR="00F8399B" w:rsidRDefault="00F8399B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6583E47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D857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5321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2F672D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9985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4E53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395F84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52EE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453C" w14:textId="5FB42FA2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B634BDB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2B61FF01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980994F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058664A3" w14:textId="124291C1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FCF7B23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5B3B0DA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9946B71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DEABC7F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DCB3290" w14:textId="4EC58CE1" w:rsidR="005C4ED4" w:rsidRPr="008741CE" w:rsidRDefault="0071577A" w:rsidP="008741C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MX"/>
        </w:rPr>
      </w:pPr>
      <w:r>
        <w:rPr>
          <w:rFonts w:ascii="Arial" w:hAnsi="Arial" w:cs="Arial"/>
          <w:b/>
          <w:bCs/>
          <w:sz w:val="24"/>
          <w:szCs w:val="24"/>
          <w:lang w:eastAsia="es-MX"/>
        </w:rPr>
        <w:t xml:space="preserve">C. </w:t>
      </w:r>
      <w:r w:rsidR="008741CE" w:rsidRPr="008741CE">
        <w:rPr>
          <w:rFonts w:ascii="Arial" w:hAnsi="Arial" w:cs="Arial"/>
          <w:b/>
          <w:bCs/>
          <w:sz w:val="24"/>
          <w:szCs w:val="24"/>
          <w:lang w:eastAsia="es-MX"/>
        </w:rPr>
        <w:t xml:space="preserve">JOSÉ CARLOS HERNÁNDEZ FARFÁN </w:t>
      </w:r>
    </w:p>
    <w:p w14:paraId="0E80AABB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ADMINISTRATIVO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 xml:space="preserve">DIRECCIÓN </w:t>
      </w:r>
    </w:p>
    <w:p w14:paraId="40857AEE" w14:textId="660FFD98" w:rsidR="00F8399B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</w:t>
      </w: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275F9E99" w14:textId="5309F83F" w:rsidR="005C4ED4" w:rsidRPr="008741CE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1A5416C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6FB40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FF807B2" w14:textId="7118818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CBDP10214ATCR074 y CBDP10214ATCR075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94BE17A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F15C66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16A64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463E46" w14:textId="77777777" w:rsidR="005C4ED4" w:rsidRDefault="005C4ED4" w:rsidP="008741CE">
      <w:pPr>
        <w:spacing w:line="240" w:lineRule="auto"/>
        <w:rPr>
          <w:rFonts w:ascii="Arial" w:hAnsi="Arial" w:cs="Arial"/>
          <w:b/>
          <w:bCs/>
        </w:rPr>
      </w:pPr>
    </w:p>
    <w:p w14:paraId="35CFD4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0126803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11E54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965F3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D0892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2961E82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42B0094" w14:textId="34357A00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0C1EBF5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A85E6B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DF052E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FDDAA89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18F2BDC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A9DEC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D57214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986630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391BD63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C7757E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B617F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1982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93EC4F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3F24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47AF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5A2DDEB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60627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D47" w14:textId="32B4DDF8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CC67FC8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620D8F2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52FAC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50E9783F" w14:textId="535D954F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7B6E1D4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E024CCC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2948EC3A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D9B36CC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B7959BA" w14:textId="379FF4E3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JOSÉ RAMON ALEJANDRO HERNÁNDEZ RAMÍREZ </w:t>
      </w:r>
    </w:p>
    <w:p w14:paraId="1DDCD2EF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JEFE DE DEPARTAMENTO DE C4</w:t>
      </w:r>
      <w:r w:rsidR="00F8399B">
        <w:rPr>
          <w:rFonts w:ascii="Arial" w:hAnsi="Arial" w:cs="Arial"/>
          <w:b/>
          <w:bCs/>
        </w:rPr>
        <w:t xml:space="preserve">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>DIRECCIÓN</w:t>
      </w:r>
    </w:p>
    <w:p w14:paraId="1B127E43" w14:textId="6FE77768" w:rsidR="008741CE" w:rsidRPr="008741CE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62922A80" w14:textId="6908ED9B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E:</w:t>
      </w:r>
    </w:p>
    <w:p w14:paraId="1C755B5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D3E3FEB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270B5D" w14:textId="5FC1DF4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CBDP10222ATCR428 y CBDP10222ATCR429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CEBC55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BFDF97E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58FF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DF643B9" w14:textId="77777777" w:rsidR="00330EB5" w:rsidRDefault="00330EB5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6A991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57F49E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4371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7725F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F8080F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08161B6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85A2269" w14:textId="778E1325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4E6CC77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53EE585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F7F58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B944B6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31DDA8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C607A9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28B206" w14:textId="77777777" w:rsidR="00330EB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B8BBA49" w14:textId="77777777" w:rsidR="00330EB5" w:rsidRPr="009F15E5" w:rsidRDefault="00330EB5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3CA8DB" w14:textId="0AD2A177" w:rsidR="005C4ED4" w:rsidRPr="00F8399B" w:rsidRDefault="005C4ED4" w:rsidP="00F8399B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4FEDD45D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781AA5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6A829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DF51F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479E285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6E4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F7D7D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6573AEB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265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C38C" w14:textId="472A0955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201BE87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37F70F0B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C08F636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EDA2799" w14:textId="3CEEB78E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22DD1FA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2DD42E8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D5C850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67AFEA" w14:textId="77777777" w:rsidR="005C4ED4" w:rsidRPr="00AD2AC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0A87880" w14:textId="2FA08388" w:rsidR="008741CE" w:rsidRPr="00AD2AC4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AD2AC4">
        <w:rPr>
          <w:rFonts w:ascii="Arial" w:eastAsiaTheme="minorHAnsi" w:hAnsi="Arial" w:cs="Arial"/>
          <w:b/>
          <w:bCs/>
          <w:lang w:val="es-MX" w:eastAsia="en-US"/>
        </w:rPr>
        <w:t xml:space="preserve">JULIO HELADIO CLAVEL NICOLAS </w:t>
      </w:r>
    </w:p>
    <w:p w14:paraId="086ABB86" w14:textId="77777777" w:rsidR="00AE0C84" w:rsidRDefault="00AD2AC4" w:rsidP="00AE0C84">
      <w:pPr>
        <w:pStyle w:val="Sinespaciado"/>
        <w:rPr>
          <w:rFonts w:ascii="Arial" w:hAnsi="Arial" w:cs="Arial"/>
          <w:b/>
          <w:bCs/>
        </w:rPr>
      </w:pPr>
      <w:r w:rsidRPr="00AD2AC4">
        <w:rPr>
          <w:rFonts w:ascii="Arial" w:hAnsi="Arial" w:cs="Arial"/>
          <w:b/>
          <w:bCs/>
        </w:rPr>
        <w:t xml:space="preserve">SUBDIRECTOR DE TRÁNSITO </w:t>
      </w:r>
      <w:r w:rsidR="00AE0C84" w:rsidRPr="008741CE">
        <w:rPr>
          <w:rFonts w:ascii="Arial" w:hAnsi="Arial" w:cs="Arial"/>
          <w:b/>
          <w:bCs/>
        </w:rPr>
        <w:t xml:space="preserve">DE LA </w:t>
      </w:r>
      <w:r w:rsidR="00AE0C84">
        <w:rPr>
          <w:rFonts w:ascii="Arial" w:hAnsi="Arial" w:cs="Arial"/>
          <w:b/>
          <w:bCs/>
        </w:rPr>
        <w:t xml:space="preserve">DIRECCIÓN DE </w:t>
      </w:r>
    </w:p>
    <w:p w14:paraId="6577ED0F" w14:textId="12ABF5FD" w:rsidR="00AD2AC4" w:rsidRDefault="00AE0C84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3B4A7D6A" w14:textId="7A27D734" w:rsidR="005C4ED4" w:rsidRPr="00AD2AC4" w:rsidRDefault="008741CE" w:rsidP="005C4ED4">
      <w:pPr>
        <w:pStyle w:val="Sinespaciado"/>
        <w:rPr>
          <w:rFonts w:ascii="Arial" w:hAnsi="Arial" w:cs="Arial"/>
          <w:b/>
          <w:bCs/>
        </w:rPr>
      </w:pPr>
      <w:r w:rsidRPr="00AD2AC4">
        <w:rPr>
          <w:rFonts w:ascii="Arial" w:hAnsi="Arial" w:cs="Arial"/>
          <w:b/>
          <w:bCs/>
        </w:rPr>
        <w:t>P R E S E N T E</w:t>
      </w:r>
    </w:p>
    <w:p w14:paraId="33BA0D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03AE21B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A514932" w14:textId="57F0177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B71CE78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80A9A2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59C790DE" w14:textId="77777777" w:rsidR="005C4ED4" w:rsidRPr="000755B1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F1ED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E41971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54DCF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519926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12754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29E1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CD700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2BFCE3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D50A7F2" w14:textId="550FC601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A47C742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1A8A9B00" w14:textId="77777777" w:rsidR="00F8399B" w:rsidRDefault="00F8399B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6E6639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2C407E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A2C6489" w14:textId="77777777" w:rsidR="00CD6CC2" w:rsidRPr="009F15E5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9B4FE1" w14:textId="5419AB0B" w:rsidR="005C4ED4" w:rsidRPr="00CD6CC2" w:rsidRDefault="005C4ED4" w:rsidP="00CD6CC2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C.c.p. </w:t>
      </w:r>
      <w:proofErr w:type="spellStart"/>
      <w:r>
        <w:rPr>
          <w:rFonts w:ascii="Arial" w:hAnsi="Arial" w:cs="Arial"/>
          <w:sz w:val="14"/>
          <w:szCs w:val="14"/>
          <w:lang w:val="en-US"/>
        </w:rPr>
        <w:t>Archivo</w:t>
      </w:r>
      <w:proofErr w:type="spellEnd"/>
      <w:r>
        <w:rPr>
          <w:rFonts w:ascii="Arial" w:hAnsi="Arial" w:cs="Arial"/>
          <w:sz w:val="14"/>
          <w:szCs w:val="14"/>
          <w:lang w:val="en-US"/>
        </w:rPr>
        <w:t>.</w:t>
      </w:r>
    </w:p>
    <w:p w14:paraId="6FF2906F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55DDD0C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41BAA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63A0C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2B396F1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23C8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C800E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3D38A7E3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8265D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A989" w14:textId="19720B59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3769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18D955E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FA8122F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1DCE8984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77E4AEC" w14:textId="53F0CA1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30CFB8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041A41F0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E604A22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F08F229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11408E9" w14:textId="3D3827C9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MOISÉS GARCÍA </w:t>
      </w:r>
      <w:r w:rsidR="0093354F" w:rsidRPr="008741CE">
        <w:rPr>
          <w:rFonts w:ascii="Arial" w:eastAsiaTheme="minorHAnsi" w:hAnsi="Arial" w:cs="Arial"/>
          <w:b/>
          <w:bCs/>
          <w:lang w:val="es-MX" w:eastAsia="en-US"/>
        </w:rPr>
        <w:t>ORT</w:t>
      </w:r>
      <w:r w:rsidR="0093354F">
        <w:rPr>
          <w:rFonts w:ascii="Arial" w:eastAsiaTheme="minorHAnsi" w:hAnsi="Arial" w:cs="Arial"/>
          <w:b/>
          <w:bCs/>
          <w:lang w:val="es-MX" w:eastAsia="en-US"/>
        </w:rPr>
        <w:t>I</w:t>
      </w:r>
      <w:r w:rsidR="0093354F" w:rsidRPr="008741CE">
        <w:rPr>
          <w:rFonts w:ascii="Arial" w:eastAsiaTheme="minorHAnsi" w:hAnsi="Arial" w:cs="Arial"/>
          <w:b/>
          <w:bCs/>
          <w:lang w:val="es-MX" w:eastAsia="en-US"/>
        </w:rPr>
        <w:t xml:space="preserve">Z </w:t>
      </w:r>
    </w:p>
    <w:p w14:paraId="71EC219E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SUBDIRECTOR JURÍDICO </w:t>
      </w:r>
      <w:r w:rsidR="00F8399B" w:rsidRPr="008741CE">
        <w:rPr>
          <w:rFonts w:ascii="Arial" w:hAnsi="Arial" w:cs="Arial"/>
          <w:b/>
          <w:bCs/>
        </w:rPr>
        <w:t xml:space="preserve">DE LA </w:t>
      </w:r>
      <w:r w:rsidR="00F8399B">
        <w:rPr>
          <w:rFonts w:ascii="Arial" w:hAnsi="Arial" w:cs="Arial"/>
          <w:b/>
          <w:bCs/>
        </w:rPr>
        <w:t xml:space="preserve">DIRECCIÓN DE </w:t>
      </w:r>
    </w:p>
    <w:p w14:paraId="0AA38060" w14:textId="0A4E1E46" w:rsidR="00F8399B" w:rsidRDefault="00F8399B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SEGURIDAD PÚBLICA Y TRÁNSITO MUNICIPAL </w:t>
      </w:r>
    </w:p>
    <w:p w14:paraId="0D06638F" w14:textId="402FF3A9" w:rsidR="005C4ED4" w:rsidRPr="008741CE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4926159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16A42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0A57B9C" w14:textId="6C12578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CBDP10214ATCR079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783F60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2C8222AA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1778AF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2C6264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6B6FC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5079FD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08B905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2C100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0850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AC7A9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316AEA5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4E7E846" w14:textId="72E40A45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30895B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B63A1D0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C4CB808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582AEB4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830A0B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8435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B14DE7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32AB464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029310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43F53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E4710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9D8C8F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A3833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ADCE4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0627B7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2656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815" w14:textId="16F6E9BF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2D27B5BD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773D2E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16EA7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0CAF30" w14:textId="694D231C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1AA9A71F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97D0C47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D4CEC97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1B1D2CCE" w14:textId="77777777" w:rsidR="005C4ED4" w:rsidRPr="008741CE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B5F5DC2" w14:textId="14867C1B" w:rsidR="008741CE" w:rsidRPr="008741CE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8741CE" w:rsidRPr="008741CE">
        <w:rPr>
          <w:rFonts w:ascii="Arial" w:eastAsiaTheme="minorHAnsi" w:hAnsi="Arial" w:cs="Arial"/>
          <w:b/>
          <w:bCs/>
          <w:lang w:val="es-MX" w:eastAsia="en-US"/>
        </w:rPr>
        <w:t xml:space="preserve">NÉSTOR GONZALO OLVERA MERCADO </w:t>
      </w:r>
    </w:p>
    <w:p w14:paraId="041D7ADF" w14:textId="77777777" w:rsidR="00F8399B" w:rsidRDefault="008741CE" w:rsidP="00F8399B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 xml:space="preserve">JEFE DE DEPARTAMENTO DE INFORMACIÓN </w:t>
      </w:r>
      <w:r w:rsidR="00F8399B" w:rsidRPr="008741CE">
        <w:rPr>
          <w:rFonts w:ascii="Arial" w:hAnsi="Arial" w:cs="Arial"/>
          <w:b/>
          <w:bCs/>
        </w:rPr>
        <w:t xml:space="preserve">DE LA </w:t>
      </w:r>
    </w:p>
    <w:p w14:paraId="7D1A6E7C" w14:textId="4952AF57" w:rsidR="008741CE" w:rsidRPr="008741CE" w:rsidRDefault="00F8399B" w:rsidP="00F8399B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DIRECCIÓN DE </w:t>
      </w:r>
      <w:r w:rsidRPr="008741CE">
        <w:rPr>
          <w:rFonts w:ascii="Arial" w:hAnsi="Arial" w:cs="Arial"/>
          <w:b/>
          <w:bCs/>
        </w:rPr>
        <w:t>SEGURIDAD PÚBLICA Y TRÁNSITO MUNICIPAL</w:t>
      </w:r>
    </w:p>
    <w:p w14:paraId="69D7024F" w14:textId="7F1E7634" w:rsidR="005C4ED4" w:rsidRPr="008741CE" w:rsidRDefault="008741CE" w:rsidP="005C4ED4">
      <w:pPr>
        <w:pStyle w:val="Sinespaciado"/>
        <w:rPr>
          <w:rFonts w:ascii="Arial" w:hAnsi="Arial" w:cs="Arial"/>
          <w:b/>
          <w:bCs/>
        </w:rPr>
      </w:pPr>
      <w:r w:rsidRPr="008741CE">
        <w:rPr>
          <w:rFonts w:ascii="Arial" w:hAnsi="Arial" w:cs="Arial"/>
          <w:b/>
          <w:bCs/>
        </w:rPr>
        <w:t>P R E S E N T E</w:t>
      </w:r>
    </w:p>
    <w:p w14:paraId="7880874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5D3D024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9E4EB63" w14:textId="51C71F64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8741CE" w:rsidRPr="00AE490B">
        <w:rPr>
          <w:rFonts w:ascii="Arial" w:hAnsi="Arial" w:cs="Arial"/>
          <w:b/>
          <w:bCs/>
        </w:rPr>
        <w:t>CBDP10222ATCR430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E272DF9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01B90B6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484DC9FA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6B4A4EC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CBC91F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93885C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870DCF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DAAA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BF37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85648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F8EA9BE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1422BC3C" w14:textId="3798E4C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39C067E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63B1C83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3E9D5F5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44E6C54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09CB93B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7AFC4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42DF727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A141E8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F839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6F07A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CD231E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50AA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71B7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3D0331C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13C25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0706" w14:textId="6EE309AB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3771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E991C1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2D6BFA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383065D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4980D6D" w14:textId="38455B0B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3848012A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D6177AF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F393CBB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31DBA8B4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7E28ABC" w14:textId="70B1A037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MARCOS PIOQUINTO MEZA ALDUCÍN </w:t>
      </w:r>
    </w:p>
    <w:p w14:paraId="37CF7CA7" w14:textId="77777777" w:rsidR="00AD2AC4" w:rsidRDefault="00AD2AC4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ENCARGADO DE CONTROL VEHICULAR</w:t>
      </w:r>
      <w:r w:rsidRPr="000755B1">
        <w:rPr>
          <w:rFonts w:ascii="Arial" w:hAnsi="Arial" w:cs="Arial"/>
          <w:b/>
          <w:bCs/>
        </w:rPr>
        <w:t xml:space="preserve"> </w:t>
      </w:r>
    </w:p>
    <w:p w14:paraId="37FF0BFE" w14:textId="2DEDE551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DE </w:t>
      </w:r>
      <w:r w:rsidR="00F8399B">
        <w:rPr>
          <w:rFonts w:ascii="Arial" w:hAnsi="Arial" w:cs="Arial"/>
          <w:b/>
          <w:bCs/>
        </w:rPr>
        <w:t xml:space="preserve">LA DIRECCIÓN DE </w:t>
      </w:r>
      <w:r w:rsidRPr="000755B1">
        <w:rPr>
          <w:rFonts w:ascii="Arial" w:hAnsi="Arial" w:cs="Arial"/>
          <w:b/>
          <w:bCs/>
        </w:rPr>
        <w:t>SERVICIOS PÚBLICOS</w:t>
      </w:r>
    </w:p>
    <w:p w14:paraId="42A36E27" w14:textId="546402C9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12C5B73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612AC2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62E83F" w14:textId="774DD70B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CBDP10219BTCR356 y CBDP10213BTCR010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E74ACC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D160E3C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B7092D5" w14:textId="77777777" w:rsidR="005C4ED4" w:rsidRDefault="005C4ED4" w:rsidP="00B01080">
      <w:pPr>
        <w:spacing w:line="240" w:lineRule="auto"/>
        <w:rPr>
          <w:rFonts w:ascii="Arial" w:hAnsi="Arial" w:cs="Arial"/>
          <w:b/>
          <w:bCs/>
        </w:rPr>
      </w:pPr>
    </w:p>
    <w:p w14:paraId="42BA0D8D" w14:textId="77777777" w:rsidR="00B01080" w:rsidRDefault="00B01080" w:rsidP="00B01080">
      <w:pPr>
        <w:spacing w:line="240" w:lineRule="auto"/>
        <w:rPr>
          <w:rFonts w:ascii="Arial" w:hAnsi="Arial" w:cs="Arial"/>
          <w:b/>
          <w:bCs/>
        </w:rPr>
      </w:pPr>
    </w:p>
    <w:p w14:paraId="68BDD78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027AA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382881B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04CE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67656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A8EE7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40237165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4D115DC" w14:textId="3368376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24406F77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700FA3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B8B6BCA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B3087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55970AA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737D8BD" w14:textId="41F0AAB4" w:rsidR="005C4ED4" w:rsidRPr="00AE0C84" w:rsidRDefault="005C4ED4" w:rsidP="00AE0C8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C6B67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1909F7A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B4C3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581B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557C9F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6E40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86A02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770B88DD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C9AAC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66EF5" w14:textId="5421F11F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4A3B2D">
              <w:rPr>
                <w:rFonts w:ascii="Arial" w:hAnsi="Arial" w:cs="Arial"/>
                <w:sz w:val="16"/>
                <w:szCs w:val="16"/>
              </w:rPr>
              <w:t>/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3773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08E7AA7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5040F97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7D6F32A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C3B6DE6" w14:textId="5CD7A5F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EF3C9A7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98BCEE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638C64F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15B68A0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0D7DA8F3" w14:textId="77777777" w:rsid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</w:p>
    <w:p w14:paraId="452664DB" w14:textId="6E27A607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MARÍA DOLORES MARTÍNEZ ROSALES </w:t>
      </w:r>
    </w:p>
    <w:p w14:paraId="69395653" w14:textId="2686BDD2" w:rsidR="00F8399B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0755B1">
        <w:rPr>
          <w:rFonts w:ascii="Arial" w:hAnsi="Arial" w:cs="Arial"/>
          <w:b/>
          <w:bCs/>
        </w:rPr>
        <w:t xml:space="preserve"> DE DEPARTAMENTO DE PANTEONES </w:t>
      </w:r>
    </w:p>
    <w:p w14:paraId="01D14311" w14:textId="154A94C0" w:rsidR="000755B1" w:rsidRPr="000755B1" w:rsidRDefault="00F8399B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 xml:space="preserve">LA DIRECCIÓN DE </w:t>
      </w:r>
      <w:r w:rsidRPr="000755B1">
        <w:rPr>
          <w:rFonts w:ascii="Arial" w:hAnsi="Arial" w:cs="Arial"/>
          <w:b/>
          <w:bCs/>
        </w:rPr>
        <w:t>SERVICIOS PÚBLICOS</w:t>
      </w:r>
    </w:p>
    <w:p w14:paraId="1823F89D" w14:textId="57B1A06B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3705634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4BF204A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346B43E" w14:textId="39C222F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CBDP10219BTCR357 y CBDP10213BTCR011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A7D5D9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567BD34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676617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99A9A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3D643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DE951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6ADD3CD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2DA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2B5EE8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4B0B6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7DA13FCE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4E214A9B" w14:textId="6A766499" w:rsidR="005C4ED4" w:rsidRPr="00330EB5" w:rsidRDefault="005C4ED4" w:rsidP="00330EB5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014E93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9FE3A7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56B904C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43AE9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88D6E89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4D64089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7092533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6752D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1C09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0B0806C8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E7B68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2151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65AE90C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8DEC7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5401" w14:textId="08ABB969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4A3B2D" w:rsidRPr="004A3B2D">
              <w:rPr>
                <w:rFonts w:ascii="Arial" w:hAnsi="Arial"/>
                <w:sz w:val="20"/>
              </w:rPr>
              <w:t xml:space="preserve"> </w:t>
            </w:r>
            <w:r w:rsidR="004A3B2D" w:rsidRPr="004A3B2D">
              <w:rPr>
                <w:rFonts w:ascii="Arial" w:hAnsi="Arial" w:cs="Arial"/>
                <w:sz w:val="16"/>
                <w:szCs w:val="16"/>
              </w:rPr>
              <w:t>3774</w:t>
            </w:r>
            <w:r w:rsidR="004A3B2D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>2023</w:t>
            </w:r>
          </w:p>
        </w:tc>
      </w:tr>
    </w:tbl>
    <w:p w14:paraId="74F57AD5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08763B56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3ACF12C2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350F5F04" w14:textId="0F08D21D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9BCDB52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4D369B7A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2F7641F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7C8DA12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21652301" w14:textId="33EEF479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CECILIA HURTADO CABRERA</w:t>
      </w:r>
    </w:p>
    <w:p w14:paraId="17A7E86F" w14:textId="568831BE" w:rsidR="00481EAA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JEF</w:t>
      </w:r>
      <w:r w:rsidR="0071577A">
        <w:rPr>
          <w:rFonts w:ascii="Arial" w:hAnsi="Arial" w:cs="Arial"/>
          <w:b/>
          <w:bCs/>
        </w:rPr>
        <w:t>A</w:t>
      </w:r>
      <w:r w:rsidRPr="000755B1">
        <w:rPr>
          <w:rFonts w:ascii="Arial" w:hAnsi="Arial" w:cs="Arial"/>
          <w:b/>
          <w:bCs/>
        </w:rPr>
        <w:t xml:space="preserve"> DE DEPARTAMENTO DE </w:t>
      </w:r>
      <w:r w:rsidR="00481EAA">
        <w:rPr>
          <w:rFonts w:ascii="Arial" w:hAnsi="Arial" w:cs="Arial"/>
          <w:b/>
          <w:bCs/>
        </w:rPr>
        <w:t xml:space="preserve">LICENCIAS </w:t>
      </w:r>
    </w:p>
    <w:p w14:paraId="3C8EE99E" w14:textId="4722A886" w:rsidR="000755B1" w:rsidRPr="000755B1" w:rsidRDefault="00481EAA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6B2CCDF7" w14:textId="2C581CF4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30E65A3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1020CA6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5009426" w14:textId="1782D8E8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CBDP10214STCR113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24056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93EF2F9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EFC209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7AE41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87C626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6D84D3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316B5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94B76F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1FA47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F6498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9F94938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270362E" w14:textId="2B80DF0A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5DB7700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F71113E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FAF53F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7A7664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E90921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B40718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743A88DA" w14:textId="77777777" w:rsidR="00481EAA" w:rsidRDefault="00481EAA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3DD86ABE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F4EBC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53D2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3003A5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3D17E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99C8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02F68ED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9F2CC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2686" w14:textId="7D6463B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3775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7D19AE1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F2F7C7E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BC7DBB1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6D44010C" w14:textId="5709696B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4E90AFD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B577FD3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6CF9B6B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58A2294" w14:textId="77777777" w:rsidR="005C4ED4" w:rsidRPr="000755B1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05554408" w14:textId="37DEEF1E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GABRIEL ISMAEL GUTIÉRREZ PADILLA</w:t>
      </w:r>
    </w:p>
    <w:p w14:paraId="14C31D67" w14:textId="77777777" w:rsidR="00481EAA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</w:t>
      </w:r>
      <w:r w:rsidR="00481EAA" w:rsidRPr="000755B1">
        <w:rPr>
          <w:rFonts w:ascii="Arial" w:hAnsi="Arial" w:cs="Arial"/>
          <w:b/>
          <w:bCs/>
        </w:rPr>
        <w:t xml:space="preserve">DE </w:t>
      </w:r>
      <w:r w:rsidR="00481EAA">
        <w:rPr>
          <w:rFonts w:ascii="Arial" w:hAnsi="Arial" w:cs="Arial"/>
          <w:b/>
          <w:bCs/>
        </w:rPr>
        <w:t xml:space="preserve">ANUNCIOS PUBLICITARIOS </w:t>
      </w:r>
    </w:p>
    <w:p w14:paraId="1C7D1F20" w14:textId="602C0B87" w:rsidR="000755B1" w:rsidRPr="000755B1" w:rsidRDefault="00481EAA" w:rsidP="005C4ED4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6F811B32" w14:textId="620044EB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46FD2DE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9D69735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873D779" w14:textId="57F15E70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CBDP10214ATCR117 y CBDP10214ATCR118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4F1E0350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D720368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29F9837A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3598D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7C0EC3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F31DA2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68B1FF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558AF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BFF52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2BA197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C690DDA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0DE31D50" w14:textId="6A7A2EFA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5CE8387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4A3BC875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3140566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1BF28A1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2860731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ACEE91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DF35344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52152E6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306CD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8D30C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4E6BD24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045B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DCFDC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3CF82B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E15AE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276AC" w14:textId="7779DEBC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3776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6AD7A031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D296A97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8EB072F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B7F784F" w14:textId="7A13FF32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04372733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2E7815B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165A51E2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2040C11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5259E05C" w14:textId="65403FFE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highlight w:val="yellow"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>JOSÉ CARLOS TOBÓN</w:t>
      </w:r>
      <w:r w:rsidR="000755B1" w:rsidRPr="000755B1">
        <w:rPr>
          <w:rFonts w:ascii="Arial" w:eastAsiaTheme="minorHAnsi" w:hAnsi="Arial" w:cs="Arial"/>
          <w:b/>
          <w:bCs/>
          <w:highlight w:val="yellow"/>
          <w:lang w:val="es-MX" w:eastAsia="en-US"/>
        </w:rPr>
        <w:t xml:space="preserve"> </w:t>
      </w:r>
    </w:p>
    <w:p w14:paraId="5BD92765" w14:textId="5D23C700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CASTRO DE </w:t>
      </w:r>
      <w:r w:rsidR="00F8399B">
        <w:rPr>
          <w:rFonts w:ascii="Arial" w:hAnsi="Arial" w:cs="Arial"/>
          <w:b/>
          <w:bCs/>
        </w:rPr>
        <w:t xml:space="preserve">LA </w:t>
      </w:r>
      <w:r w:rsidRPr="000755B1">
        <w:rPr>
          <w:rFonts w:ascii="Arial" w:hAnsi="Arial" w:cs="Arial"/>
          <w:b/>
          <w:bCs/>
        </w:rPr>
        <w:t>TESORERÍA MUNICIPAL</w:t>
      </w:r>
    </w:p>
    <w:p w14:paraId="34C938FD" w14:textId="6C754ACC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269C1FF2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E825F2E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A8A407F" w14:textId="0FF472B1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CBDP10214ATCR109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4D951B5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4020531D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321488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EE7C6A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7B47CD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2269C0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E3D64E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55DF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7A269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27014B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275D381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D6941BC" w14:textId="1DB44239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A0B9893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48CE8F43" w14:textId="77777777" w:rsidR="00CD6CC2" w:rsidRDefault="00CD6CC2" w:rsidP="005C4ED4">
      <w:pPr>
        <w:pStyle w:val="Sinespaciado"/>
        <w:rPr>
          <w:rFonts w:ascii="Arial" w:hAnsi="Arial" w:cs="Arial"/>
        </w:rPr>
      </w:pPr>
    </w:p>
    <w:p w14:paraId="69E9109F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D2FA012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71C932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E45227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6F642C1" w14:textId="0C45270E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5D9854FE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1A1F098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2D0B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0114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6CF0F97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D286E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DA20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1EAEED2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FC743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C3E9D" w14:textId="6C7289D2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3777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7CD8A356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DFF0B29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5C5BF38B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E9AF88E" w14:textId="605988EC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A3E505B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339D74B2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A92AF00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85060C7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10FC38E6" w14:textId="72682131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LIC. RICARDO VARGAS COPCA </w:t>
      </w:r>
    </w:p>
    <w:p w14:paraId="45A9DAEA" w14:textId="77777777" w:rsidR="00F8399B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EJECUCIÓN </w:t>
      </w:r>
    </w:p>
    <w:p w14:paraId="6A752449" w14:textId="3BB5B9E8" w:rsidR="005C4ED4" w:rsidRPr="000755B1" w:rsidRDefault="000755B1" w:rsidP="005C4ED4">
      <w:pPr>
        <w:pStyle w:val="Sinespaciado"/>
        <w:jc w:val="both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FISCAL DE</w:t>
      </w:r>
      <w:r w:rsidR="00F8399B">
        <w:rPr>
          <w:rFonts w:ascii="Arial" w:hAnsi="Arial" w:cs="Arial"/>
          <w:b/>
          <w:bCs/>
        </w:rPr>
        <w:t xml:space="preserve"> LA</w:t>
      </w:r>
      <w:r w:rsidRPr="000755B1">
        <w:rPr>
          <w:rFonts w:ascii="Arial" w:hAnsi="Arial" w:cs="Arial"/>
          <w:b/>
          <w:bCs/>
        </w:rPr>
        <w:t xml:space="preserve"> TESORERÍA MUNICIPAL</w:t>
      </w:r>
    </w:p>
    <w:p w14:paraId="2AFDE328" w14:textId="6E7DB658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690038D1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890881C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BC2805F" w14:textId="36F06CCA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CBDP10214ATCR104 y CBDP10214ATCR105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FC3B36D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31C71A4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E4768F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7D2FF8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4A27D6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58B155D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26381F1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0E398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C0FCE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B2169C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E54BC50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F1A3477" w14:textId="784AF2E2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B5B923F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23064CA3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3B6C336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193A1A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09A5D56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CFB74B2" w14:textId="7DE34FF3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</w:t>
      </w:r>
      <w:r w:rsidR="00F8399B">
        <w:rPr>
          <w:rFonts w:ascii="Arial" w:hAnsi="Arial" w:cs="Arial"/>
          <w:sz w:val="14"/>
          <w:szCs w:val="14"/>
          <w:lang w:val="en-US"/>
        </w:rPr>
        <w:t>.</w:t>
      </w:r>
    </w:p>
    <w:p w14:paraId="2DBE541C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7FFC0B3B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95DBB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D92F8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7A43B1B5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7E028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0C9C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2FE83F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57966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EF48" w14:textId="2467E1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4A3B2D">
              <w:rPr>
                <w:rFonts w:ascii="Arial" w:hAnsi="Arial" w:cs="Arial"/>
                <w:sz w:val="16"/>
                <w:szCs w:val="16"/>
              </w:rPr>
              <w:t>3778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49192FEF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6650CD2C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44DBF9A9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60598B8" w14:textId="5E6A3AB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FC099E4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7ADCB1DE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7FA07D04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4AE90DE5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55D4348" w14:textId="30D29221" w:rsidR="000755B1" w:rsidRPr="000755B1" w:rsidRDefault="0071577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0755B1" w:rsidRPr="000755B1">
        <w:rPr>
          <w:rFonts w:ascii="Arial" w:eastAsiaTheme="minorHAnsi" w:hAnsi="Arial" w:cs="Arial"/>
          <w:b/>
          <w:bCs/>
          <w:lang w:val="es-MX" w:eastAsia="en-US"/>
        </w:rPr>
        <w:t xml:space="preserve">MIGUEL ÁNGEL MURRIETA HERNÁNDEZ </w:t>
      </w:r>
    </w:p>
    <w:p w14:paraId="061A675E" w14:textId="77777777" w:rsidR="00481EAA" w:rsidRDefault="000755B1" w:rsidP="000755B1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</w:t>
      </w:r>
      <w:r w:rsidR="00481EAA">
        <w:rPr>
          <w:rFonts w:ascii="Arial" w:hAnsi="Arial" w:cs="Arial"/>
          <w:b/>
          <w:bCs/>
        </w:rPr>
        <w:t xml:space="preserve">DE VÍA PÚBLICA </w:t>
      </w:r>
    </w:p>
    <w:p w14:paraId="45EB0EDA" w14:textId="20876AD6" w:rsidR="000755B1" w:rsidRPr="000755B1" w:rsidRDefault="00481EAA" w:rsidP="000755B1">
      <w:pPr>
        <w:pStyle w:val="Sinespaciad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 LA SUBDIRECCIÓN DE NORMATIVIDAD </w:t>
      </w:r>
    </w:p>
    <w:p w14:paraId="4442F130" w14:textId="418CE0B1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E:</w:t>
      </w:r>
    </w:p>
    <w:p w14:paraId="572B9368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3DC2D5DF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693A4B9" w14:textId="6FE1D96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CBDP10214ATCR106 y CBDP10214ATCR107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19234FC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7AB982C0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39D9F5B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9B3372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37C38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64548F9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1B14AE1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80207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226D35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C4599A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59333E71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66AE507F" w14:textId="1A7A198F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147D36D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5A3C5AF9" w14:textId="77777777" w:rsidR="00F8399B" w:rsidRDefault="00F8399B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669E5F3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F6A0462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21B4E7B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B9F61AA" w14:textId="53F80A3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EC8DF50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2353825F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DD8A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EB506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12174C5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2C29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FCD5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2DD3484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CB6D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C6F2" w14:textId="3B15140C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3779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B347682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46B328CD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2311690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103B8734" w14:textId="3D6B05C9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56BE9727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68B99506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3296E990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628AFFBE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48B6544B" w14:textId="03A506FA" w:rsidR="000755B1" w:rsidRPr="000755B1" w:rsidRDefault="000755B1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0755B1">
        <w:rPr>
          <w:rFonts w:ascii="Arial" w:eastAsiaTheme="minorHAnsi" w:hAnsi="Arial" w:cs="Arial"/>
          <w:b/>
          <w:bCs/>
          <w:lang w:val="es-MX" w:eastAsia="en-US"/>
        </w:rPr>
        <w:t xml:space="preserve">MTRO. JOSÉ JULIÁN TOVAR REYES </w:t>
      </w:r>
    </w:p>
    <w:p w14:paraId="3FA94417" w14:textId="77777777" w:rsid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JEFE DE DEPARTAMENTO DE IMPUESTO </w:t>
      </w:r>
    </w:p>
    <w:p w14:paraId="36502089" w14:textId="12F85810" w:rsidR="000755B1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 xml:space="preserve">INMOBILIARIOS DE </w:t>
      </w:r>
      <w:r w:rsidR="00F8399B">
        <w:rPr>
          <w:rFonts w:ascii="Arial" w:hAnsi="Arial" w:cs="Arial"/>
          <w:b/>
          <w:bCs/>
        </w:rPr>
        <w:t xml:space="preserve">LA </w:t>
      </w:r>
      <w:r w:rsidRPr="000755B1">
        <w:rPr>
          <w:rFonts w:ascii="Arial" w:hAnsi="Arial" w:cs="Arial"/>
          <w:b/>
          <w:bCs/>
        </w:rPr>
        <w:t>TESORERÍA MUNICIPAL</w:t>
      </w:r>
    </w:p>
    <w:p w14:paraId="30CAEED9" w14:textId="7C78AA35" w:rsidR="005C4ED4" w:rsidRPr="000755B1" w:rsidRDefault="000755B1" w:rsidP="005C4ED4">
      <w:pPr>
        <w:pStyle w:val="Sinespaciado"/>
        <w:rPr>
          <w:rFonts w:ascii="Arial" w:hAnsi="Arial" w:cs="Arial"/>
          <w:b/>
          <w:bCs/>
        </w:rPr>
      </w:pPr>
      <w:r w:rsidRPr="000755B1">
        <w:rPr>
          <w:rFonts w:ascii="Arial" w:hAnsi="Arial" w:cs="Arial"/>
          <w:b/>
          <w:bCs/>
        </w:rPr>
        <w:t>P R E S E N T E</w:t>
      </w:r>
    </w:p>
    <w:p w14:paraId="7439BDF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6639A357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C3C2F20" w14:textId="592C5D8D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0755B1" w:rsidRPr="00AE490B">
        <w:rPr>
          <w:rFonts w:ascii="Arial" w:hAnsi="Arial" w:cs="Arial"/>
          <w:b/>
          <w:bCs/>
        </w:rPr>
        <w:t>CBDP10214ATCR111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3BE8B564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6983A434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A3F47C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E284A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ACA47E1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D345F6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5D3DA686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2A38E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D6923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B3678D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6F6EF96C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7A984889" w14:textId="01FA03C3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7013E9DE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E88124F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6A04A07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E449A6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8E338A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00242F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01CF5905" w14:textId="77777777" w:rsidR="005C4ED4" w:rsidRDefault="005C4ED4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027F71FA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C825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F72E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7DF84437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38F1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6D70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1D66F480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DECB7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EF057" w14:textId="65BDB7DD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</w:t>
            </w:r>
            <w:r w:rsidR="00A54A90">
              <w:rPr>
                <w:rFonts w:ascii="Arial" w:hAnsi="Arial" w:cs="Arial"/>
                <w:sz w:val="16"/>
                <w:szCs w:val="16"/>
              </w:rPr>
              <w:t>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3780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11BEA380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59932689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7D3A491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40129960" w14:textId="510711F5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2492BD5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2C764E55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51A7CE4C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2DA21506" w14:textId="77777777" w:rsidR="005C4ED4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3DC71B71" w14:textId="6063A8D0" w:rsidR="000755B1" w:rsidRPr="00BD38ED" w:rsidRDefault="00BD38ED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 w:rsidRPr="00BD38ED">
        <w:rPr>
          <w:rFonts w:ascii="Arial" w:eastAsiaTheme="minorHAnsi" w:hAnsi="Arial" w:cs="Arial"/>
          <w:b/>
          <w:bCs/>
          <w:lang w:val="es-MX" w:eastAsia="en-US"/>
        </w:rPr>
        <w:t>MTRO. JOSÉ JULIÁN TOVAR ORT</w:t>
      </w:r>
      <w:r w:rsidR="007B2DA4">
        <w:rPr>
          <w:rFonts w:ascii="Arial" w:eastAsiaTheme="minorHAnsi" w:hAnsi="Arial" w:cs="Arial"/>
          <w:b/>
          <w:bCs/>
          <w:lang w:val="es-MX" w:eastAsia="en-US"/>
        </w:rPr>
        <w:t>Í</w:t>
      </w:r>
      <w:r w:rsidRPr="00BD38ED">
        <w:rPr>
          <w:rFonts w:ascii="Arial" w:eastAsiaTheme="minorHAnsi" w:hAnsi="Arial" w:cs="Arial"/>
          <w:b/>
          <w:bCs/>
          <w:lang w:val="es-MX" w:eastAsia="en-US"/>
        </w:rPr>
        <w:t xml:space="preserve">Z </w:t>
      </w:r>
    </w:p>
    <w:p w14:paraId="25ED9E7C" w14:textId="77777777" w:rsidR="00F8399B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 xml:space="preserve">JEFE DE DEPARTAMENTO DE SISTEMA </w:t>
      </w:r>
    </w:p>
    <w:p w14:paraId="3950A5E1" w14:textId="630084A5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DE</w:t>
      </w:r>
      <w:r w:rsidR="00F8399B">
        <w:rPr>
          <w:rFonts w:ascii="Arial" w:hAnsi="Arial" w:cs="Arial"/>
          <w:b/>
          <w:bCs/>
        </w:rPr>
        <w:t xml:space="preserve"> LA</w:t>
      </w:r>
      <w:r w:rsidRPr="00BD38ED">
        <w:rPr>
          <w:rFonts w:ascii="Arial" w:hAnsi="Arial" w:cs="Arial"/>
          <w:b/>
          <w:bCs/>
        </w:rPr>
        <w:t xml:space="preserve"> TESORERÍA MUNICIPAL</w:t>
      </w:r>
    </w:p>
    <w:p w14:paraId="0A95091C" w14:textId="30A51AC3" w:rsidR="005C4ED4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128B1F56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7E3DE7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27E721B9" w14:textId="126F8726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CBDP10214ATCR108 y CBDP10214ATCR112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6905725F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1101A13F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0693B599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186966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343A13E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48D7C1F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72DFAA3B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92908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BE23B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6DEE10" w14:textId="77777777" w:rsidR="005C4ED4" w:rsidRDefault="005C4ED4" w:rsidP="005C4ED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15CE9196" w14:textId="77777777" w:rsidR="00C8391D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PRESIDENTE MUNICIPAL CONSTITUCIONAL DE </w:t>
      </w:r>
    </w:p>
    <w:p w14:paraId="2F52C4F0" w14:textId="7B9171FB" w:rsidR="005C4ED4" w:rsidRDefault="005C4ED4" w:rsidP="005C4ED4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1559FEF6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3896D9B1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E2A293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3B565AEA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A541585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475867D5" w14:textId="6DACEC48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p w14:paraId="687C30D1" w14:textId="77777777" w:rsidR="00B01080" w:rsidRDefault="00B01080" w:rsidP="005C4ED4">
      <w:pPr>
        <w:spacing w:line="240" w:lineRule="auto"/>
        <w:rPr>
          <w:rFonts w:ascii="Arial" w:hAnsi="Arial" w:cs="Arial"/>
        </w:rPr>
      </w:pPr>
    </w:p>
    <w:tbl>
      <w:tblPr>
        <w:tblpPr w:leftFromText="141" w:rightFromText="141" w:bottomFromText="160" w:vertAnchor="text" w:horzAnchor="margin" w:tblpXSpec="right" w:tblpY="-538"/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4"/>
        <w:gridCol w:w="3321"/>
      </w:tblGrid>
      <w:tr w:rsidR="005C4ED4" w14:paraId="6789D866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1D2A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Dependencia: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B66A" w14:textId="77777777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 MUNICIPAL.</w:t>
            </w:r>
          </w:p>
        </w:tc>
      </w:tr>
      <w:tr w:rsidR="005C4ED4" w14:paraId="5C0EE211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9D5E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Sección: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F098" w14:textId="77777777" w:rsidR="005C4ED4" w:rsidRDefault="005C4ED4" w:rsidP="007C4A03">
            <w:pPr>
              <w:spacing w:line="240" w:lineRule="auto"/>
              <w:ind w:hanging="21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PRESIDENCIA.</w:t>
            </w:r>
          </w:p>
        </w:tc>
      </w:tr>
      <w:tr w:rsidR="005C4ED4" w14:paraId="25D326EC" w14:textId="77777777" w:rsidTr="007C4A03">
        <w:trPr>
          <w:trHeight w:val="60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380C4" w14:textId="77777777" w:rsidR="005C4ED4" w:rsidRDefault="005C4ED4" w:rsidP="007C4A03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Oficio: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9D6" w14:textId="5001C4AD" w:rsidR="005C4ED4" w:rsidRDefault="005C4ED4" w:rsidP="007C4A03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PMA/</w:t>
            </w:r>
            <w:r w:rsidR="00A54A90" w:rsidRPr="00A54A90">
              <w:rPr>
                <w:rFonts w:ascii="Arial" w:hAnsi="Arial" w:cs="Arial"/>
                <w:sz w:val="16"/>
                <w:szCs w:val="16"/>
              </w:rPr>
              <w:t>3782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</w:tr>
    </w:tbl>
    <w:p w14:paraId="3088FDB5" w14:textId="77777777" w:rsidR="005C4ED4" w:rsidRDefault="005C4ED4" w:rsidP="005C4ED4">
      <w:pPr>
        <w:spacing w:line="240" w:lineRule="auto"/>
        <w:jc w:val="both"/>
        <w:rPr>
          <w:rFonts w:ascii="Arial" w:hAnsi="Arial" w:cs="Arial"/>
          <w:sz w:val="16"/>
          <w:szCs w:val="16"/>
          <w:lang w:val="es-ES" w:eastAsia="es-ES"/>
        </w:rPr>
      </w:pPr>
    </w:p>
    <w:p w14:paraId="1279D7A8" w14:textId="77777777" w:rsidR="005C4ED4" w:rsidRDefault="005C4ED4" w:rsidP="005C4ED4">
      <w:pPr>
        <w:tabs>
          <w:tab w:val="left" w:pos="2755"/>
        </w:tabs>
        <w:spacing w:line="240" w:lineRule="auto"/>
        <w:jc w:val="both"/>
        <w:rPr>
          <w:rFonts w:ascii="Arial" w:hAnsi="Arial" w:cs="Arial"/>
          <w:sz w:val="16"/>
          <w:szCs w:val="16"/>
        </w:rPr>
      </w:pPr>
    </w:p>
    <w:p w14:paraId="675305C5" w14:textId="77777777" w:rsidR="005C4ED4" w:rsidRDefault="005C4ED4" w:rsidP="005C4ED4">
      <w:pPr>
        <w:spacing w:line="240" w:lineRule="auto"/>
        <w:ind w:right="-81"/>
        <w:jc w:val="both"/>
        <w:rPr>
          <w:rFonts w:ascii="Arial" w:hAnsi="Arial" w:cs="Arial"/>
          <w:sz w:val="16"/>
          <w:szCs w:val="16"/>
        </w:rPr>
      </w:pPr>
    </w:p>
    <w:p w14:paraId="77114A2D" w14:textId="5B65E7A0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Atizapán de Zaragoza, Estado de México; a 1</w:t>
      </w:r>
      <w:r w:rsidR="009D5221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16"/>
          <w:szCs w:val="16"/>
        </w:rPr>
        <w:t xml:space="preserve"> de diciembre del 2023.</w:t>
      </w:r>
    </w:p>
    <w:p w14:paraId="6D57AAF6" w14:textId="77777777" w:rsidR="005C4ED4" w:rsidRDefault="005C4ED4" w:rsidP="005C4ED4">
      <w:pPr>
        <w:spacing w:line="240" w:lineRule="auto"/>
        <w:ind w:right="-81"/>
        <w:jc w:val="right"/>
        <w:rPr>
          <w:rFonts w:ascii="Arial" w:hAnsi="Arial" w:cs="Arial"/>
          <w:sz w:val="16"/>
          <w:szCs w:val="16"/>
        </w:rPr>
      </w:pPr>
    </w:p>
    <w:p w14:paraId="5746A111" w14:textId="77777777" w:rsidR="005C4ED4" w:rsidRDefault="005C4ED4" w:rsidP="005C4ED4">
      <w:pPr>
        <w:spacing w:after="0" w:line="240" w:lineRule="auto"/>
        <w:jc w:val="righ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ASUNTO: DESIGNACIÓN DE ADMINISTRADOR DE CÉDULA (S) </w:t>
      </w:r>
    </w:p>
    <w:p w14:paraId="4B9DF333" w14:textId="77777777" w:rsidR="005C4ED4" w:rsidRDefault="005C4ED4" w:rsidP="005C4ED4">
      <w:pPr>
        <w:spacing w:after="0" w:line="240" w:lineRule="auto"/>
        <w:ind w:left="3540" w:firstLine="708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DE BASE (S) DE DATOS PERSONALES.</w:t>
      </w:r>
    </w:p>
    <w:p w14:paraId="0587C632" w14:textId="77777777" w:rsidR="005C4ED4" w:rsidRPr="00BD38ED" w:rsidRDefault="005C4ED4" w:rsidP="005C4ED4">
      <w:pPr>
        <w:spacing w:line="240" w:lineRule="auto"/>
        <w:ind w:right="-81"/>
        <w:rPr>
          <w:rFonts w:ascii="Arial" w:hAnsi="Arial" w:cs="Arial"/>
          <w:b/>
          <w:bCs/>
          <w:sz w:val="24"/>
          <w:szCs w:val="24"/>
        </w:rPr>
      </w:pPr>
    </w:p>
    <w:p w14:paraId="687F3C08" w14:textId="1697C7A1" w:rsidR="00BD38ED" w:rsidRPr="00BD38ED" w:rsidRDefault="00481EAA" w:rsidP="005C4ED4">
      <w:pPr>
        <w:pStyle w:val="Sinespaciado"/>
        <w:jc w:val="both"/>
        <w:rPr>
          <w:rFonts w:ascii="Arial" w:eastAsiaTheme="minorHAnsi" w:hAnsi="Arial" w:cs="Arial"/>
          <w:b/>
          <w:bCs/>
          <w:lang w:val="es-MX" w:eastAsia="en-US"/>
        </w:rPr>
      </w:pPr>
      <w:r>
        <w:rPr>
          <w:rFonts w:ascii="Arial" w:eastAsiaTheme="minorHAnsi" w:hAnsi="Arial" w:cs="Arial"/>
          <w:b/>
          <w:bCs/>
          <w:lang w:val="es-MX" w:eastAsia="en-US"/>
        </w:rPr>
        <w:t xml:space="preserve">C. </w:t>
      </w:r>
      <w:r w:rsidR="00BD38ED" w:rsidRPr="00BD38ED">
        <w:rPr>
          <w:rFonts w:ascii="Arial" w:eastAsiaTheme="minorHAnsi" w:hAnsi="Arial" w:cs="Arial"/>
          <w:b/>
          <w:bCs/>
          <w:lang w:val="es-MX" w:eastAsia="en-US"/>
        </w:rPr>
        <w:t xml:space="preserve">OMAR ORLANDO OLIVARES LÓPEZ </w:t>
      </w:r>
    </w:p>
    <w:p w14:paraId="0A501573" w14:textId="76220B4F" w:rsidR="00BD38ED" w:rsidRPr="00BD38ED" w:rsidRDefault="00BD38ED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ABOGADO DE</w:t>
      </w:r>
      <w:r w:rsidR="00CE06E0">
        <w:rPr>
          <w:rFonts w:ascii="Arial" w:hAnsi="Arial" w:cs="Arial"/>
          <w:b/>
          <w:bCs/>
        </w:rPr>
        <w:t xml:space="preserve"> LA</w:t>
      </w:r>
      <w:r w:rsidRPr="00BD38ED">
        <w:rPr>
          <w:rFonts w:ascii="Arial" w:hAnsi="Arial" w:cs="Arial"/>
          <w:b/>
          <w:bCs/>
        </w:rPr>
        <w:t xml:space="preserve"> </w:t>
      </w:r>
      <w:r w:rsidR="00481EAA">
        <w:rPr>
          <w:rFonts w:ascii="Arial" w:hAnsi="Arial" w:cs="Arial"/>
          <w:b/>
          <w:bCs/>
        </w:rPr>
        <w:t xml:space="preserve">SUBDIRECCIÓN DE NORMATIVIDAD Y VERIFICACIÓN </w:t>
      </w:r>
      <w:r w:rsidR="00481EAA" w:rsidRPr="00BD38ED">
        <w:rPr>
          <w:rFonts w:ascii="Arial" w:hAnsi="Arial" w:cs="Arial"/>
          <w:b/>
          <w:bCs/>
        </w:rPr>
        <w:t xml:space="preserve"> </w:t>
      </w:r>
    </w:p>
    <w:p w14:paraId="3CC6F8AB" w14:textId="3726DAE1" w:rsidR="005C4ED4" w:rsidRPr="00BD38ED" w:rsidRDefault="00481EAA" w:rsidP="005C4ED4">
      <w:pPr>
        <w:pStyle w:val="Sinespaciado"/>
        <w:rPr>
          <w:rFonts w:ascii="Arial" w:hAnsi="Arial" w:cs="Arial"/>
          <w:b/>
          <w:bCs/>
        </w:rPr>
      </w:pPr>
      <w:r w:rsidRPr="00BD38ED">
        <w:rPr>
          <w:rFonts w:ascii="Arial" w:hAnsi="Arial" w:cs="Arial"/>
          <w:b/>
          <w:bCs/>
        </w:rPr>
        <w:t>P R E S E N T E</w:t>
      </w:r>
    </w:p>
    <w:p w14:paraId="383E838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51479500" w14:textId="77777777" w:rsidR="005C4ED4" w:rsidRDefault="005C4ED4" w:rsidP="005C4ED4">
      <w:pPr>
        <w:pStyle w:val="Sinespaciado"/>
        <w:rPr>
          <w:rFonts w:ascii="Arial" w:hAnsi="Arial" w:cs="Arial"/>
          <w:b/>
          <w:bCs/>
        </w:rPr>
      </w:pPr>
    </w:p>
    <w:p w14:paraId="422BF020" w14:textId="15ECA015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Con el objeto de dar cumplimiento a lo dispuesto por el artículo 43, último párrafo de la Ley de Protección de Datos Personales en Posesión de Sujetos Obligados del Estado de México y Municipios, tengo a bien designarlo a partir de la fecha del presente, como Administrador de la (s) Cédula (s) de Base (s) de Datos Personales </w:t>
      </w:r>
      <w:r w:rsidR="00BD38ED" w:rsidRPr="00AE490B">
        <w:rPr>
          <w:rFonts w:ascii="Arial" w:hAnsi="Arial" w:cs="Arial"/>
          <w:b/>
          <w:bCs/>
        </w:rPr>
        <w:t>CBDP10214ATCR119 y CBDP10214ATCR120</w:t>
      </w:r>
      <w:r>
        <w:rPr>
          <w:rFonts w:ascii="Arial" w:hAnsi="Arial" w:cs="Arial"/>
        </w:rPr>
        <w:t>, solicitándole su apoyo a fin de que brinde puntual cumplimiento a lo dispuesto en la normatividad aplicable en coordinación con la Unidad de Transparencia y Acceso a la Información Pública.</w:t>
      </w:r>
    </w:p>
    <w:p w14:paraId="2AA7CE46" w14:textId="77777777" w:rsidR="005C4ED4" w:rsidRDefault="005C4ED4" w:rsidP="005C4ED4">
      <w:pPr>
        <w:spacing w:after="0" w:line="276" w:lineRule="auto"/>
        <w:jc w:val="both"/>
        <w:rPr>
          <w:rFonts w:ascii="Arial" w:hAnsi="Arial" w:cs="Arial"/>
          <w:bCs/>
        </w:rPr>
      </w:pPr>
    </w:p>
    <w:p w14:paraId="02A11452" w14:textId="77777777" w:rsidR="005C4ED4" w:rsidRDefault="005C4ED4" w:rsidP="005C4ED4">
      <w:pPr>
        <w:pStyle w:val="Sinespaciado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otro particular, aprovecho la ocasión para reiterarle la seguridad de mi consideración distinguida.</w:t>
      </w:r>
    </w:p>
    <w:p w14:paraId="78954CCD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104BC98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467E3952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369E85C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T E N T A M E N T E</w:t>
      </w:r>
    </w:p>
    <w:p w14:paraId="41040F00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05D53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C90954" w14:textId="77777777" w:rsidR="005C4ED4" w:rsidRDefault="005C4ED4" w:rsidP="005C4ED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779CA0" w14:textId="77777777" w:rsidR="005C4ED4" w:rsidRDefault="005C4ED4" w:rsidP="00C8391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LIC. PEDRO DAVID RODRÍGUEZ VILLEGAS</w:t>
      </w:r>
    </w:p>
    <w:p w14:paraId="0841346C" w14:textId="77777777" w:rsidR="00C8391D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PRESIDENTE MUNICIPAL CONSTITUCIONAL DE</w:t>
      </w:r>
    </w:p>
    <w:p w14:paraId="73C0A068" w14:textId="4884C763" w:rsidR="005C4ED4" w:rsidRDefault="005C4ED4" w:rsidP="00C8391D">
      <w:pPr>
        <w:pStyle w:val="Sinespaciad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ATIZAPÁN DE ZARAGOZA, ESTADO DE MÉXICO.</w:t>
      </w:r>
    </w:p>
    <w:p w14:paraId="3FD6A068" w14:textId="77777777" w:rsidR="005C4ED4" w:rsidRDefault="005C4ED4" w:rsidP="005C4ED4">
      <w:pPr>
        <w:pStyle w:val="Sinespaciado"/>
        <w:rPr>
          <w:rFonts w:ascii="Arial" w:hAnsi="Arial" w:cs="Arial"/>
        </w:rPr>
      </w:pPr>
    </w:p>
    <w:p w14:paraId="27D47B8B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56AA430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7E577051" w14:textId="77777777" w:rsidR="00CD6CC2" w:rsidRDefault="00CD6CC2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1D943B18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5AABD904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0DB14B5E" w14:textId="77777777" w:rsidR="005C4ED4" w:rsidRPr="009F15E5" w:rsidRDefault="005C4ED4" w:rsidP="005C4ED4">
      <w:pPr>
        <w:pStyle w:val="Sinespaciado"/>
        <w:rPr>
          <w:rFonts w:ascii="Arial" w:hAnsi="Arial" w:cs="Arial"/>
          <w:sz w:val="14"/>
          <w:szCs w:val="14"/>
          <w:lang w:val="es-MX"/>
        </w:rPr>
      </w:pPr>
    </w:p>
    <w:p w14:paraId="65A5119D" w14:textId="77777777" w:rsidR="005C4ED4" w:rsidRDefault="005C4ED4" w:rsidP="005C4ED4">
      <w:pPr>
        <w:pStyle w:val="Sinespaciado"/>
        <w:rPr>
          <w:rFonts w:ascii="Arial" w:hAnsi="Arial" w:cs="Arial"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>C.c.p. Archivo.</w:t>
      </w:r>
    </w:p>
    <w:sectPr w:rsidR="005C4ED4" w:rsidSect="00A63D46">
      <w:headerReference w:type="default" r:id="rId8"/>
      <w:footerReference w:type="default" r:id="rId9"/>
      <w:pgSz w:w="12240" w:h="15840" w:code="1"/>
      <w:pgMar w:top="1056" w:right="1080" w:bottom="1417" w:left="1701" w:header="0" w:footer="5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33777" w14:textId="77777777" w:rsidR="00B77375" w:rsidRDefault="00B77375">
      <w:r>
        <w:separator/>
      </w:r>
    </w:p>
  </w:endnote>
  <w:endnote w:type="continuationSeparator" w:id="0">
    <w:p w14:paraId="59C686A8" w14:textId="77777777" w:rsidR="00B77375" w:rsidRDefault="00B7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D6AF1" w14:textId="6B079A0B" w:rsidR="00C92FE6" w:rsidRDefault="00C343F9" w:rsidP="005D6829">
    <w:pPr>
      <w:pStyle w:val="Piedepgina"/>
      <w:ind w:left="-56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052296" wp14:editId="2E7F7711">
          <wp:simplePos x="0" y="0"/>
          <wp:positionH relativeFrom="margin">
            <wp:posOffset>-473710</wp:posOffset>
          </wp:positionH>
          <wp:positionV relativeFrom="margin">
            <wp:posOffset>8132445</wp:posOffset>
          </wp:positionV>
          <wp:extent cx="6591300" cy="866775"/>
          <wp:effectExtent l="0" t="0" r="0" b="0"/>
          <wp:wrapSquare wrapText="bothSides"/>
          <wp:docPr id="1435167020" name="Imagen 1435167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7460" w14:textId="77777777" w:rsidR="00B77375" w:rsidRDefault="00B77375">
      <w:r>
        <w:separator/>
      </w:r>
    </w:p>
  </w:footnote>
  <w:footnote w:type="continuationSeparator" w:id="0">
    <w:p w14:paraId="40325B32" w14:textId="77777777" w:rsidR="00B77375" w:rsidRDefault="00B7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7E93" w14:textId="40B5EF8A" w:rsidR="007C354E" w:rsidRDefault="0010706C" w:rsidP="005D6829">
    <w:pPr>
      <w:pStyle w:val="Encabezado"/>
      <w:ind w:left="-709" w:firstLine="709"/>
      <w:jc w:val="both"/>
    </w:pPr>
    <w:r>
      <w:rPr>
        <w:noProof/>
        <w:lang w:eastAsia="es-MX"/>
      </w:rPr>
      <w:t xml:space="preserve">                </w:t>
    </w:r>
    <w:r w:rsidR="00C343F9">
      <w:rPr>
        <w:noProof/>
        <w:lang w:eastAsia="es-MX"/>
      </w:rPr>
      <w:drawing>
        <wp:inline distT="0" distB="0" distL="0" distR="0" wp14:anchorId="6CA7E4E2" wp14:editId="3E25492B">
          <wp:extent cx="6591300" cy="866775"/>
          <wp:effectExtent l="0" t="0" r="0" b="0"/>
          <wp:docPr id="2028542890" name="Imagen 20285428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6A41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F00E2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DC1D6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1B1C83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C54D83"/>
    <w:multiLevelType w:val="hybridMultilevel"/>
    <w:tmpl w:val="0C0C81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F50A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17535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1D463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58046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7E86D55"/>
    <w:multiLevelType w:val="hybridMultilevel"/>
    <w:tmpl w:val="3738EE84"/>
    <w:lvl w:ilvl="0" w:tplc="FFFFFFFF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3B5EE7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F24F45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EE4ED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7B2FA0"/>
    <w:multiLevelType w:val="hybridMultilevel"/>
    <w:tmpl w:val="C0203826"/>
    <w:lvl w:ilvl="0" w:tplc="5716797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10E98"/>
    <w:multiLevelType w:val="hybridMultilevel"/>
    <w:tmpl w:val="24CABCE0"/>
    <w:lvl w:ilvl="0" w:tplc="576054C8">
      <w:start w:val="1"/>
      <w:numFmt w:val="upperRoman"/>
      <w:lvlText w:val="%1."/>
      <w:lvlJc w:val="left"/>
      <w:pPr>
        <w:ind w:left="183" w:hanging="251"/>
      </w:pPr>
      <w:rPr>
        <w:rFonts w:hint="default"/>
        <w:w w:val="95"/>
        <w:lang w:val="es-ES" w:eastAsia="en-US" w:bidi="ar-SA"/>
      </w:rPr>
    </w:lvl>
    <w:lvl w:ilvl="1" w:tplc="EC422206">
      <w:numFmt w:val="bullet"/>
      <w:lvlText w:val="•"/>
      <w:lvlJc w:val="left"/>
      <w:pPr>
        <w:ind w:left="1190" w:hanging="251"/>
      </w:pPr>
      <w:rPr>
        <w:rFonts w:hint="default"/>
        <w:lang w:val="es-ES" w:eastAsia="en-US" w:bidi="ar-SA"/>
      </w:rPr>
    </w:lvl>
    <w:lvl w:ilvl="2" w:tplc="B5DC6E26">
      <w:numFmt w:val="bullet"/>
      <w:lvlText w:val="•"/>
      <w:lvlJc w:val="left"/>
      <w:pPr>
        <w:ind w:left="2201" w:hanging="251"/>
      </w:pPr>
      <w:rPr>
        <w:rFonts w:hint="default"/>
        <w:lang w:val="es-ES" w:eastAsia="en-US" w:bidi="ar-SA"/>
      </w:rPr>
    </w:lvl>
    <w:lvl w:ilvl="3" w:tplc="0C2EB444">
      <w:numFmt w:val="bullet"/>
      <w:lvlText w:val="•"/>
      <w:lvlJc w:val="left"/>
      <w:pPr>
        <w:ind w:left="3211" w:hanging="251"/>
      </w:pPr>
      <w:rPr>
        <w:rFonts w:hint="default"/>
        <w:lang w:val="es-ES" w:eastAsia="en-US" w:bidi="ar-SA"/>
      </w:rPr>
    </w:lvl>
    <w:lvl w:ilvl="4" w:tplc="10A038D8">
      <w:numFmt w:val="bullet"/>
      <w:lvlText w:val="•"/>
      <w:lvlJc w:val="left"/>
      <w:pPr>
        <w:ind w:left="4222" w:hanging="251"/>
      </w:pPr>
      <w:rPr>
        <w:rFonts w:hint="default"/>
        <w:lang w:val="es-ES" w:eastAsia="en-US" w:bidi="ar-SA"/>
      </w:rPr>
    </w:lvl>
    <w:lvl w:ilvl="5" w:tplc="1C10E52A">
      <w:numFmt w:val="bullet"/>
      <w:lvlText w:val="•"/>
      <w:lvlJc w:val="left"/>
      <w:pPr>
        <w:ind w:left="5232" w:hanging="251"/>
      </w:pPr>
      <w:rPr>
        <w:rFonts w:hint="default"/>
        <w:lang w:val="es-ES" w:eastAsia="en-US" w:bidi="ar-SA"/>
      </w:rPr>
    </w:lvl>
    <w:lvl w:ilvl="6" w:tplc="42869A92">
      <w:numFmt w:val="bullet"/>
      <w:lvlText w:val="•"/>
      <w:lvlJc w:val="left"/>
      <w:pPr>
        <w:ind w:left="6243" w:hanging="251"/>
      </w:pPr>
      <w:rPr>
        <w:rFonts w:hint="default"/>
        <w:lang w:val="es-ES" w:eastAsia="en-US" w:bidi="ar-SA"/>
      </w:rPr>
    </w:lvl>
    <w:lvl w:ilvl="7" w:tplc="4D8C4A22">
      <w:numFmt w:val="bullet"/>
      <w:lvlText w:val="•"/>
      <w:lvlJc w:val="left"/>
      <w:pPr>
        <w:ind w:left="7253" w:hanging="251"/>
      </w:pPr>
      <w:rPr>
        <w:rFonts w:hint="default"/>
        <w:lang w:val="es-ES" w:eastAsia="en-US" w:bidi="ar-SA"/>
      </w:rPr>
    </w:lvl>
    <w:lvl w:ilvl="8" w:tplc="8C70329E">
      <w:numFmt w:val="bullet"/>
      <w:lvlText w:val="•"/>
      <w:lvlJc w:val="left"/>
      <w:pPr>
        <w:ind w:left="8264" w:hanging="251"/>
      </w:pPr>
      <w:rPr>
        <w:rFonts w:hint="default"/>
        <w:lang w:val="es-ES" w:eastAsia="en-US" w:bidi="ar-SA"/>
      </w:rPr>
    </w:lvl>
  </w:abstractNum>
  <w:abstractNum w:abstractNumId="15" w15:restartNumberingAfterBreak="0">
    <w:nsid w:val="14815499"/>
    <w:multiLevelType w:val="hybridMultilevel"/>
    <w:tmpl w:val="C1F2EF88"/>
    <w:lvl w:ilvl="0" w:tplc="676615F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637287"/>
    <w:multiLevelType w:val="hybridMultilevel"/>
    <w:tmpl w:val="C2CA46E4"/>
    <w:lvl w:ilvl="0" w:tplc="080A000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423C4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9369E6"/>
    <w:multiLevelType w:val="hybridMultilevel"/>
    <w:tmpl w:val="3738EE84"/>
    <w:lvl w:ilvl="0" w:tplc="20B87496">
      <w:start w:val="2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D84979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4F1654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BC28E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9A4FCB"/>
    <w:multiLevelType w:val="hybridMultilevel"/>
    <w:tmpl w:val="AB625A34"/>
    <w:lvl w:ilvl="0" w:tplc="E500E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43346A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EB3308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D31679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FC72C15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32E83186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40E4C88"/>
    <w:multiLevelType w:val="multilevel"/>
    <w:tmpl w:val="F2FEA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356E6A9F"/>
    <w:multiLevelType w:val="hybridMultilevel"/>
    <w:tmpl w:val="A4282B4C"/>
    <w:lvl w:ilvl="0" w:tplc="758622DC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483B81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2CA05CE"/>
    <w:multiLevelType w:val="hybridMultilevel"/>
    <w:tmpl w:val="2C2882DC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3793BF6"/>
    <w:multiLevelType w:val="hybridMultilevel"/>
    <w:tmpl w:val="2FDA4720"/>
    <w:lvl w:ilvl="0" w:tplc="32B4A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21DA7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217172"/>
    <w:multiLevelType w:val="hybridMultilevel"/>
    <w:tmpl w:val="FF74AE58"/>
    <w:lvl w:ilvl="0" w:tplc="D6589BB4">
      <w:start w:val="1"/>
      <w:numFmt w:val="decimalZero"/>
      <w:lvlText w:val="%1"/>
      <w:lvlJc w:val="left"/>
      <w:pPr>
        <w:ind w:left="193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5EC106B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F7766C"/>
    <w:multiLevelType w:val="hybridMultilevel"/>
    <w:tmpl w:val="87041B4E"/>
    <w:lvl w:ilvl="0" w:tplc="E45C311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CF5643"/>
    <w:multiLevelType w:val="hybridMultilevel"/>
    <w:tmpl w:val="003E8886"/>
    <w:lvl w:ilvl="0" w:tplc="2C8414A2">
      <w:start w:val="9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9AC58B9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2C7EB0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0375B81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BE7062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CE6D83"/>
    <w:multiLevelType w:val="hybridMultilevel"/>
    <w:tmpl w:val="C2CA46E4"/>
    <w:lvl w:ilvl="0" w:tplc="FFFFFFFF">
      <w:start w:val="1"/>
      <w:numFmt w:val="decimal"/>
      <w:lvlText w:val="%1."/>
      <w:lvlJc w:val="left"/>
      <w:pPr>
        <w:ind w:left="1080" w:hanging="360"/>
      </w:pPr>
      <w:rPr>
        <w:lang w:val="es-MX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206C35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BA2D78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FC1C0F"/>
    <w:multiLevelType w:val="hybridMultilevel"/>
    <w:tmpl w:val="91B8EA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EB71E5"/>
    <w:multiLevelType w:val="hybridMultilevel"/>
    <w:tmpl w:val="795ADD7A"/>
    <w:lvl w:ilvl="0" w:tplc="3E34DD70">
      <w:start w:val="1"/>
      <w:numFmt w:val="lowerLetter"/>
      <w:lvlText w:val="%1)"/>
      <w:lvlJc w:val="left"/>
      <w:pPr>
        <w:ind w:left="1414" w:hanging="366"/>
      </w:pPr>
      <w:rPr>
        <w:spacing w:val="-1"/>
        <w:w w:val="98"/>
        <w:lang w:val="es-ES" w:eastAsia="en-US" w:bidi="ar-SA"/>
      </w:rPr>
    </w:lvl>
    <w:lvl w:ilvl="1" w:tplc="CEE00BA0">
      <w:numFmt w:val="bullet"/>
      <w:lvlText w:val="•"/>
      <w:lvlJc w:val="left"/>
      <w:pPr>
        <w:ind w:left="2410" w:hanging="366"/>
      </w:pPr>
      <w:rPr>
        <w:lang w:val="es-ES" w:eastAsia="en-US" w:bidi="ar-SA"/>
      </w:rPr>
    </w:lvl>
    <w:lvl w:ilvl="2" w:tplc="5B600C9A">
      <w:numFmt w:val="bullet"/>
      <w:lvlText w:val="•"/>
      <w:lvlJc w:val="left"/>
      <w:pPr>
        <w:ind w:left="3400" w:hanging="366"/>
      </w:pPr>
      <w:rPr>
        <w:lang w:val="es-ES" w:eastAsia="en-US" w:bidi="ar-SA"/>
      </w:rPr>
    </w:lvl>
    <w:lvl w:ilvl="3" w:tplc="E924B5D8">
      <w:numFmt w:val="bullet"/>
      <w:lvlText w:val="•"/>
      <w:lvlJc w:val="left"/>
      <w:pPr>
        <w:ind w:left="4390" w:hanging="366"/>
      </w:pPr>
      <w:rPr>
        <w:lang w:val="es-ES" w:eastAsia="en-US" w:bidi="ar-SA"/>
      </w:rPr>
    </w:lvl>
    <w:lvl w:ilvl="4" w:tplc="A1C2FA08">
      <w:numFmt w:val="bullet"/>
      <w:lvlText w:val="•"/>
      <w:lvlJc w:val="left"/>
      <w:pPr>
        <w:ind w:left="5380" w:hanging="366"/>
      </w:pPr>
      <w:rPr>
        <w:lang w:val="es-ES" w:eastAsia="en-US" w:bidi="ar-SA"/>
      </w:rPr>
    </w:lvl>
    <w:lvl w:ilvl="5" w:tplc="89C23E32">
      <w:numFmt w:val="bullet"/>
      <w:lvlText w:val="•"/>
      <w:lvlJc w:val="left"/>
      <w:pPr>
        <w:ind w:left="6370" w:hanging="366"/>
      </w:pPr>
      <w:rPr>
        <w:lang w:val="es-ES" w:eastAsia="en-US" w:bidi="ar-SA"/>
      </w:rPr>
    </w:lvl>
    <w:lvl w:ilvl="6" w:tplc="72C6A9D6">
      <w:numFmt w:val="bullet"/>
      <w:lvlText w:val="•"/>
      <w:lvlJc w:val="left"/>
      <w:pPr>
        <w:ind w:left="7360" w:hanging="366"/>
      </w:pPr>
      <w:rPr>
        <w:lang w:val="es-ES" w:eastAsia="en-US" w:bidi="ar-SA"/>
      </w:rPr>
    </w:lvl>
    <w:lvl w:ilvl="7" w:tplc="E6A4E0C0">
      <w:numFmt w:val="bullet"/>
      <w:lvlText w:val="•"/>
      <w:lvlJc w:val="left"/>
      <w:pPr>
        <w:ind w:left="8350" w:hanging="366"/>
      </w:pPr>
      <w:rPr>
        <w:lang w:val="es-ES" w:eastAsia="en-US" w:bidi="ar-SA"/>
      </w:rPr>
    </w:lvl>
    <w:lvl w:ilvl="8" w:tplc="E168EA60">
      <w:numFmt w:val="bullet"/>
      <w:lvlText w:val="•"/>
      <w:lvlJc w:val="left"/>
      <w:pPr>
        <w:ind w:left="9340" w:hanging="366"/>
      </w:pPr>
      <w:rPr>
        <w:lang w:val="es-ES" w:eastAsia="en-US" w:bidi="ar-SA"/>
      </w:rPr>
    </w:lvl>
  </w:abstractNum>
  <w:num w:numId="1" w16cid:durableId="1053505079">
    <w:abstractNumId w:val="25"/>
  </w:num>
  <w:num w:numId="2" w16cid:durableId="147594057">
    <w:abstractNumId w:val="3"/>
  </w:num>
  <w:num w:numId="3" w16cid:durableId="1724282132">
    <w:abstractNumId w:val="41"/>
  </w:num>
  <w:num w:numId="4" w16cid:durableId="39943436">
    <w:abstractNumId w:val="39"/>
  </w:num>
  <w:num w:numId="5" w16cid:durableId="715353354">
    <w:abstractNumId w:val="27"/>
  </w:num>
  <w:num w:numId="6" w16cid:durableId="1260289514">
    <w:abstractNumId w:val="6"/>
  </w:num>
  <w:num w:numId="7" w16cid:durableId="17854229">
    <w:abstractNumId w:val="40"/>
  </w:num>
  <w:num w:numId="8" w16cid:durableId="477307492">
    <w:abstractNumId w:val="45"/>
  </w:num>
  <w:num w:numId="9" w16cid:durableId="552012037">
    <w:abstractNumId w:val="21"/>
  </w:num>
  <w:num w:numId="10" w16cid:durableId="1833329085">
    <w:abstractNumId w:val="19"/>
  </w:num>
  <w:num w:numId="11" w16cid:durableId="334184455">
    <w:abstractNumId w:val="5"/>
  </w:num>
  <w:num w:numId="12" w16cid:durableId="2007904697">
    <w:abstractNumId w:val="43"/>
  </w:num>
  <w:num w:numId="13" w16cid:durableId="1360624213">
    <w:abstractNumId w:val="33"/>
  </w:num>
  <w:num w:numId="14" w16cid:durableId="667025888">
    <w:abstractNumId w:val="32"/>
  </w:num>
  <w:num w:numId="15" w16cid:durableId="1823619047">
    <w:abstractNumId w:val="36"/>
  </w:num>
  <w:num w:numId="16" w16cid:durableId="1915356855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88245774">
    <w:abstractNumId w:val="14"/>
  </w:num>
  <w:num w:numId="18" w16cid:durableId="1138188123">
    <w:abstractNumId w:val="13"/>
  </w:num>
  <w:num w:numId="19" w16cid:durableId="315306138">
    <w:abstractNumId w:val="37"/>
  </w:num>
  <w:num w:numId="20" w16cid:durableId="2117482457">
    <w:abstractNumId w:val="12"/>
  </w:num>
  <w:num w:numId="21" w16cid:durableId="1577204618">
    <w:abstractNumId w:val="34"/>
  </w:num>
  <w:num w:numId="22" w16cid:durableId="1023634356">
    <w:abstractNumId w:val="17"/>
  </w:num>
  <w:num w:numId="23" w16cid:durableId="1242374375">
    <w:abstractNumId w:val="2"/>
  </w:num>
  <w:num w:numId="24" w16cid:durableId="130636562">
    <w:abstractNumId w:val="35"/>
  </w:num>
  <w:num w:numId="25" w16cid:durableId="1955474692">
    <w:abstractNumId w:val="23"/>
  </w:num>
  <w:num w:numId="26" w16cid:durableId="1691759099">
    <w:abstractNumId w:val="16"/>
  </w:num>
  <w:num w:numId="27" w16cid:durableId="178544043">
    <w:abstractNumId w:val="44"/>
  </w:num>
  <w:num w:numId="28" w16cid:durableId="1187475940">
    <w:abstractNumId w:val="18"/>
  </w:num>
  <w:num w:numId="29" w16cid:durableId="507720214">
    <w:abstractNumId w:val="9"/>
  </w:num>
  <w:num w:numId="30" w16cid:durableId="749470014">
    <w:abstractNumId w:val="8"/>
  </w:num>
  <w:num w:numId="31" w16cid:durableId="130902971">
    <w:abstractNumId w:val="15"/>
  </w:num>
  <w:num w:numId="32" w16cid:durableId="1413963921">
    <w:abstractNumId w:val="11"/>
  </w:num>
  <w:num w:numId="33" w16cid:durableId="246041530">
    <w:abstractNumId w:val="30"/>
  </w:num>
  <w:num w:numId="34" w16cid:durableId="1266886358">
    <w:abstractNumId w:val="20"/>
  </w:num>
  <w:num w:numId="35" w16cid:durableId="1843662119">
    <w:abstractNumId w:val="7"/>
  </w:num>
  <w:num w:numId="36" w16cid:durableId="1659651291">
    <w:abstractNumId w:val="31"/>
  </w:num>
  <w:num w:numId="37" w16cid:durableId="144471916">
    <w:abstractNumId w:val="10"/>
  </w:num>
  <w:num w:numId="38" w16cid:durableId="1878933847">
    <w:abstractNumId w:val="24"/>
  </w:num>
  <w:num w:numId="39" w16cid:durableId="847988779">
    <w:abstractNumId w:val="1"/>
  </w:num>
  <w:num w:numId="40" w16cid:durableId="1811705179">
    <w:abstractNumId w:val="26"/>
  </w:num>
  <w:num w:numId="41" w16cid:durableId="195897262">
    <w:abstractNumId w:val="0"/>
  </w:num>
  <w:num w:numId="42" w16cid:durableId="12388878">
    <w:abstractNumId w:val="28"/>
  </w:num>
  <w:num w:numId="43" w16cid:durableId="1140075603">
    <w:abstractNumId w:val="29"/>
  </w:num>
  <w:num w:numId="44" w16cid:durableId="2121298212">
    <w:abstractNumId w:val="42"/>
  </w:num>
  <w:num w:numId="45" w16cid:durableId="211230440">
    <w:abstractNumId w:val="38"/>
  </w:num>
  <w:num w:numId="46" w16cid:durableId="1618171465">
    <w:abstractNumId w:val="4"/>
  </w:num>
  <w:num w:numId="47" w16cid:durableId="1876842956">
    <w:abstractNumId w:val="2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ED"/>
    <w:rsid w:val="0000255E"/>
    <w:rsid w:val="00003017"/>
    <w:rsid w:val="00005607"/>
    <w:rsid w:val="000061E0"/>
    <w:rsid w:val="00016DCE"/>
    <w:rsid w:val="00017B70"/>
    <w:rsid w:val="000201CA"/>
    <w:rsid w:val="000219DE"/>
    <w:rsid w:val="00022F97"/>
    <w:rsid w:val="00023A74"/>
    <w:rsid w:val="00026A10"/>
    <w:rsid w:val="00026A7F"/>
    <w:rsid w:val="00026F7D"/>
    <w:rsid w:val="00031238"/>
    <w:rsid w:val="000312CE"/>
    <w:rsid w:val="00032BD6"/>
    <w:rsid w:val="00033231"/>
    <w:rsid w:val="0003332F"/>
    <w:rsid w:val="00034965"/>
    <w:rsid w:val="00034A39"/>
    <w:rsid w:val="00034EE5"/>
    <w:rsid w:val="00035881"/>
    <w:rsid w:val="00037B96"/>
    <w:rsid w:val="00037F32"/>
    <w:rsid w:val="00042C26"/>
    <w:rsid w:val="00043B21"/>
    <w:rsid w:val="0004694F"/>
    <w:rsid w:val="00053428"/>
    <w:rsid w:val="000546F4"/>
    <w:rsid w:val="0005531C"/>
    <w:rsid w:val="00055357"/>
    <w:rsid w:val="00055F2C"/>
    <w:rsid w:val="000571F2"/>
    <w:rsid w:val="00062E9B"/>
    <w:rsid w:val="00064711"/>
    <w:rsid w:val="000724F0"/>
    <w:rsid w:val="00073917"/>
    <w:rsid w:val="0007442C"/>
    <w:rsid w:val="00074840"/>
    <w:rsid w:val="00075154"/>
    <w:rsid w:val="000755B1"/>
    <w:rsid w:val="000920CD"/>
    <w:rsid w:val="00093C53"/>
    <w:rsid w:val="00094BAD"/>
    <w:rsid w:val="00096179"/>
    <w:rsid w:val="00096B13"/>
    <w:rsid w:val="00097708"/>
    <w:rsid w:val="000A0FA0"/>
    <w:rsid w:val="000A2362"/>
    <w:rsid w:val="000A4107"/>
    <w:rsid w:val="000A654B"/>
    <w:rsid w:val="000A7F22"/>
    <w:rsid w:val="000B14D8"/>
    <w:rsid w:val="000C6155"/>
    <w:rsid w:val="000C7B4B"/>
    <w:rsid w:val="000D088D"/>
    <w:rsid w:val="000D12D8"/>
    <w:rsid w:val="000D531D"/>
    <w:rsid w:val="000D6497"/>
    <w:rsid w:val="000E11A7"/>
    <w:rsid w:val="000E258C"/>
    <w:rsid w:val="000E58CC"/>
    <w:rsid w:val="000F010E"/>
    <w:rsid w:val="000F1FEB"/>
    <w:rsid w:val="000F38C8"/>
    <w:rsid w:val="000F468F"/>
    <w:rsid w:val="000F523A"/>
    <w:rsid w:val="000F6497"/>
    <w:rsid w:val="000F6773"/>
    <w:rsid w:val="00103ED9"/>
    <w:rsid w:val="0010706C"/>
    <w:rsid w:val="0010723A"/>
    <w:rsid w:val="0011026F"/>
    <w:rsid w:val="00110F02"/>
    <w:rsid w:val="00112553"/>
    <w:rsid w:val="00113D6A"/>
    <w:rsid w:val="00113E4F"/>
    <w:rsid w:val="00117EEC"/>
    <w:rsid w:val="00127D75"/>
    <w:rsid w:val="00130270"/>
    <w:rsid w:val="0013530A"/>
    <w:rsid w:val="0013735C"/>
    <w:rsid w:val="001415D8"/>
    <w:rsid w:val="001471BA"/>
    <w:rsid w:val="00151DCB"/>
    <w:rsid w:val="00152084"/>
    <w:rsid w:val="001530FB"/>
    <w:rsid w:val="001539DD"/>
    <w:rsid w:val="001570E4"/>
    <w:rsid w:val="00160F06"/>
    <w:rsid w:val="001616D3"/>
    <w:rsid w:val="00165A21"/>
    <w:rsid w:val="00170CC8"/>
    <w:rsid w:val="001722EC"/>
    <w:rsid w:val="00173742"/>
    <w:rsid w:val="00173BB5"/>
    <w:rsid w:val="00175022"/>
    <w:rsid w:val="00175DDC"/>
    <w:rsid w:val="00182415"/>
    <w:rsid w:val="001856D6"/>
    <w:rsid w:val="00185CCD"/>
    <w:rsid w:val="00191713"/>
    <w:rsid w:val="001952F7"/>
    <w:rsid w:val="00195492"/>
    <w:rsid w:val="00195F49"/>
    <w:rsid w:val="001971F4"/>
    <w:rsid w:val="0019745F"/>
    <w:rsid w:val="001A5016"/>
    <w:rsid w:val="001B4280"/>
    <w:rsid w:val="001B5AE8"/>
    <w:rsid w:val="001B5F2A"/>
    <w:rsid w:val="001C3813"/>
    <w:rsid w:val="001C3A04"/>
    <w:rsid w:val="001C40BF"/>
    <w:rsid w:val="001C7626"/>
    <w:rsid w:val="001D012F"/>
    <w:rsid w:val="001D1371"/>
    <w:rsid w:val="001D3523"/>
    <w:rsid w:val="001D3AA8"/>
    <w:rsid w:val="001D4585"/>
    <w:rsid w:val="001D57CF"/>
    <w:rsid w:val="001D6C94"/>
    <w:rsid w:val="001D6D4B"/>
    <w:rsid w:val="001E4F22"/>
    <w:rsid w:val="001F076C"/>
    <w:rsid w:val="0020360C"/>
    <w:rsid w:val="002045FF"/>
    <w:rsid w:val="002067AC"/>
    <w:rsid w:val="00206B9C"/>
    <w:rsid w:val="00210C84"/>
    <w:rsid w:val="00210ED1"/>
    <w:rsid w:val="00214E50"/>
    <w:rsid w:val="002157AD"/>
    <w:rsid w:val="002175CE"/>
    <w:rsid w:val="00220DCC"/>
    <w:rsid w:val="00220F3D"/>
    <w:rsid w:val="00221CC4"/>
    <w:rsid w:val="002220B8"/>
    <w:rsid w:val="0022429A"/>
    <w:rsid w:val="00225AFF"/>
    <w:rsid w:val="002319A9"/>
    <w:rsid w:val="00231BE3"/>
    <w:rsid w:val="00233019"/>
    <w:rsid w:val="00237583"/>
    <w:rsid w:val="00240D98"/>
    <w:rsid w:val="00241203"/>
    <w:rsid w:val="0024256A"/>
    <w:rsid w:val="002427A6"/>
    <w:rsid w:val="00243D1D"/>
    <w:rsid w:val="00244174"/>
    <w:rsid w:val="00246C97"/>
    <w:rsid w:val="00253870"/>
    <w:rsid w:val="00255C06"/>
    <w:rsid w:val="0025701C"/>
    <w:rsid w:val="00257C59"/>
    <w:rsid w:val="00270502"/>
    <w:rsid w:val="0027286F"/>
    <w:rsid w:val="0027364D"/>
    <w:rsid w:val="00274A5A"/>
    <w:rsid w:val="00280F4E"/>
    <w:rsid w:val="0028176D"/>
    <w:rsid w:val="002830E4"/>
    <w:rsid w:val="0028341F"/>
    <w:rsid w:val="00287854"/>
    <w:rsid w:val="002911B3"/>
    <w:rsid w:val="0029394D"/>
    <w:rsid w:val="00297ABD"/>
    <w:rsid w:val="002A1B3A"/>
    <w:rsid w:val="002A76DC"/>
    <w:rsid w:val="002B061B"/>
    <w:rsid w:val="002B4311"/>
    <w:rsid w:val="002C066E"/>
    <w:rsid w:val="002C4635"/>
    <w:rsid w:val="002D2947"/>
    <w:rsid w:val="002D490B"/>
    <w:rsid w:val="002E318B"/>
    <w:rsid w:val="002E543C"/>
    <w:rsid w:val="002E5CDD"/>
    <w:rsid w:val="002F14FD"/>
    <w:rsid w:val="00300A48"/>
    <w:rsid w:val="00300EF7"/>
    <w:rsid w:val="00303B97"/>
    <w:rsid w:val="00304E51"/>
    <w:rsid w:val="00312076"/>
    <w:rsid w:val="0031280F"/>
    <w:rsid w:val="00312D83"/>
    <w:rsid w:val="00314A28"/>
    <w:rsid w:val="00314D31"/>
    <w:rsid w:val="003215A2"/>
    <w:rsid w:val="00321979"/>
    <w:rsid w:val="0032696C"/>
    <w:rsid w:val="00330EB5"/>
    <w:rsid w:val="00332D31"/>
    <w:rsid w:val="00332EBE"/>
    <w:rsid w:val="00333CB0"/>
    <w:rsid w:val="00340436"/>
    <w:rsid w:val="00341B51"/>
    <w:rsid w:val="003471C1"/>
    <w:rsid w:val="00351EFE"/>
    <w:rsid w:val="003573FC"/>
    <w:rsid w:val="00361FBB"/>
    <w:rsid w:val="00362E18"/>
    <w:rsid w:val="00363ABF"/>
    <w:rsid w:val="00366B02"/>
    <w:rsid w:val="00375384"/>
    <w:rsid w:val="003756E2"/>
    <w:rsid w:val="003764BC"/>
    <w:rsid w:val="003768D7"/>
    <w:rsid w:val="003775B7"/>
    <w:rsid w:val="00377760"/>
    <w:rsid w:val="00377F34"/>
    <w:rsid w:val="003805F7"/>
    <w:rsid w:val="003826BA"/>
    <w:rsid w:val="00383170"/>
    <w:rsid w:val="00386823"/>
    <w:rsid w:val="0039555D"/>
    <w:rsid w:val="003A1987"/>
    <w:rsid w:val="003A2A38"/>
    <w:rsid w:val="003A40DF"/>
    <w:rsid w:val="003B0F4A"/>
    <w:rsid w:val="003B3D5B"/>
    <w:rsid w:val="003B5257"/>
    <w:rsid w:val="003B7012"/>
    <w:rsid w:val="003C3B3D"/>
    <w:rsid w:val="003D0A1D"/>
    <w:rsid w:val="003D1A84"/>
    <w:rsid w:val="003D45C0"/>
    <w:rsid w:val="003D5C44"/>
    <w:rsid w:val="003E0C4F"/>
    <w:rsid w:val="003E1C53"/>
    <w:rsid w:val="003E2247"/>
    <w:rsid w:val="003E5242"/>
    <w:rsid w:val="003E641C"/>
    <w:rsid w:val="003E7F93"/>
    <w:rsid w:val="003F3421"/>
    <w:rsid w:val="003F4402"/>
    <w:rsid w:val="003F4C9D"/>
    <w:rsid w:val="003F615A"/>
    <w:rsid w:val="003F7691"/>
    <w:rsid w:val="004008D8"/>
    <w:rsid w:val="00402A9A"/>
    <w:rsid w:val="00404560"/>
    <w:rsid w:val="00411ADA"/>
    <w:rsid w:val="00412271"/>
    <w:rsid w:val="00423D42"/>
    <w:rsid w:val="0042579B"/>
    <w:rsid w:val="0043544F"/>
    <w:rsid w:val="004423CB"/>
    <w:rsid w:val="004462EA"/>
    <w:rsid w:val="004470BC"/>
    <w:rsid w:val="004513EA"/>
    <w:rsid w:val="00455D6C"/>
    <w:rsid w:val="00457089"/>
    <w:rsid w:val="00457C1F"/>
    <w:rsid w:val="00460CC6"/>
    <w:rsid w:val="00460FE7"/>
    <w:rsid w:val="0046254D"/>
    <w:rsid w:val="004627A6"/>
    <w:rsid w:val="00465833"/>
    <w:rsid w:val="00467D32"/>
    <w:rsid w:val="00472B20"/>
    <w:rsid w:val="004734FA"/>
    <w:rsid w:val="00473837"/>
    <w:rsid w:val="00473EB0"/>
    <w:rsid w:val="0047529D"/>
    <w:rsid w:val="00477435"/>
    <w:rsid w:val="00481EAA"/>
    <w:rsid w:val="004862A8"/>
    <w:rsid w:val="00487676"/>
    <w:rsid w:val="00487CBF"/>
    <w:rsid w:val="00490A01"/>
    <w:rsid w:val="00495DE2"/>
    <w:rsid w:val="00497A4C"/>
    <w:rsid w:val="00497D23"/>
    <w:rsid w:val="004A0886"/>
    <w:rsid w:val="004A26FB"/>
    <w:rsid w:val="004A3B2D"/>
    <w:rsid w:val="004B23FB"/>
    <w:rsid w:val="004B2468"/>
    <w:rsid w:val="004B50F7"/>
    <w:rsid w:val="004B75B8"/>
    <w:rsid w:val="004C1721"/>
    <w:rsid w:val="004C1A8F"/>
    <w:rsid w:val="004D0A22"/>
    <w:rsid w:val="004D0E76"/>
    <w:rsid w:val="004D115A"/>
    <w:rsid w:val="004D1D18"/>
    <w:rsid w:val="004D3927"/>
    <w:rsid w:val="004D5DD7"/>
    <w:rsid w:val="004E2556"/>
    <w:rsid w:val="004E3C1C"/>
    <w:rsid w:val="004E46FC"/>
    <w:rsid w:val="004E67D2"/>
    <w:rsid w:val="004E71A7"/>
    <w:rsid w:val="004F1E4A"/>
    <w:rsid w:val="004F23E1"/>
    <w:rsid w:val="004F543C"/>
    <w:rsid w:val="004F6267"/>
    <w:rsid w:val="004F69DA"/>
    <w:rsid w:val="004F7B51"/>
    <w:rsid w:val="00500F10"/>
    <w:rsid w:val="00501798"/>
    <w:rsid w:val="00503C7D"/>
    <w:rsid w:val="0050687F"/>
    <w:rsid w:val="005079E7"/>
    <w:rsid w:val="00507C44"/>
    <w:rsid w:val="00507E52"/>
    <w:rsid w:val="00511771"/>
    <w:rsid w:val="005139E3"/>
    <w:rsid w:val="00513FCE"/>
    <w:rsid w:val="005176C0"/>
    <w:rsid w:val="00520863"/>
    <w:rsid w:val="00523EBA"/>
    <w:rsid w:val="00524788"/>
    <w:rsid w:val="00525287"/>
    <w:rsid w:val="005268B4"/>
    <w:rsid w:val="00530470"/>
    <w:rsid w:val="00532ECE"/>
    <w:rsid w:val="00533661"/>
    <w:rsid w:val="00533E46"/>
    <w:rsid w:val="00534A4E"/>
    <w:rsid w:val="00536644"/>
    <w:rsid w:val="005440D4"/>
    <w:rsid w:val="0054568A"/>
    <w:rsid w:val="00545FD6"/>
    <w:rsid w:val="005557C4"/>
    <w:rsid w:val="00557627"/>
    <w:rsid w:val="00567B09"/>
    <w:rsid w:val="00570098"/>
    <w:rsid w:val="00571EAF"/>
    <w:rsid w:val="005769C3"/>
    <w:rsid w:val="00576DAF"/>
    <w:rsid w:val="00580F37"/>
    <w:rsid w:val="00584FA5"/>
    <w:rsid w:val="00585367"/>
    <w:rsid w:val="00587873"/>
    <w:rsid w:val="00587D00"/>
    <w:rsid w:val="0059075C"/>
    <w:rsid w:val="005A3F89"/>
    <w:rsid w:val="005B5EAB"/>
    <w:rsid w:val="005C0A0F"/>
    <w:rsid w:val="005C3DF2"/>
    <w:rsid w:val="005C4ED4"/>
    <w:rsid w:val="005D17C5"/>
    <w:rsid w:val="005D2133"/>
    <w:rsid w:val="005D21A6"/>
    <w:rsid w:val="005D6829"/>
    <w:rsid w:val="005D78AD"/>
    <w:rsid w:val="005E6DBB"/>
    <w:rsid w:val="005F1B88"/>
    <w:rsid w:val="005F1E3F"/>
    <w:rsid w:val="005F7163"/>
    <w:rsid w:val="00602B06"/>
    <w:rsid w:val="00604F02"/>
    <w:rsid w:val="006053BB"/>
    <w:rsid w:val="00605459"/>
    <w:rsid w:val="00610B1D"/>
    <w:rsid w:val="006126A6"/>
    <w:rsid w:val="006133AE"/>
    <w:rsid w:val="006203B5"/>
    <w:rsid w:val="00621A5C"/>
    <w:rsid w:val="00622438"/>
    <w:rsid w:val="00623F91"/>
    <w:rsid w:val="00625815"/>
    <w:rsid w:val="00625B60"/>
    <w:rsid w:val="00643B6C"/>
    <w:rsid w:val="006461D0"/>
    <w:rsid w:val="006519A9"/>
    <w:rsid w:val="00651EEB"/>
    <w:rsid w:val="006534B6"/>
    <w:rsid w:val="00653927"/>
    <w:rsid w:val="006542A6"/>
    <w:rsid w:val="006568A5"/>
    <w:rsid w:val="00656BD0"/>
    <w:rsid w:val="00656F91"/>
    <w:rsid w:val="006578ED"/>
    <w:rsid w:val="00660BA2"/>
    <w:rsid w:val="00662305"/>
    <w:rsid w:val="00664D75"/>
    <w:rsid w:val="0067249C"/>
    <w:rsid w:val="0067271A"/>
    <w:rsid w:val="0067443E"/>
    <w:rsid w:val="006758FB"/>
    <w:rsid w:val="006772BD"/>
    <w:rsid w:val="006841B7"/>
    <w:rsid w:val="0068457F"/>
    <w:rsid w:val="00686606"/>
    <w:rsid w:val="00690D91"/>
    <w:rsid w:val="00691782"/>
    <w:rsid w:val="00692284"/>
    <w:rsid w:val="00694484"/>
    <w:rsid w:val="00696CEC"/>
    <w:rsid w:val="006A1657"/>
    <w:rsid w:val="006A20EB"/>
    <w:rsid w:val="006A427F"/>
    <w:rsid w:val="006B1E4E"/>
    <w:rsid w:val="006B469D"/>
    <w:rsid w:val="006C21D6"/>
    <w:rsid w:val="006C27D1"/>
    <w:rsid w:val="006C3CF4"/>
    <w:rsid w:val="006C549D"/>
    <w:rsid w:val="006D034F"/>
    <w:rsid w:val="006E0F48"/>
    <w:rsid w:val="006E671E"/>
    <w:rsid w:val="006F0216"/>
    <w:rsid w:val="006F1DA1"/>
    <w:rsid w:val="006F2DD3"/>
    <w:rsid w:val="006F2F44"/>
    <w:rsid w:val="007044A5"/>
    <w:rsid w:val="0070661E"/>
    <w:rsid w:val="00711C90"/>
    <w:rsid w:val="0071577A"/>
    <w:rsid w:val="007161A0"/>
    <w:rsid w:val="007169C2"/>
    <w:rsid w:val="0072181A"/>
    <w:rsid w:val="00725CFF"/>
    <w:rsid w:val="00730752"/>
    <w:rsid w:val="00731947"/>
    <w:rsid w:val="00732344"/>
    <w:rsid w:val="00740961"/>
    <w:rsid w:val="00741BD7"/>
    <w:rsid w:val="00741CF7"/>
    <w:rsid w:val="007430D0"/>
    <w:rsid w:val="00747B54"/>
    <w:rsid w:val="00751AF3"/>
    <w:rsid w:val="007520B2"/>
    <w:rsid w:val="00752634"/>
    <w:rsid w:val="007566D6"/>
    <w:rsid w:val="00756A39"/>
    <w:rsid w:val="007577B0"/>
    <w:rsid w:val="00760473"/>
    <w:rsid w:val="00762ECE"/>
    <w:rsid w:val="00762F3E"/>
    <w:rsid w:val="007655D5"/>
    <w:rsid w:val="00765EBE"/>
    <w:rsid w:val="00767AAC"/>
    <w:rsid w:val="0077175E"/>
    <w:rsid w:val="00771E14"/>
    <w:rsid w:val="00772EB9"/>
    <w:rsid w:val="0077575A"/>
    <w:rsid w:val="007816A0"/>
    <w:rsid w:val="00784933"/>
    <w:rsid w:val="00790730"/>
    <w:rsid w:val="007935CA"/>
    <w:rsid w:val="007A25F9"/>
    <w:rsid w:val="007A4B52"/>
    <w:rsid w:val="007B00C3"/>
    <w:rsid w:val="007B02D4"/>
    <w:rsid w:val="007B2DA4"/>
    <w:rsid w:val="007B482A"/>
    <w:rsid w:val="007B7EAE"/>
    <w:rsid w:val="007C2AB2"/>
    <w:rsid w:val="007C32D0"/>
    <w:rsid w:val="007C354E"/>
    <w:rsid w:val="007C4288"/>
    <w:rsid w:val="007C4A03"/>
    <w:rsid w:val="007D34B9"/>
    <w:rsid w:val="007D435A"/>
    <w:rsid w:val="007D5502"/>
    <w:rsid w:val="007E37D1"/>
    <w:rsid w:val="007F429F"/>
    <w:rsid w:val="007F4931"/>
    <w:rsid w:val="007F5D0B"/>
    <w:rsid w:val="00800441"/>
    <w:rsid w:val="00802170"/>
    <w:rsid w:val="00810FEE"/>
    <w:rsid w:val="008128E3"/>
    <w:rsid w:val="00817CF6"/>
    <w:rsid w:val="008208A9"/>
    <w:rsid w:val="008212EA"/>
    <w:rsid w:val="00821C32"/>
    <w:rsid w:val="008222B3"/>
    <w:rsid w:val="00822F48"/>
    <w:rsid w:val="00823B41"/>
    <w:rsid w:val="00826C4E"/>
    <w:rsid w:val="00826EFC"/>
    <w:rsid w:val="0083146F"/>
    <w:rsid w:val="00835CA5"/>
    <w:rsid w:val="00836E6B"/>
    <w:rsid w:val="00845402"/>
    <w:rsid w:val="00845B3B"/>
    <w:rsid w:val="00845CEB"/>
    <w:rsid w:val="0085172F"/>
    <w:rsid w:val="0085486C"/>
    <w:rsid w:val="00857993"/>
    <w:rsid w:val="008649D9"/>
    <w:rsid w:val="00871461"/>
    <w:rsid w:val="008717F7"/>
    <w:rsid w:val="00873636"/>
    <w:rsid w:val="0087368F"/>
    <w:rsid w:val="008741CE"/>
    <w:rsid w:val="00877E93"/>
    <w:rsid w:val="008807E7"/>
    <w:rsid w:val="00882214"/>
    <w:rsid w:val="00882A3A"/>
    <w:rsid w:val="0088798F"/>
    <w:rsid w:val="008903F7"/>
    <w:rsid w:val="0089086A"/>
    <w:rsid w:val="00892200"/>
    <w:rsid w:val="0089252D"/>
    <w:rsid w:val="00893BDE"/>
    <w:rsid w:val="00896A59"/>
    <w:rsid w:val="00897617"/>
    <w:rsid w:val="00897CA2"/>
    <w:rsid w:val="008A662D"/>
    <w:rsid w:val="008B0F52"/>
    <w:rsid w:val="008B4841"/>
    <w:rsid w:val="008B563E"/>
    <w:rsid w:val="008B6C33"/>
    <w:rsid w:val="008B7B57"/>
    <w:rsid w:val="008B7EB1"/>
    <w:rsid w:val="008C0663"/>
    <w:rsid w:val="008C1A46"/>
    <w:rsid w:val="008C4453"/>
    <w:rsid w:val="008C483A"/>
    <w:rsid w:val="008C60A2"/>
    <w:rsid w:val="008C6C4D"/>
    <w:rsid w:val="008D732E"/>
    <w:rsid w:val="008E0CEE"/>
    <w:rsid w:val="008E1A35"/>
    <w:rsid w:val="008E7CAC"/>
    <w:rsid w:val="008F4E1D"/>
    <w:rsid w:val="008F7A33"/>
    <w:rsid w:val="00903722"/>
    <w:rsid w:val="00911859"/>
    <w:rsid w:val="00911B98"/>
    <w:rsid w:val="00925AE9"/>
    <w:rsid w:val="009278F4"/>
    <w:rsid w:val="00932DE4"/>
    <w:rsid w:val="0093354F"/>
    <w:rsid w:val="00937623"/>
    <w:rsid w:val="00942AFF"/>
    <w:rsid w:val="00943720"/>
    <w:rsid w:val="0095112C"/>
    <w:rsid w:val="00956110"/>
    <w:rsid w:val="00956832"/>
    <w:rsid w:val="00956E74"/>
    <w:rsid w:val="00961DF4"/>
    <w:rsid w:val="00961EA3"/>
    <w:rsid w:val="009630A0"/>
    <w:rsid w:val="009634ED"/>
    <w:rsid w:val="00965E4A"/>
    <w:rsid w:val="00967D6E"/>
    <w:rsid w:val="009707A3"/>
    <w:rsid w:val="00970BC8"/>
    <w:rsid w:val="00977C10"/>
    <w:rsid w:val="009847C8"/>
    <w:rsid w:val="00984C06"/>
    <w:rsid w:val="0099126E"/>
    <w:rsid w:val="0099126F"/>
    <w:rsid w:val="00995672"/>
    <w:rsid w:val="009960D9"/>
    <w:rsid w:val="00996954"/>
    <w:rsid w:val="009A0236"/>
    <w:rsid w:val="009A1A58"/>
    <w:rsid w:val="009A280F"/>
    <w:rsid w:val="009A2AB1"/>
    <w:rsid w:val="009A4A02"/>
    <w:rsid w:val="009A4D2A"/>
    <w:rsid w:val="009A69BB"/>
    <w:rsid w:val="009B1E5B"/>
    <w:rsid w:val="009B304A"/>
    <w:rsid w:val="009B3C2B"/>
    <w:rsid w:val="009B7EAF"/>
    <w:rsid w:val="009C456C"/>
    <w:rsid w:val="009C4DE6"/>
    <w:rsid w:val="009C50FE"/>
    <w:rsid w:val="009C61F3"/>
    <w:rsid w:val="009D0288"/>
    <w:rsid w:val="009D125E"/>
    <w:rsid w:val="009D28D7"/>
    <w:rsid w:val="009D37A1"/>
    <w:rsid w:val="009D5221"/>
    <w:rsid w:val="009D5D74"/>
    <w:rsid w:val="009E178F"/>
    <w:rsid w:val="009E283F"/>
    <w:rsid w:val="009E28D9"/>
    <w:rsid w:val="009E2E94"/>
    <w:rsid w:val="009E4FF5"/>
    <w:rsid w:val="009E61E2"/>
    <w:rsid w:val="009E7D33"/>
    <w:rsid w:val="009F15E5"/>
    <w:rsid w:val="009F2854"/>
    <w:rsid w:val="009F3881"/>
    <w:rsid w:val="009F4785"/>
    <w:rsid w:val="009F691D"/>
    <w:rsid w:val="009F6FA8"/>
    <w:rsid w:val="00A05C37"/>
    <w:rsid w:val="00A066CA"/>
    <w:rsid w:val="00A07852"/>
    <w:rsid w:val="00A1138F"/>
    <w:rsid w:val="00A1249B"/>
    <w:rsid w:val="00A14E1D"/>
    <w:rsid w:val="00A16348"/>
    <w:rsid w:val="00A17DBF"/>
    <w:rsid w:val="00A2402F"/>
    <w:rsid w:val="00A2429C"/>
    <w:rsid w:val="00A246ED"/>
    <w:rsid w:val="00A259D0"/>
    <w:rsid w:val="00A31977"/>
    <w:rsid w:val="00A32080"/>
    <w:rsid w:val="00A329A2"/>
    <w:rsid w:val="00A371F2"/>
    <w:rsid w:val="00A4446F"/>
    <w:rsid w:val="00A4781A"/>
    <w:rsid w:val="00A5007A"/>
    <w:rsid w:val="00A52F3C"/>
    <w:rsid w:val="00A54A90"/>
    <w:rsid w:val="00A55E08"/>
    <w:rsid w:val="00A60E77"/>
    <w:rsid w:val="00A63D46"/>
    <w:rsid w:val="00A6731D"/>
    <w:rsid w:val="00A732DB"/>
    <w:rsid w:val="00A7501A"/>
    <w:rsid w:val="00A801B5"/>
    <w:rsid w:val="00A82A4E"/>
    <w:rsid w:val="00A848A3"/>
    <w:rsid w:val="00A86FA8"/>
    <w:rsid w:val="00A875F6"/>
    <w:rsid w:val="00A9180E"/>
    <w:rsid w:val="00A965F6"/>
    <w:rsid w:val="00A9764A"/>
    <w:rsid w:val="00AB0918"/>
    <w:rsid w:val="00AB12A4"/>
    <w:rsid w:val="00AB339A"/>
    <w:rsid w:val="00AB4E34"/>
    <w:rsid w:val="00AD2AC4"/>
    <w:rsid w:val="00AD37BE"/>
    <w:rsid w:val="00AD48A6"/>
    <w:rsid w:val="00AD4BDE"/>
    <w:rsid w:val="00AD50DB"/>
    <w:rsid w:val="00AE0C84"/>
    <w:rsid w:val="00AE3247"/>
    <w:rsid w:val="00AE324A"/>
    <w:rsid w:val="00AE490B"/>
    <w:rsid w:val="00AE4E68"/>
    <w:rsid w:val="00AF038B"/>
    <w:rsid w:val="00AF0CE9"/>
    <w:rsid w:val="00AF2755"/>
    <w:rsid w:val="00AF386C"/>
    <w:rsid w:val="00AF6399"/>
    <w:rsid w:val="00B00ADE"/>
    <w:rsid w:val="00B01080"/>
    <w:rsid w:val="00B07A8C"/>
    <w:rsid w:val="00B106F9"/>
    <w:rsid w:val="00B10757"/>
    <w:rsid w:val="00B11898"/>
    <w:rsid w:val="00B13FE6"/>
    <w:rsid w:val="00B16991"/>
    <w:rsid w:val="00B22D7A"/>
    <w:rsid w:val="00B251C6"/>
    <w:rsid w:val="00B26142"/>
    <w:rsid w:val="00B26579"/>
    <w:rsid w:val="00B306F4"/>
    <w:rsid w:val="00B311D2"/>
    <w:rsid w:val="00B31C6C"/>
    <w:rsid w:val="00B33CBF"/>
    <w:rsid w:val="00B34494"/>
    <w:rsid w:val="00B3514F"/>
    <w:rsid w:val="00B36042"/>
    <w:rsid w:val="00B365F9"/>
    <w:rsid w:val="00B40C9F"/>
    <w:rsid w:val="00B451DC"/>
    <w:rsid w:val="00B45BC7"/>
    <w:rsid w:val="00B469D6"/>
    <w:rsid w:val="00B511DC"/>
    <w:rsid w:val="00B54225"/>
    <w:rsid w:val="00B56A1F"/>
    <w:rsid w:val="00B60E44"/>
    <w:rsid w:val="00B6208B"/>
    <w:rsid w:val="00B6252B"/>
    <w:rsid w:val="00B6294E"/>
    <w:rsid w:val="00B63459"/>
    <w:rsid w:val="00B641AF"/>
    <w:rsid w:val="00B71217"/>
    <w:rsid w:val="00B77375"/>
    <w:rsid w:val="00B82A86"/>
    <w:rsid w:val="00B85EB9"/>
    <w:rsid w:val="00B86407"/>
    <w:rsid w:val="00B8730B"/>
    <w:rsid w:val="00B877B8"/>
    <w:rsid w:val="00B91E6D"/>
    <w:rsid w:val="00B93040"/>
    <w:rsid w:val="00B97001"/>
    <w:rsid w:val="00B97B9A"/>
    <w:rsid w:val="00BA1259"/>
    <w:rsid w:val="00BA20E8"/>
    <w:rsid w:val="00BA23F3"/>
    <w:rsid w:val="00BA44D7"/>
    <w:rsid w:val="00BA5F2B"/>
    <w:rsid w:val="00BA6092"/>
    <w:rsid w:val="00BB3338"/>
    <w:rsid w:val="00BB3A82"/>
    <w:rsid w:val="00BB7DCD"/>
    <w:rsid w:val="00BC13BA"/>
    <w:rsid w:val="00BD0145"/>
    <w:rsid w:val="00BD38ED"/>
    <w:rsid w:val="00BD420C"/>
    <w:rsid w:val="00BD4986"/>
    <w:rsid w:val="00BD752C"/>
    <w:rsid w:val="00BD7898"/>
    <w:rsid w:val="00BE71B9"/>
    <w:rsid w:val="00BF14C7"/>
    <w:rsid w:val="00BF5EB8"/>
    <w:rsid w:val="00C0027B"/>
    <w:rsid w:val="00C117F8"/>
    <w:rsid w:val="00C16EE8"/>
    <w:rsid w:val="00C17246"/>
    <w:rsid w:val="00C175CA"/>
    <w:rsid w:val="00C20667"/>
    <w:rsid w:val="00C20CE9"/>
    <w:rsid w:val="00C23216"/>
    <w:rsid w:val="00C25EDF"/>
    <w:rsid w:val="00C32253"/>
    <w:rsid w:val="00C32D22"/>
    <w:rsid w:val="00C3386D"/>
    <w:rsid w:val="00C343F9"/>
    <w:rsid w:val="00C40E17"/>
    <w:rsid w:val="00C4317E"/>
    <w:rsid w:val="00C457F4"/>
    <w:rsid w:val="00C45FC6"/>
    <w:rsid w:val="00C47815"/>
    <w:rsid w:val="00C55187"/>
    <w:rsid w:val="00C5677E"/>
    <w:rsid w:val="00C574A1"/>
    <w:rsid w:val="00C61161"/>
    <w:rsid w:val="00C62390"/>
    <w:rsid w:val="00C62E5D"/>
    <w:rsid w:val="00C64F1A"/>
    <w:rsid w:val="00C65E37"/>
    <w:rsid w:val="00C73EDE"/>
    <w:rsid w:val="00C74891"/>
    <w:rsid w:val="00C8391D"/>
    <w:rsid w:val="00C92FE6"/>
    <w:rsid w:val="00C9695E"/>
    <w:rsid w:val="00C9769C"/>
    <w:rsid w:val="00C979E4"/>
    <w:rsid w:val="00CA08CD"/>
    <w:rsid w:val="00CA70D6"/>
    <w:rsid w:val="00CB2AD5"/>
    <w:rsid w:val="00CB35C4"/>
    <w:rsid w:val="00CB4D70"/>
    <w:rsid w:val="00CB4E1D"/>
    <w:rsid w:val="00CC0463"/>
    <w:rsid w:val="00CC225E"/>
    <w:rsid w:val="00CD1807"/>
    <w:rsid w:val="00CD3775"/>
    <w:rsid w:val="00CD3CAC"/>
    <w:rsid w:val="00CD4FF3"/>
    <w:rsid w:val="00CD6CC2"/>
    <w:rsid w:val="00CD6F8C"/>
    <w:rsid w:val="00CE06E0"/>
    <w:rsid w:val="00CE0ECC"/>
    <w:rsid w:val="00CE2B86"/>
    <w:rsid w:val="00CE691C"/>
    <w:rsid w:val="00CF1F25"/>
    <w:rsid w:val="00CF40EB"/>
    <w:rsid w:val="00CF52F7"/>
    <w:rsid w:val="00CF76EF"/>
    <w:rsid w:val="00D01B87"/>
    <w:rsid w:val="00D03104"/>
    <w:rsid w:val="00D052E8"/>
    <w:rsid w:val="00D061F6"/>
    <w:rsid w:val="00D102B9"/>
    <w:rsid w:val="00D102EA"/>
    <w:rsid w:val="00D10F27"/>
    <w:rsid w:val="00D1455A"/>
    <w:rsid w:val="00D2716F"/>
    <w:rsid w:val="00D273A5"/>
    <w:rsid w:val="00D40137"/>
    <w:rsid w:val="00D44FA6"/>
    <w:rsid w:val="00D47079"/>
    <w:rsid w:val="00D47E61"/>
    <w:rsid w:val="00D516A3"/>
    <w:rsid w:val="00D52E5C"/>
    <w:rsid w:val="00D5428E"/>
    <w:rsid w:val="00D554A6"/>
    <w:rsid w:val="00D56BC3"/>
    <w:rsid w:val="00D611B5"/>
    <w:rsid w:val="00D62BEA"/>
    <w:rsid w:val="00D63A9C"/>
    <w:rsid w:val="00D6539D"/>
    <w:rsid w:val="00D66006"/>
    <w:rsid w:val="00D674E8"/>
    <w:rsid w:val="00D72815"/>
    <w:rsid w:val="00D775BC"/>
    <w:rsid w:val="00D77BD5"/>
    <w:rsid w:val="00D807A3"/>
    <w:rsid w:val="00D80DDA"/>
    <w:rsid w:val="00D819D0"/>
    <w:rsid w:val="00D82665"/>
    <w:rsid w:val="00D83B44"/>
    <w:rsid w:val="00D85E65"/>
    <w:rsid w:val="00D875A5"/>
    <w:rsid w:val="00D87EEF"/>
    <w:rsid w:val="00D87FBA"/>
    <w:rsid w:val="00D9038F"/>
    <w:rsid w:val="00D939DF"/>
    <w:rsid w:val="00D97C6F"/>
    <w:rsid w:val="00DA0856"/>
    <w:rsid w:val="00DA4CEB"/>
    <w:rsid w:val="00DB3FAA"/>
    <w:rsid w:val="00DB4806"/>
    <w:rsid w:val="00DC0687"/>
    <w:rsid w:val="00DC08D7"/>
    <w:rsid w:val="00DC644E"/>
    <w:rsid w:val="00DD7B08"/>
    <w:rsid w:val="00DE2C71"/>
    <w:rsid w:val="00DE3004"/>
    <w:rsid w:val="00DE32A0"/>
    <w:rsid w:val="00DE42AE"/>
    <w:rsid w:val="00DE521C"/>
    <w:rsid w:val="00DE55DE"/>
    <w:rsid w:val="00DE6A01"/>
    <w:rsid w:val="00DF2FC2"/>
    <w:rsid w:val="00DF7598"/>
    <w:rsid w:val="00E009DB"/>
    <w:rsid w:val="00E0558C"/>
    <w:rsid w:val="00E078E7"/>
    <w:rsid w:val="00E10AD9"/>
    <w:rsid w:val="00E1169D"/>
    <w:rsid w:val="00E12694"/>
    <w:rsid w:val="00E15244"/>
    <w:rsid w:val="00E17077"/>
    <w:rsid w:val="00E204B7"/>
    <w:rsid w:val="00E20D7E"/>
    <w:rsid w:val="00E26C88"/>
    <w:rsid w:val="00E30461"/>
    <w:rsid w:val="00E30576"/>
    <w:rsid w:val="00E30E46"/>
    <w:rsid w:val="00E34A13"/>
    <w:rsid w:val="00E4038D"/>
    <w:rsid w:val="00E40393"/>
    <w:rsid w:val="00E42DCD"/>
    <w:rsid w:val="00E43629"/>
    <w:rsid w:val="00E4371E"/>
    <w:rsid w:val="00E43E6E"/>
    <w:rsid w:val="00E444C3"/>
    <w:rsid w:val="00E44D58"/>
    <w:rsid w:val="00E45C66"/>
    <w:rsid w:val="00E468B9"/>
    <w:rsid w:val="00E5117E"/>
    <w:rsid w:val="00E5248D"/>
    <w:rsid w:val="00E53FFA"/>
    <w:rsid w:val="00E60819"/>
    <w:rsid w:val="00E613E6"/>
    <w:rsid w:val="00E61ABA"/>
    <w:rsid w:val="00E641AC"/>
    <w:rsid w:val="00E646A2"/>
    <w:rsid w:val="00E725FE"/>
    <w:rsid w:val="00E7497C"/>
    <w:rsid w:val="00E839FC"/>
    <w:rsid w:val="00E85A43"/>
    <w:rsid w:val="00E864C6"/>
    <w:rsid w:val="00E90DE4"/>
    <w:rsid w:val="00E9153F"/>
    <w:rsid w:val="00EA16C2"/>
    <w:rsid w:val="00EA3288"/>
    <w:rsid w:val="00EA479B"/>
    <w:rsid w:val="00EB0725"/>
    <w:rsid w:val="00EB2152"/>
    <w:rsid w:val="00EB457A"/>
    <w:rsid w:val="00EB4681"/>
    <w:rsid w:val="00EC4907"/>
    <w:rsid w:val="00EC4C12"/>
    <w:rsid w:val="00ED0ACF"/>
    <w:rsid w:val="00ED3916"/>
    <w:rsid w:val="00ED675C"/>
    <w:rsid w:val="00EE0205"/>
    <w:rsid w:val="00EE0706"/>
    <w:rsid w:val="00EE1D1D"/>
    <w:rsid w:val="00EE3000"/>
    <w:rsid w:val="00EE3655"/>
    <w:rsid w:val="00EE7669"/>
    <w:rsid w:val="00EE7A20"/>
    <w:rsid w:val="00EF0B15"/>
    <w:rsid w:val="00EF4F6F"/>
    <w:rsid w:val="00EF757F"/>
    <w:rsid w:val="00F11098"/>
    <w:rsid w:val="00F16F3F"/>
    <w:rsid w:val="00F179B5"/>
    <w:rsid w:val="00F20E6E"/>
    <w:rsid w:val="00F22C92"/>
    <w:rsid w:val="00F22D40"/>
    <w:rsid w:val="00F23FE1"/>
    <w:rsid w:val="00F27A4D"/>
    <w:rsid w:val="00F31CFC"/>
    <w:rsid w:val="00F33543"/>
    <w:rsid w:val="00F37AEC"/>
    <w:rsid w:val="00F446C5"/>
    <w:rsid w:val="00F50C52"/>
    <w:rsid w:val="00F518E6"/>
    <w:rsid w:val="00F52DC1"/>
    <w:rsid w:val="00F554E4"/>
    <w:rsid w:val="00F5648D"/>
    <w:rsid w:val="00F6120F"/>
    <w:rsid w:val="00F617FB"/>
    <w:rsid w:val="00F66B69"/>
    <w:rsid w:val="00F8399B"/>
    <w:rsid w:val="00F9159A"/>
    <w:rsid w:val="00F91A1D"/>
    <w:rsid w:val="00F949C3"/>
    <w:rsid w:val="00F94BC9"/>
    <w:rsid w:val="00F96276"/>
    <w:rsid w:val="00F9782B"/>
    <w:rsid w:val="00FA07ED"/>
    <w:rsid w:val="00FA2A28"/>
    <w:rsid w:val="00FB027A"/>
    <w:rsid w:val="00FB562C"/>
    <w:rsid w:val="00FC02D5"/>
    <w:rsid w:val="00FC0652"/>
    <w:rsid w:val="00FC2DF3"/>
    <w:rsid w:val="00FC5035"/>
    <w:rsid w:val="00FC5D76"/>
    <w:rsid w:val="00FC7B68"/>
    <w:rsid w:val="00FD10C8"/>
    <w:rsid w:val="00FD2AB9"/>
    <w:rsid w:val="00FD3357"/>
    <w:rsid w:val="00FD38A6"/>
    <w:rsid w:val="00FD4C52"/>
    <w:rsid w:val="00FD56AE"/>
    <w:rsid w:val="00FD6EAD"/>
    <w:rsid w:val="00FE0D17"/>
    <w:rsid w:val="00FE0F1E"/>
    <w:rsid w:val="00FE71EE"/>
    <w:rsid w:val="00FE7CFA"/>
    <w:rsid w:val="00FF0666"/>
    <w:rsid w:val="00FF1709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margin;mso-position-vertical-relative:margin" fill="f" fillcolor="white" stroke="f">
      <v:fill color="white" on="f"/>
      <v:stroke on="f"/>
      <v:textbox style="mso-rotate-with-shape:t"/>
    </o:shapedefaults>
    <o:shapelayout v:ext="edit">
      <o:idmap v:ext="edit" data="2"/>
    </o:shapelayout>
  </w:shapeDefaults>
  <w:decimalSymbol w:val="."/>
  <w:listSeparator w:val=","/>
  <w14:docId w14:val="6F3E8A71"/>
  <w15:docId w15:val="{C0D1F453-1C52-4517-A942-6B4F7F6F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74A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rsid w:val="003B0F4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3B0F4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aliases w:val="Lista bullets,lp1,List Paragraph1,Lista de nivel 1,4 Párrafo de lista,Figuras,Dot pt,No Spacing1,List Paragraph Char Char Char,Indicator Text,Numbered Para 1,DH1,Listas,Light Grid - Accent 31,Colorful List - Accent 11,Bullet 1,5.9.1"/>
    <w:basedOn w:val="Normal"/>
    <w:link w:val="PrrafodelistaCar"/>
    <w:uiPriority w:val="34"/>
    <w:qFormat/>
    <w:rsid w:val="00E34A13"/>
    <w:pPr>
      <w:ind w:left="720"/>
      <w:contextualSpacing/>
    </w:pPr>
  </w:style>
  <w:style w:type="character" w:customStyle="1" w:styleId="PrrafodelistaCar">
    <w:name w:val="Párrafo de lista Car"/>
    <w:aliases w:val="Lista bullets Car,lp1 Car,List Paragraph1 Car,Lista de nivel 1 Car,4 Párrafo de lista Car,Figuras Car,Dot pt Car,No Spacing1 Car,List Paragraph Char Char Char Car,Indicator Text Car,Numbered Para 1 Car,DH1 Car,Listas Car,5.9.1 Car"/>
    <w:link w:val="Prrafodelista"/>
    <w:uiPriority w:val="1"/>
    <w:qFormat/>
    <w:locked/>
    <w:rsid w:val="00E34A13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212E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E6A01"/>
    <w:rPr>
      <w:b/>
      <w:bCs/>
    </w:rPr>
  </w:style>
  <w:style w:type="character" w:styleId="Hipervnculo">
    <w:name w:val="Hyperlink"/>
    <w:basedOn w:val="Fuentedeprrafopredeter"/>
    <w:uiPriority w:val="99"/>
    <w:rsid w:val="00756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66D6"/>
    <w:rPr>
      <w:color w:val="605E5C"/>
      <w:shd w:val="clear" w:color="auto" w:fill="E1DFDD"/>
    </w:rPr>
  </w:style>
  <w:style w:type="character" w:customStyle="1" w:styleId="object">
    <w:name w:val="object"/>
    <w:basedOn w:val="Fuentedeprrafopredeter"/>
    <w:rsid w:val="00A9180E"/>
  </w:style>
  <w:style w:type="character" w:customStyle="1" w:styleId="object-active">
    <w:name w:val="object-active"/>
    <w:basedOn w:val="Fuentedeprrafopredeter"/>
    <w:rsid w:val="00A9180E"/>
  </w:style>
  <w:style w:type="character" w:customStyle="1" w:styleId="PiedepginaCar">
    <w:name w:val="Pie de página Car"/>
    <w:link w:val="Piedepgina"/>
    <w:uiPriority w:val="99"/>
    <w:rsid w:val="00A1138F"/>
    <w:rPr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A1138F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A1138F"/>
    <w:rPr>
      <w:lang w:eastAsia="es-ES"/>
    </w:rPr>
  </w:style>
  <w:style w:type="character" w:customStyle="1" w:styleId="EncabezadoCar">
    <w:name w:val="Encabezado Car"/>
    <w:link w:val="Encabezado"/>
    <w:uiPriority w:val="99"/>
    <w:rsid w:val="00A1138F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11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1138F"/>
    <w:rPr>
      <w:sz w:val="24"/>
      <w:szCs w:val="24"/>
      <w:lang w:eastAsia="es-ES"/>
    </w:rPr>
  </w:style>
  <w:style w:type="paragraph" w:styleId="Textosinformato">
    <w:name w:val="Plain Text"/>
    <w:basedOn w:val="Normal"/>
    <w:link w:val="TextosinformatoCar"/>
    <w:rsid w:val="00A1138F"/>
    <w:pPr>
      <w:snapToGrid w:val="0"/>
    </w:pPr>
    <w:rPr>
      <w:rFonts w:ascii="Bookman Old Style" w:hAnsi="Bookman Old Style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A1138F"/>
    <w:rPr>
      <w:rFonts w:ascii="Bookman Old Style" w:hAnsi="Bookman Old Style"/>
      <w:lang w:eastAsia="es-ES"/>
    </w:rPr>
  </w:style>
  <w:style w:type="paragraph" w:customStyle="1" w:styleId="Textoindependiente21">
    <w:name w:val="Texto independiente 21"/>
    <w:basedOn w:val="Normal"/>
    <w:rsid w:val="00A1138F"/>
    <w:pPr>
      <w:widowControl w:val="0"/>
      <w:ind w:right="50"/>
      <w:jc w:val="both"/>
    </w:pPr>
    <w:rPr>
      <w:rFonts w:ascii="Arial" w:hAnsi="Arial"/>
      <w:szCs w:val="20"/>
      <w:lang w:val="es-ES_tradnl" w:eastAsia="es-MX"/>
    </w:rPr>
  </w:style>
  <w:style w:type="paragraph" w:customStyle="1" w:styleId="ROMANOS">
    <w:name w:val="ROMANOS"/>
    <w:basedOn w:val="Normal"/>
    <w:link w:val="ROMANOSCar"/>
    <w:rsid w:val="00A1138F"/>
    <w:pPr>
      <w:tabs>
        <w:tab w:val="left" w:pos="720"/>
      </w:tabs>
      <w:spacing w:after="101" w:line="216" w:lineRule="atLeast"/>
      <w:ind w:left="720" w:hanging="432"/>
      <w:jc w:val="both"/>
    </w:pPr>
    <w:rPr>
      <w:rFonts w:ascii="Arial" w:hAnsi="Arial"/>
      <w:sz w:val="18"/>
      <w:szCs w:val="20"/>
      <w:lang w:val="es-ES_tradnl"/>
    </w:rPr>
  </w:style>
  <w:style w:type="character" w:customStyle="1" w:styleId="ROMANOSCar">
    <w:name w:val="ROMANOS Car"/>
    <w:link w:val="ROMANOS"/>
    <w:locked/>
    <w:rsid w:val="00A1138F"/>
    <w:rPr>
      <w:rFonts w:ascii="Arial" w:hAnsi="Arial"/>
      <w:sz w:val="18"/>
      <w:lang w:val="es-ES_tradnl" w:eastAsia="es-ES"/>
    </w:rPr>
  </w:style>
  <w:style w:type="paragraph" w:customStyle="1" w:styleId="Textoindependiente5">
    <w:name w:val="Texto independiente5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customStyle="1" w:styleId="Textoindependiente6">
    <w:name w:val="Texto independiente6"/>
    <w:basedOn w:val="Normal"/>
    <w:rsid w:val="00A1138F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hAnsi="Arial"/>
      <w:szCs w:val="20"/>
      <w:lang w:val="es-ES_tradnl"/>
    </w:rPr>
  </w:style>
  <w:style w:type="paragraph" w:styleId="Sinespaciado">
    <w:name w:val="No Spacing"/>
    <w:link w:val="SinespaciadoCar"/>
    <w:uiPriority w:val="1"/>
    <w:qFormat/>
    <w:rsid w:val="00A1138F"/>
    <w:rPr>
      <w:sz w:val="24"/>
      <w:szCs w:val="24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A1138F"/>
    <w:rPr>
      <w:sz w:val="24"/>
      <w:szCs w:val="24"/>
      <w:lang w:val="es-ES" w:eastAsia="es-ES"/>
    </w:rPr>
  </w:style>
  <w:style w:type="paragraph" w:customStyle="1" w:styleId="xmsonormal">
    <w:name w:val="x_msonormal"/>
    <w:basedOn w:val="Normal"/>
    <w:rsid w:val="00DE42AE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EE0205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ubdireccion%20de%20informatica\CONTROL%20DE%20OFICIOS\DOCUMENTOS\formatofici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1EAC-3DFF-47DF-A703-FB6A6CE8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formatoficio.dot</Template>
  <TotalTime>6</TotalTime>
  <Pages>65</Pages>
  <Words>12193</Words>
  <Characters>67062</Characters>
  <Application>Microsoft Office Word</Application>
  <DocSecurity>0</DocSecurity>
  <Lines>558</Lines>
  <Paragraphs>158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Dependencia:</vt:lpstr>
    </vt:vector>
  </TitlesOfParts>
  <Company>H. AYUNTAMIENTO DE ATIZAPAN</Company>
  <LinksUpToDate>false</LinksUpToDate>
  <CharactersWithSpaces>79097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Dependencia:</dc:title>
  <dc:subject/>
  <dc:creator>Transparencia</dc:creator>
  <cp:keywords/>
  <dc:description/>
  <cp:lastModifiedBy>Fernanda</cp:lastModifiedBy>
  <cp:revision>2</cp:revision>
  <cp:lastPrinted>2023-12-14T17:03:00Z</cp:lastPrinted>
  <dcterms:created xsi:type="dcterms:W3CDTF">2023-12-14T17:22:00Z</dcterms:created>
  <dcterms:modified xsi:type="dcterms:W3CDTF">2023-12-14T17:22:00Z</dcterms:modified>
</cp:coreProperties>
</file>