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5A63" w14:textId="77777777" w:rsidR="009F15E5" w:rsidRPr="00517FEF" w:rsidRDefault="009F15E5" w:rsidP="009F15E5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9F15E5" w:rsidRPr="00517FEF" w14:paraId="73D6C409" w14:textId="77777777" w:rsidTr="009F15E5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F8BEB" w14:textId="77777777" w:rsidR="009F15E5" w:rsidRPr="00517FEF" w:rsidRDefault="009F15E5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764E7" w14:textId="77777777" w:rsidR="009F15E5" w:rsidRPr="00517FEF" w:rsidRDefault="009F15E5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9F15E5" w:rsidRPr="00517FEF" w14:paraId="1DC36161" w14:textId="77777777" w:rsidTr="009F15E5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9079" w14:textId="77777777" w:rsidR="009F15E5" w:rsidRPr="00517FEF" w:rsidRDefault="009F15E5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22788" w14:textId="77777777" w:rsidR="009F15E5" w:rsidRPr="00517FEF" w:rsidRDefault="009F15E5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9F15E5" w:rsidRPr="00517FEF" w14:paraId="766C15A6" w14:textId="77777777" w:rsidTr="009F15E5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B78F6" w14:textId="77777777" w:rsidR="009F15E5" w:rsidRPr="00517FEF" w:rsidRDefault="009F15E5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C7471" w14:textId="3F784D2D" w:rsidR="009F15E5" w:rsidRPr="00517FEF" w:rsidRDefault="00BD789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D63A9C" w:rsidRPr="00517FEF">
              <w:rPr>
                <w:rFonts w:ascii="Arial" w:hAnsi="Arial" w:cs="Arial"/>
                <w:sz w:val="18"/>
                <w:szCs w:val="18"/>
              </w:rPr>
              <w:t>3715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2B877239" w14:textId="77777777" w:rsidR="009F15E5" w:rsidRPr="00517FEF" w:rsidRDefault="009F15E5" w:rsidP="009F15E5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0635C45C" w14:textId="77777777" w:rsidR="009F15E5" w:rsidRPr="00517FEF" w:rsidRDefault="009F15E5" w:rsidP="009F15E5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57BAB41E" w14:textId="77777777" w:rsidR="009F15E5" w:rsidRPr="00517FEF" w:rsidRDefault="009F15E5" w:rsidP="009F15E5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309CD3AB" w14:textId="36C89AAE" w:rsidR="009F15E5" w:rsidRPr="00517FEF" w:rsidRDefault="009F15E5" w:rsidP="009F15E5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>
        <w:rPr>
          <w:rFonts w:ascii="Arial" w:hAnsi="Arial" w:cs="Arial"/>
          <w:sz w:val="18"/>
          <w:szCs w:val="18"/>
        </w:rPr>
        <w:t>0</w:t>
      </w:r>
      <w:r w:rsidR="00517FEF" w:rsidRPr="00517FEF">
        <w:rPr>
          <w:rFonts w:ascii="Arial" w:hAnsi="Arial" w:cs="Arial"/>
          <w:sz w:val="18"/>
          <w:szCs w:val="18"/>
        </w:rPr>
        <w:t>8</w:t>
      </w:r>
      <w:r w:rsidRPr="00517FEF">
        <w:rPr>
          <w:rFonts w:ascii="Arial" w:hAnsi="Arial" w:cs="Arial"/>
          <w:sz w:val="18"/>
          <w:szCs w:val="18"/>
        </w:rPr>
        <w:t xml:space="preserve"> de diciembre del 2023.</w:t>
      </w:r>
    </w:p>
    <w:p w14:paraId="0B7108C3" w14:textId="77777777" w:rsidR="009F15E5" w:rsidRPr="00517FEF" w:rsidRDefault="009F15E5" w:rsidP="009F15E5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0A69D8D1" w14:textId="77777777" w:rsidR="009F15E5" w:rsidRPr="00517FEF" w:rsidRDefault="009F15E5" w:rsidP="009F15E5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19AF7157" w14:textId="77777777" w:rsidR="009F15E5" w:rsidRPr="00517FEF" w:rsidRDefault="009F15E5" w:rsidP="009F15E5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7A9BDEE8" w14:textId="77777777" w:rsidR="009F15E5" w:rsidRPr="00517FEF" w:rsidRDefault="009F15E5" w:rsidP="009F15E5">
      <w:pPr>
        <w:spacing w:line="240" w:lineRule="auto"/>
        <w:ind w:right="-81"/>
        <w:rPr>
          <w:rFonts w:ascii="Arial" w:hAnsi="Arial" w:cs="Arial"/>
          <w:b/>
          <w:bCs/>
          <w:sz w:val="28"/>
          <w:szCs w:val="28"/>
        </w:rPr>
      </w:pPr>
    </w:p>
    <w:p w14:paraId="40BAC9EF" w14:textId="79A7581B" w:rsidR="005C4ED4" w:rsidRPr="00EE1D1D" w:rsidRDefault="007B2DA4" w:rsidP="009F15E5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567B09" w:rsidRPr="00EE1D1D">
        <w:rPr>
          <w:rFonts w:ascii="Arial" w:eastAsiaTheme="minorHAnsi" w:hAnsi="Arial" w:cs="Arial"/>
          <w:b/>
          <w:bCs/>
          <w:lang w:val="es-MX" w:eastAsia="en-US"/>
        </w:rPr>
        <w:t>ERIC ALEJANDRO GUTIÉRREZ TORRES</w:t>
      </w:r>
    </w:p>
    <w:p w14:paraId="00C41403" w14:textId="2B001174" w:rsidR="00B82A86" w:rsidRPr="00EE1D1D" w:rsidRDefault="00B82A86" w:rsidP="009F15E5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 xml:space="preserve">SUBDIRECTOR DE GESTION Y CONTROL </w:t>
      </w:r>
    </w:p>
    <w:p w14:paraId="6FC6BFA6" w14:textId="3A6D9AEB" w:rsidR="00B82A86" w:rsidRPr="00EE1D1D" w:rsidRDefault="00B82A86" w:rsidP="009F15E5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>DE</w:t>
      </w:r>
      <w:r w:rsidR="00571EAF">
        <w:rPr>
          <w:rFonts w:ascii="Arial" w:hAnsi="Arial" w:cs="Arial"/>
          <w:b/>
          <w:bCs/>
        </w:rPr>
        <w:t xml:space="preserve"> LA DIRECCIÓN </w:t>
      </w:r>
      <w:r w:rsidR="004B50F7">
        <w:rPr>
          <w:rFonts w:ascii="Arial" w:hAnsi="Arial" w:cs="Arial"/>
          <w:b/>
          <w:bCs/>
        </w:rPr>
        <w:t xml:space="preserve">GENERAL </w:t>
      </w:r>
      <w:r w:rsidR="00571EAF">
        <w:rPr>
          <w:rFonts w:ascii="Arial" w:hAnsi="Arial" w:cs="Arial"/>
          <w:b/>
          <w:bCs/>
        </w:rPr>
        <w:t>DE</w:t>
      </w:r>
      <w:r w:rsidRPr="00EE1D1D">
        <w:rPr>
          <w:rFonts w:ascii="Arial" w:hAnsi="Arial" w:cs="Arial"/>
          <w:b/>
          <w:bCs/>
        </w:rPr>
        <w:t xml:space="preserve"> OBRAS PÚBLICAS</w:t>
      </w:r>
    </w:p>
    <w:p w14:paraId="1146AE62" w14:textId="451E8E76" w:rsidR="009F15E5" w:rsidRPr="00EE1D1D" w:rsidRDefault="009F15E5" w:rsidP="009F15E5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>P R E S E N T E</w:t>
      </w:r>
    </w:p>
    <w:p w14:paraId="5F9C9D6C" w14:textId="77777777" w:rsidR="009F15E5" w:rsidRDefault="009F15E5" w:rsidP="009F15E5">
      <w:pPr>
        <w:pStyle w:val="Sinespaciado"/>
        <w:rPr>
          <w:rFonts w:ascii="Arial" w:hAnsi="Arial" w:cs="Arial"/>
          <w:b/>
          <w:bCs/>
        </w:rPr>
      </w:pPr>
    </w:p>
    <w:p w14:paraId="16501E70" w14:textId="77777777" w:rsidR="009F15E5" w:rsidRDefault="009F15E5" w:rsidP="009F15E5">
      <w:pPr>
        <w:pStyle w:val="Sinespaciado"/>
        <w:rPr>
          <w:rFonts w:ascii="Arial" w:hAnsi="Arial" w:cs="Arial"/>
          <w:b/>
          <w:bCs/>
        </w:rPr>
      </w:pPr>
    </w:p>
    <w:p w14:paraId="1AAC7F3D" w14:textId="2CBC7629" w:rsidR="009F15E5" w:rsidRDefault="009F15E5" w:rsidP="009F15E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C50FE" w:rsidRPr="00A54A90">
        <w:rPr>
          <w:rFonts w:ascii="Arial" w:hAnsi="Arial" w:cs="Arial"/>
          <w:b/>
          <w:bCs/>
        </w:rPr>
        <w:t>CBDP10213BTCR031 y CBDP10213BTCR271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69A04C0" w14:textId="77777777" w:rsidR="009F15E5" w:rsidRDefault="009F15E5" w:rsidP="009F15E5">
      <w:pPr>
        <w:spacing w:after="0" w:line="276" w:lineRule="auto"/>
        <w:jc w:val="both"/>
        <w:rPr>
          <w:rFonts w:ascii="Arial" w:hAnsi="Arial" w:cs="Arial"/>
          <w:bCs/>
        </w:rPr>
      </w:pPr>
    </w:p>
    <w:p w14:paraId="3DB51F6E" w14:textId="77777777" w:rsidR="009F15E5" w:rsidRDefault="009F15E5" w:rsidP="009F15E5">
      <w:pPr>
        <w:pStyle w:val="Sinespaciado"/>
        <w:spacing w:line="276" w:lineRule="auto"/>
        <w:jc w:val="both"/>
        <w:rPr>
          <w:rFonts w:ascii="Arial" w:hAnsi="Arial" w:cs="Arial"/>
        </w:rPr>
      </w:pPr>
      <w:bookmarkStart w:id="0" w:name="_Hlk152938411"/>
      <w:r>
        <w:rPr>
          <w:rFonts w:ascii="Arial" w:hAnsi="Arial" w:cs="Arial"/>
        </w:rPr>
        <w:t>Sin otro particular, aprovecho la ocasión para reiterarle la seguridad de mi consideración distinguida.</w:t>
      </w:r>
    </w:p>
    <w:bookmarkEnd w:id="0"/>
    <w:p w14:paraId="44931596" w14:textId="77777777" w:rsidR="009F15E5" w:rsidRDefault="009F15E5" w:rsidP="00C20667">
      <w:pPr>
        <w:spacing w:line="240" w:lineRule="auto"/>
        <w:rPr>
          <w:rFonts w:ascii="Arial" w:hAnsi="Arial" w:cs="Arial"/>
          <w:b/>
          <w:bCs/>
        </w:rPr>
      </w:pPr>
    </w:p>
    <w:p w14:paraId="59AFFA46" w14:textId="77777777" w:rsidR="009F15E5" w:rsidRDefault="009F15E5" w:rsidP="009F15E5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F214704" w14:textId="77777777" w:rsidR="009F15E5" w:rsidRDefault="009F15E5" w:rsidP="009F15E5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AAE3A65" w14:textId="77777777" w:rsidR="009F15E5" w:rsidRDefault="009F15E5" w:rsidP="009F15E5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031BA5" w14:textId="77777777" w:rsidR="009F15E5" w:rsidRDefault="009F15E5" w:rsidP="009F15E5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485273" w14:textId="77777777" w:rsidR="009F15E5" w:rsidRDefault="009F15E5" w:rsidP="009F15E5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8FC086" w14:textId="77777777" w:rsidR="009F15E5" w:rsidRDefault="009F15E5" w:rsidP="009F15E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00A40AB" w14:textId="77777777" w:rsidR="00C8391D" w:rsidRDefault="009F15E5" w:rsidP="009F15E5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51D997BD" w14:textId="2289157E" w:rsidR="009F15E5" w:rsidRDefault="009F15E5" w:rsidP="009F15E5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239F1D4E" w14:textId="77777777" w:rsidR="009F15E5" w:rsidRDefault="009F15E5" w:rsidP="009F15E5">
      <w:pPr>
        <w:pStyle w:val="Sinespaciado"/>
        <w:rPr>
          <w:rFonts w:ascii="Arial" w:hAnsi="Arial" w:cs="Arial"/>
        </w:rPr>
      </w:pPr>
    </w:p>
    <w:p w14:paraId="2A34058A" w14:textId="77777777" w:rsidR="009F15E5" w:rsidRDefault="009F15E5" w:rsidP="009F15E5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8C54E8F" w14:textId="77777777" w:rsidR="009F15E5" w:rsidRDefault="009F15E5" w:rsidP="009F15E5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4638C1B" w14:textId="77777777" w:rsidR="009F15E5" w:rsidRDefault="009F15E5" w:rsidP="009F15E5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A02BE93" w14:textId="77777777" w:rsidR="009F15E5" w:rsidRDefault="009F15E5" w:rsidP="009F15E5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3939BE2" w14:textId="77777777" w:rsidR="00517FEF" w:rsidRPr="009F15E5" w:rsidRDefault="00517FEF" w:rsidP="009F15E5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A1CA0E7" w14:textId="57558327" w:rsidR="00517FEF" w:rsidRDefault="009F15E5" w:rsidP="009F15E5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227D2BB8" w14:textId="77777777" w:rsidR="009C50FE" w:rsidRPr="00517FEF" w:rsidRDefault="009C50FE" w:rsidP="009C50FE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9C50FE" w:rsidRPr="00517FEF" w14:paraId="646FEEB9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2E65F" w14:textId="77777777" w:rsidR="009C50FE" w:rsidRPr="00517FEF" w:rsidRDefault="009C50FE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C8AA7" w14:textId="77777777" w:rsidR="009C50FE" w:rsidRPr="00517FEF" w:rsidRDefault="009C50FE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9C50FE" w:rsidRPr="00517FEF" w14:paraId="10C6229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6290B" w14:textId="77777777" w:rsidR="009C50FE" w:rsidRPr="00517FEF" w:rsidRDefault="009C50FE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14BD0" w14:textId="77777777" w:rsidR="009C50FE" w:rsidRPr="00517FEF" w:rsidRDefault="009C50FE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9C50FE" w:rsidRPr="00517FEF" w14:paraId="74F0BE29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A8F6B" w14:textId="77777777" w:rsidR="009C50FE" w:rsidRPr="00517FEF" w:rsidRDefault="009C50FE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C00F" w14:textId="323BE977" w:rsidR="009C50FE" w:rsidRPr="00517FEF" w:rsidRDefault="009C50FE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D63A9C" w:rsidRPr="00517FEF">
              <w:rPr>
                <w:rFonts w:ascii="Arial" w:hAnsi="Arial" w:cs="Arial"/>
                <w:sz w:val="18"/>
                <w:szCs w:val="18"/>
              </w:rPr>
              <w:t>3716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52BC2C5F" w14:textId="77777777" w:rsidR="009C50FE" w:rsidRPr="00517FEF" w:rsidRDefault="009C50FE" w:rsidP="009C50FE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17FF0D8F" w14:textId="77777777" w:rsidR="009C50FE" w:rsidRPr="00517FEF" w:rsidRDefault="009C50FE" w:rsidP="009C50FE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2EB7E0A5" w14:textId="77777777" w:rsidR="009C50FE" w:rsidRPr="00517FEF" w:rsidRDefault="009C50FE" w:rsidP="009C50FE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5F31EE89" w14:textId="069542B8" w:rsidR="009C50FE" w:rsidRPr="00517FEF" w:rsidRDefault="009C50FE" w:rsidP="009C50FE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>
        <w:rPr>
          <w:rFonts w:ascii="Arial" w:hAnsi="Arial" w:cs="Arial"/>
          <w:sz w:val="18"/>
          <w:szCs w:val="18"/>
        </w:rPr>
        <w:t>0</w:t>
      </w:r>
      <w:r w:rsidR="00517FEF" w:rsidRPr="00517FEF">
        <w:rPr>
          <w:rFonts w:ascii="Arial" w:hAnsi="Arial" w:cs="Arial"/>
          <w:sz w:val="18"/>
          <w:szCs w:val="18"/>
        </w:rPr>
        <w:t>8</w:t>
      </w:r>
      <w:r w:rsidRPr="00517FEF">
        <w:rPr>
          <w:rFonts w:ascii="Arial" w:hAnsi="Arial" w:cs="Arial"/>
          <w:sz w:val="18"/>
          <w:szCs w:val="18"/>
        </w:rPr>
        <w:t xml:space="preserve"> de diciembre del 2023.</w:t>
      </w:r>
    </w:p>
    <w:p w14:paraId="1998DA62" w14:textId="77777777" w:rsidR="009C50FE" w:rsidRPr="00517FEF" w:rsidRDefault="009C50FE" w:rsidP="009C50FE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17FEA890" w14:textId="77777777" w:rsidR="009C50FE" w:rsidRPr="00517FEF" w:rsidRDefault="009C50FE" w:rsidP="009C50FE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1F955051" w14:textId="77777777" w:rsidR="009C50FE" w:rsidRPr="00517FEF" w:rsidRDefault="009C50FE" w:rsidP="009C50FE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3E36E926" w14:textId="77777777" w:rsidR="009C50FE" w:rsidRDefault="009C50FE" w:rsidP="009C50FE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B9B39B5" w14:textId="7940A20E" w:rsidR="009C50FE" w:rsidRPr="00EE1D1D" w:rsidRDefault="007B2DA4" w:rsidP="009C50FE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567B09" w:rsidRPr="00EE1D1D">
        <w:rPr>
          <w:rFonts w:ascii="Arial" w:eastAsiaTheme="minorHAnsi" w:hAnsi="Arial" w:cs="Arial"/>
          <w:b/>
          <w:bCs/>
          <w:lang w:val="es-MX" w:eastAsia="en-US"/>
        </w:rPr>
        <w:t>CRISTOPHER EDUARDO GALICIA GARDUÑO</w:t>
      </w:r>
    </w:p>
    <w:p w14:paraId="096EF45C" w14:textId="77777777" w:rsidR="009C50FE" w:rsidRPr="00EE1D1D" w:rsidRDefault="009C50FE" w:rsidP="009C50FE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 xml:space="preserve">SUBDIRECTOR DE MOVILIDAD E INFRAESTRUCTURA </w:t>
      </w:r>
    </w:p>
    <w:p w14:paraId="78FA9C31" w14:textId="1720BC76" w:rsidR="009C50FE" w:rsidRPr="00EE1D1D" w:rsidRDefault="009C50FE" w:rsidP="009C50FE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 xml:space="preserve">URBANA DE </w:t>
      </w:r>
      <w:r w:rsidR="00571EAF">
        <w:rPr>
          <w:rFonts w:ascii="Arial" w:hAnsi="Arial" w:cs="Arial"/>
          <w:b/>
          <w:bCs/>
        </w:rPr>
        <w:t xml:space="preserve">LA DIRECCIÓN </w:t>
      </w:r>
      <w:r w:rsidR="004B50F7">
        <w:rPr>
          <w:rFonts w:ascii="Arial" w:hAnsi="Arial" w:cs="Arial"/>
          <w:b/>
          <w:bCs/>
        </w:rPr>
        <w:t xml:space="preserve">GENERAL </w:t>
      </w:r>
      <w:r w:rsidR="00571EAF">
        <w:rPr>
          <w:rFonts w:ascii="Arial" w:hAnsi="Arial" w:cs="Arial"/>
          <w:b/>
          <w:bCs/>
        </w:rPr>
        <w:t>DE</w:t>
      </w:r>
      <w:r w:rsidR="00571EAF" w:rsidRPr="00EE1D1D">
        <w:rPr>
          <w:rFonts w:ascii="Arial" w:hAnsi="Arial" w:cs="Arial"/>
          <w:b/>
          <w:bCs/>
        </w:rPr>
        <w:t xml:space="preserve"> </w:t>
      </w:r>
      <w:r w:rsidRPr="00EE1D1D">
        <w:rPr>
          <w:rFonts w:ascii="Arial" w:hAnsi="Arial" w:cs="Arial"/>
          <w:b/>
          <w:bCs/>
        </w:rPr>
        <w:t>OBRAS PÚBLICAS</w:t>
      </w:r>
    </w:p>
    <w:p w14:paraId="4146FF82" w14:textId="7B0FD546" w:rsidR="009C50FE" w:rsidRPr="00EE1D1D" w:rsidRDefault="009C50FE" w:rsidP="009C50FE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>P R E S E N T E</w:t>
      </w:r>
    </w:p>
    <w:p w14:paraId="5BC4F3DE" w14:textId="77777777" w:rsidR="009C50FE" w:rsidRDefault="009C50FE" w:rsidP="009C50FE">
      <w:pPr>
        <w:pStyle w:val="Sinespaciado"/>
        <w:rPr>
          <w:rFonts w:ascii="Arial" w:hAnsi="Arial" w:cs="Arial"/>
          <w:b/>
          <w:bCs/>
        </w:rPr>
      </w:pPr>
    </w:p>
    <w:p w14:paraId="2DCC7D17" w14:textId="77777777" w:rsidR="009C50FE" w:rsidRDefault="009C50FE" w:rsidP="009C50FE">
      <w:pPr>
        <w:pStyle w:val="Sinespaciado"/>
        <w:rPr>
          <w:rFonts w:ascii="Arial" w:hAnsi="Arial" w:cs="Arial"/>
          <w:b/>
          <w:bCs/>
        </w:rPr>
      </w:pPr>
    </w:p>
    <w:p w14:paraId="18E7B559" w14:textId="550DC116" w:rsidR="009C50FE" w:rsidRDefault="009C50FE" w:rsidP="009C50FE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Pr="00A54A90">
        <w:rPr>
          <w:rFonts w:ascii="Arial" w:hAnsi="Arial" w:cs="Arial"/>
          <w:b/>
          <w:bCs/>
        </w:rPr>
        <w:t>CBDP10213BTCR028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C24D095" w14:textId="77777777" w:rsidR="009C50FE" w:rsidRDefault="009C50FE" w:rsidP="009C50FE">
      <w:pPr>
        <w:spacing w:after="0" w:line="276" w:lineRule="auto"/>
        <w:jc w:val="both"/>
        <w:rPr>
          <w:rFonts w:ascii="Arial" w:hAnsi="Arial" w:cs="Arial"/>
          <w:bCs/>
        </w:rPr>
      </w:pPr>
    </w:p>
    <w:p w14:paraId="7B628EE9" w14:textId="77777777" w:rsidR="009C50FE" w:rsidRDefault="009C50FE" w:rsidP="009C50FE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F1175FC" w14:textId="77777777" w:rsidR="009C50FE" w:rsidRDefault="009C50FE" w:rsidP="009C50FE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27306D4" w14:textId="77777777" w:rsidR="009C50FE" w:rsidRDefault="009C50FE" w:rsidP="00B01080">
      <w:pPr>
        <w:spacing w:line="240" w:lineRule="auto"/>
        <w:rPr>
          <w:rFonts w:ascii="Arial" w:hAnsi="Arial" w:cs="Arial"/>
          <w:b/>
          <w:bCs/>
        </w:rPr>
      </w:pPr>
    </w:p>
    <w:p w14:paraId="2B5CAE38" w14:textId="77777777" w:rsidR="009C50FE" w:rsidRDefault="009C50FE" w:rsidP="009C50F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D9472D6" w14:textId="77777777" w:rsidR="009C50FE" w:rsidRDefault="009C50FE" w:rsidP="009C50F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064312" w14:textId="77777777" w:rsidR="009C50FE" w:rsidRDefault="009C50FE" w:rsidP="009C50F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4806C0" w14:textId="77777777" w:rsidR="009C50FE" w:rsidRDefault="009C50FE" w:rsidP="009C50F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3794DF" w14:textId="77777777" w:rsidR="009C50FE" w:rsidRDefault="009C50FE" w:rsidP="009C50F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1F1E4AC" w14:textId="77777777" w:rsidR="00C8391D" w:rsidRDefault="009C50FE" w:rsidP="009C50FE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F56ED6F" w14:textId="01E1E3EE" w:rsidR="009C50FE" w:rsidRDefault="009C50FE" w:rsidP="009C50FE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14DF6B35" w14:textId="77777777" w:rsidR="009C50FE" w:rsidRDefault="009C50FE" w:rsidP="009C50FE">
      <w:pPr>
        <w:pStyle w:val="Sinespaciado"/>
        <w:rPr>
          <w:rFonts w:ascii="Arial" w:hAnsi="Arial" w:cs="Arial"/>
        </w:rPr>
      </w:pPr>
    </w:p>
    <w:p w14:paraId="5A20865A" w14:textId="77777777" w:rsidR="009C50FE" w:rsidRDefault="009C50FE" w:rsidP="009C50FE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CCF0A15" w14:textId="77777777" w:rsidR="009C50FE" w:rsidRDefault="009C50FE" w:rsidP="009C50FE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DC283E0" w14:textId="77777777" w:rsidR="009C50FE" w:rsidRDefault="009C50FE" w:rsidP="009C50FE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A49DD59" w14:textId="77777777" w:rsidR="009C50FE" w:rsidRPr="009F15E5" w:rsidRDefault="009C50FE" w:rsidP="009C50FE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EBD8949" w14:textId="77777777" w:rsidR="009C50FE" w:rsidRDefault="009C50FE" w:rsidP="009C50FE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2B3AFCDB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p w14:paraId="0B549AA2" w14:textId="77777777" w:rsidR="00517FEF" w:rsidRDefault="00517FEF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2C1B7E2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31502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9B116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37FF306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33386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6C9B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45B4A65F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FCA4F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2712" w14:textId="3F0BC778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D63A9C" w:rsidRPr="00517FEF">
              <w:rPr>
                <w:rFonts w:ascii="Arial" w:hAnsi="Arial" w:cs="Arial"/>
                <w:sz w:val="18"/>
                <w:szCs w:val="18"/>
              </w:rPr>
              <w:t>3717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3E5F5344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6A0A3FDA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26407A78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12A71321" w14:textId="47BCE79B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>
        <w:rPr>
          <w:rFonts w:ascii="Arial" w:hAnsi="Arial" w:cs="Arial"/>
          <w:sz w:val="18"/>
          <w:szCs w:val="18"/>
        </w:rPr>
        <w:t>0</w:t>
      </w:r>
      <w:r w:rsidR="00517FEF" w:rsidRPr="00517FEF">
        <w:rPr>
          <w:rFonts w:ascii="Arial" w:hAnsi="Arial" w:cs="Arial"/>
          <w:sz w:val="18"/>
          <w:szCs w:val="18"/>
        </w:rPr>
        <w:t>8</w:t>
      </w:r>
      <w:r w:rsidRPr="00517FEF">
        <w:rPr>
          <w:rFonts w:ascii="Arial" w:hAnsi="Arial" w:cs="Arial"/>
          <w:sz w:val="18"/>
          <w:szCs w:val="18"/>
        </w:rPr>
        <w:t xml:space="preserve"> de diciembre del 2023.</w:t>
      </w:r>
    </w:p>
    <w:p w14:paraId="2E95A20B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3D765DA8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00F3D1D3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24C52C53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C159D42" w14:textId="51DB8520" w:rsidR="00C20667" w:rsidRPr="00EE1D1D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C20667" w:rsidRPr="00EE1D1D">
        <w:rPr>
          <w:rFonts w:ascii="Arial" w:eastAsiaTheme="minorHAnsi" w:hAnsi="Arial" w:cs="Arial"/>
          <w:b/>
          <w:bCs/>
          <w:lang w:val="es-MX" w:eastAsia="en-US"/>
        </w:rPr>
        <w:t>ELSA PAULA CRUZ RODRÍGUEZ</w:t>
      </w:r>
    </w:p>
    <w:p w14:paraId="1A0A8E35" w14:textId="77777777" w:rsidR="00571EAF" w:rsidRDefault="00C20667" w:rsidP="00BD7898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 xml:space="preserve">SUBDIRECTORA DE RECURSOS HUMANOS </w:t>
      </w:r>
    </w:p>
    <w:p w14:paraId="0BF738AA" w14:textId="2A6C5BCD" w:rsidR="00C20667" w:rsidRPr="00EE1D1D" w:rsidRDefault="00C20667" w:rsidP="00BD7898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 xml:space="preserve">DE </w:t>
      </w:r>
      <w:r w:rsidR="00571EAF">
        <w:rPr>
          <w:rFonts w:ascii="Arial" w:hAnsi="Arial" w:cs="Arial"/>
          <w:b/>
          <w:bCs/>
        </w:rPr>
        <w:t>LA DIRECCIÓN DE</w:t>
      </w:r>
      <w:r w:rsidR="00571EAF" w:rsidRPr="00EE1D1D">
        <w:rPr>
          <w:rFonts w:ascii="Arial" w:hAnsi="Arial" w:cs="Arial"/>
          <w:b/>
          <w:bCs/>
        </w:rPr>
        <w:t xml:space="preserve"> </w:t>
      </w:r>
      <w:r w:rsidRPr="00EE1D1D">
        <w:rPr>
          <w:rFonts w:ascii="Arial" w:hAnsi="Arial" w:cs="Arial"/>
          <w:b/>
          <w:bCs/>
        </w:rPr>
        <w:t>ADMINISTRACI</w:t>
      </w:r>
      <w:r w:rsidR="00363ABF" w:rsidRPr="00EE1D1D">
        <w:rPr>
          <w:rFonts w:ascii="Arial" w:hAnsi="Arial" w:cs="Arial"/>
          <w:b/>
          <w:bCs/>
        </w:rPr>
        <w:t>Ó</w:t>
      </w:r>
      <w:r w:rsidRPr="00EE1D1D">
        <w:rPr>
          <w:rFonts w:ascii="Arial" w:hAnsi="Arial" w:cs="Arial"/>
          <w:b/>
          <w:bCs/>
        </w:rPr>
        <w:t>N</w:t>
      </w:r>
    </w:p>
    <w:p w14:paraId="0172D877" w14:textId="0769C19D" w:rsidR="00BD7898" w:rsidRPr="00EE1D1D" w:rsidRDefault="00BD7898" w:rsidP="00BD7898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>P R E S E N T E</w:t>
      </w:r>
    </w:p>
    <w:p w14:paraId="2DE7044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29CEB3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8F8A23E" w14:textId="082719CF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C20667" w:rsidRPr="00A54A90">
        <w:rPr>
          <w:rFonts w:ascii="Arial" w:hAnsi="Arial" w:cs="Arial"/>
          <w:b/>
          <w:bCs/>
        </w:rPr>
        <w:t>CBDP10213BTCR042, CBDP10213BTCR043 y CBDP10219BTCR373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574ED04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1B59565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F54C468" w14:textId="77777777" w:rsidR="00BD7898" w:rsidRDefault="00BD7898" w:rsidP="00B01080">
      <w:pPr>
        <w:spacing w:line="240" w:lineRule="auto"/>
        <w:rPr>
          <w:rFonts w:ascii="Arial" w:hAnsi="Arial" w:cs="Arial"/>
          <w:b/>
          <w:bCs/>
        </w:rPr>
      </w:pPr>
    </w:p>
    <w:p w14:paraId="7EDA645C" w14:textId="77777777" w:rsidR="00BD7898" w:rsidRDefault="00BD7898" w:rsidP="00C20667">
      <w:pPr>
        <w:spacing w:line="240" w:lineRule="auto"/>
        <w:rPr>
          <w:rFonts w:ascii="Arial" w:hAnsi="Arial" w:cs="Arial"/>
          <w:b/>
          <w:bCs/>
        </w:rPr>
      </w:pPr>
    </w:p>
    <w:p w14:paraId="1B49175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E10DFB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64108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DBE89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768388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81E272A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59A0C55B" w14:textId="3BBCE15B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07C022CE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7103FE2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139ABF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BD87A20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2C1E96C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424A5D5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6263C6B1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17202C6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4716E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054BF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3801543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3EA72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5E364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46F3C88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87023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C45C" w14:textId="41F013FF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D63A9C" w:rsidRPr="00517FEF">
              <w:rPr>
                <w:rFonts w:ascii="Arial" w:hAnsi="Arial" w:cs="Arial"/>
                <w:sz w:val="18"/>
                <w:szCs w:val="18"/>
              </w:rPr>
              <w:t>3718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115FB07E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1F028B05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F9C0FF7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611D45B4" w14:textId="350E0C56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>
        <w:rPr>
          <w:rFonts w:ascii="Arial" w:hAnsi="Arial" w:cs="Arial"/>
          <w:sz w:val="18"/>
          <w:szCs w:val="18"/>
        </w:rPr>
        <w:t>0</w:t>
      </w:r>
      <w:r w:rsidR="00517FEF" w:rsidRPr="00517FEF">
        <w:rPr>
          <w:rFonts w:ascii="Arial" w:hAnsi="Arial" w:cs="Arial"/>
          <w:sz w:val="18"/>
          <w:szCs w:val="18"/>
        </w:rPr>
        <w:t>8</w:t>
      </w:r>
      <w:r w:rsidRPr="00517FEF">
        <w:rPr>
          <w:rFonts w:ascii="Arial" w:hAnsi="Arial" w:cs="Arial"/>
          <w:sz w:val="18"/>
          <w:szCs w:val="18"/>
        </w:rPr>
        <w:t xml:space="preserve"> de diciembre del 2023.</w:t>
      </w:r>
    </w:p>
    <w:p w14:paraId="3B07F577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3B609F5C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04CE710E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7ED3D763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16BD12D" w14:textId="3E1439D2" w:rsidR="00C20667" w:rsidRPr="00363ABF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C20667" w:rsidRPr="00363ABF">
        <w:rPr>
          <w:rFonts w:ascii="Arial" w:eastAsiaTheme="minorHAnsi" w:hAnsi="Arial" w:cs="Arial"/>
          <w:b/>
          <w:bCs/>
          <w:lang w:val="es-MX" w:eastAsia="en-US"/>
        </w:rPr>
        <w:t>CELIA FANNY CABRERA CHÁVEZ</w:t>
      </w:r>
    </w:p>
    <w:p w14:paraId="26B207D6" w14:textId="77777777" w:rsidR="00571EAF" w:rsidRDefault="00363ABF" w:rsidP="00BD7898">
      <w:pPr>
        <w:pStyle w:val="Sinespaciado"/>
        <w:rPr>
          <w:rFonts w:ascii="Arial" w:hAnsi="Arial" w:cs="Arial"/>
          <w:b/>
          <w:bCs/>
        </w:rPr>
      </w:pPr>
      <w:r w:rsidRPr="00363ABF">
        <w:rPr>
          <w:rFonts w:ascii="Arial" w:hAnsi="Arial" w:cs="Arial"/>
          <w:b/>
          <w:bCs/>
        </w:rPr>
        <w:t>SUBDIRECTORA DE RECURSOS MATERIALES</w:t>
      </w:r>
      <w:r>
        <w:rPr>
          <w:rFonts w:ascii="Arial" w:hAnsi="Arial" w:cs="Arial"/>
          <w:b/>
          <w:bCs/>
        </w:rPr>
        <w:t xml:space="preserve"> </w:t>
      </w:r>
    </w:p>
    <w:p w14:paraId="5F8FE104" w14:textId="56D43996" w:rsidR="00363ABF" w:rsidRPr="00363ABF" w:rsidRDefault="00363ABF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 </w:t>
      </w:r>
      <w:r w:rsidR="00571EAF">
        <w:rPr>
          <w:rFonts w:ascii="Arial" w:hAnsi="Arial" w:cs="Arial"/>
          <w:b/>
          <w:bCs/>
        </w:rPr>
        <w:t>LA DIRECCIÓN DE</w:t>
      </w:r>
      <w:r w:rsidR="00571EAF" w:rsidRPr="00EE1D1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ADMINISTRACIÓN </w:t>
      </w:r>
    </w:p>
    <w:p w14:paraId="0456C568" w14:textId="6ACB0E2C" w:rsidR="00BD7898" w:rsidRDefault="00BD7898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 R E S E N T E</w:t>
      </w:r>
    </w:p>
    <w:p w14:paraId="0FDFE174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AD8DB3C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C5F5A34" w14:textId="21DD8D9F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363ABF" w:rsidRPr="00A54A90">
        <w:rPr>
          <w:rFonts w:ascii="Arial" w:hAnsi="Arial" w:cs="Arial"/>
          <w:b/>
          <w:bCs/>
        </w:rPr>
        <w:t>CBDP10219BTCR375 y CBDP10219BTCR376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114225B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3C76D001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B2AC58A" w14:textId="77777777" w:rsidR="00822F48" w:rsidRDefault="00822F48" w:rsidP="00B01080">
      <w:pPr>
        <w:spacing w:line="240" w:lineRule="auto"/>
        <w:rPr>
          <w:rFonts w:ascii="Arial" w:hAnsi="Arial" w:cs="Arial"/>
          <w:b/>
          <w:bCs/>
        </w:rPr>
      </w:pPr>
    </w:p>
    <w:p w14:paraId="4BC2E486" w14:textId="77777777" w:rsidR="00BD7898" w:rsidRDefault="00BD7898" w:rsidP="00363ABF">
      <w:pPr>
        <w:spacing w:line="240" w:lineRule="auto"/>
        <w:rPr>
          <w:rFonts w:ascii="Arial" w:hAnsi="Arial" w:cs="Arial"/>
          <w:b/>
          <w:bCs/>
        </w:rPr>
      </w:pPr>
    </w:p>
    <w:p w14:paraId="0EC5C48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411D67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5EA35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AD65A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22573D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91E6311" w14:textId="77777777" w:rsidR="00C8391D" w:rsidRDefault="00BD7898" w:rsidP="00C8391D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</w:t>
      </w:r>
    </w:p>
    <w:p w14:paraId="51785B7A" w14:textId="1AD20926" w:rsidR="00BD7898" w:rsidRPr="00330EB5" w:rsidRDefault="00BD7898" w:rsidP="00330EB5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ATIZAPÁN DE ZARAGOZA, ESTADO DE MÉXICO.</w:t>
      </w:r>
    </w:p>
    <w:p w14:paraId="115A4A1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FD9F88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6155282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F5BE744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EF3BC78" w14:textId="77777777" w:rsidR="00517FEF" w:rsidRDefault="00517FEF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1CE3E58" w14:textId="77777777" w:rsidR="00517FEF" w:rsidRDefault="00517FEF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E678CEC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E7A0BD6" w14:textId="21FE4CB7" w:rsidR="00BD7898" w:rsidRPr="00571EAF" w:rsidRDefault="00BD7898" w:rsidP="00571EAF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4939C417" w14:textId="77777777" w:rsidR="00B01080" w:rsidRPr="00517FEF" w:rsidRDefault="00B01080" w:rsidP="00BD7898">
      <w:pPr>
        <w:spacing w:line="240" w:lineRule="auto"/>
        <w:rPr>
          <w:rFonts w:ascii="Arial" w:hAnsi="Arial" w:cs="Arial"/>
          <w:sz w:val="18"/>
          <w:szCs w:val="18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1492E6B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4EEC7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2090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57732FB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AC3DD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E201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334F48D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A0971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93A53" w14:textId="3F47C2DF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D63A9C" w:rsidRPr="00517FEF">
              <w:rPr>
                <w:rFonts w:ascii="Arial" w:hAnsi="Arial" w:cs="Arial"/>
                <w:sz w:val="18"/>
                <w:szCs w:val="18"/>
              </w:rPr>
              <w:t>3719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03A9120F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0826694C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44A243A7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200A3C9B" w14:textId="045A39BE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 w:rsidRPr="00517FEF">
        <w:rPr>
          <w:rFonts w:ascii="Arial" w:hAnsi="Arial" w:cs="Arial"/>
          <w:sz w:val="18"/>
          <w:szCs w:val="18"/>
        </w:rPr>
        <w:t>08</w:t>
      </w:r>
      <w:r w:rsidR="009D5221" w:rsidRPr="00517FEF">
        <w:rPr>
          <w:rFonts w:ascii="Arial" w:hAnsi="Arial" w:cs="Arial"/>
          <w:sz w:val="18"/>
          <w:szCs w:val="18"/>
        </w:rPr>
        <w:t xml:space="preserve"> </w:t>
      </w:r>
      <w:r w:rsidRPr="00517FEF">
        <w:rPr>
          <w:rFonts w:ascii="Arial" w:hAnsi="Arial" w:cs="Arial"/>
          <w:sz w:val="18"/>
          <w:szCs w:val="18"/>
        </w:rPr>
        <w:t>de diciembre del 2023.</w:t>
      </w:r>
    </w:p>
    <w:p w14:paraId="43C3BF1B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47873C82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2A292EEE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08FA22ED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5FC8428" w14:textId="2FD304EE" w:rsidR="00363ABF" w:rsidRPr="00363ABF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363ABF" w:rsidRPr="00363ABF">
        <w:rPr>
          <w:rFonts w:ascii="Arial" w:eastAsiaTheme="minorHAnsi" w:hAnsi="Arial" w:cs="Arial"/>
          <w:b/>
          <w:bCs/>
          <w:lang w:val="es-MX" w:eastAsia="en-US"/>
        </w:rPr>
        <w:t xml:space="preserve">ELI MATEO JIMÉNEZ BENÍTEZ </w:t>
      </w:r>
    </w:p>
    <w:p w14:paraId="23A0ADEA" w14:textId="77777777" w:rsidR="00363ABF" w:rsidRDefault="00363ABF" w:rsidP="00BD7898">
      <w:pPr>
        <w:pStyle w:val="Sinespaciado"/>
        <w:rPr>
          <w:rFonts w:ascii="Arial" w:hAnsi="Arial" w:cs="Arial"/>
          <w:b/>
          <w:bCs/>
        </w:rPr>
      </w:pPr>
      <w:r w:rsidRPr="00363ABF">
        <w:rPr>
          <w:rFonts w:ascii="Arial" w:hAnsi="Arial" w:cs="Arial"/>
          <w:b/>
          <w:bCs/>
        </w:rPr>
        <w:t xml:space="preserve">JEFE DE DEPARTAMENTO DE SEGUIMIENTO AL </w:t>
      </w:r>
    </w:p>
    <w:p w14:paraId="23A0CC51" w14:textId="0BA7BA56" w:rsidR="00363ABF" w:rsidRPr="00363ABF" w:rsidRDefault="00363ABF" w:rsidP="00BD7898">
      <w:pPr>
        <w:pStyle w:val="Sinespaciado"/>
        <w:rPr>
          <w:rFonts w:ascii="Arial" w:hAnsi="Arial" w:cs="Arial"/>
          <w:b/>
          <w:bCs/>
        </w:rPr>
      </w:pPr>
      <w:r w:rsidRPr="00363ABF">
        <w:rPr>
          <w:rFonts w:ascii="Arial" w:hAnsi="Arial" w:cs="Arial"/>
          <w:b/>
          <w:bCs/>
        </w:rPr>
        <w:t>SISTEMA ANTICORRUPCIÓN DE</w:t>
      </w:r>
      <w:r w:rsidR="00571EAF">
        <w:rPr>
          <w:rFonts w:ascii="Arial" w:hAnsi="Arial" w:cs="Arial"/>
          <w:b/>
          <w:bCs/>
        </w:rPr>
        <w:t xml:space="preserve"> </w:t>
      </w:r>
      <w:r w:rsidR="00E40393">
        <w:rPr>
          <w:rFonts w:ascii="Arial" w:hAnsi="Arial" w:cs="Arial"/>
          <w:b/>
          <w:bCs/>
        </w:rPr>
        <w:t xml:space="preserve">LA </w:t>
      </w:r>
      <w:r w:rsidRPr="00363ABF">
        <w:rPr>
          <w:rFonts w:ascii="Arial" w:hAnsi="Arial" w:cs="Arial"/>
          <w:b/>
          <w:bCs/>
        </w:rPr>
        <w:t xml:space="preserve">CONTRALORÍA MUNICIPAL </w:t>
      </w:r>
    </w:p>
    <w:p w14:paraId="2511C7EB" w14:textId="0F1133BD" w:rsidR="00BD7898" w:rsidRPr="00363ABF" w:rsidRDefault="00363ABF" w:rsidP="00BD7898">
      <w:pPr>
        <w:pStyle w:val="Sinespaciado"/>
        <w:rPr>
          <w:rFonts w:ascii="Arial" w:hAnsi="Arial" w:cs="Arial"/>
          <w:b/>
          <w:bCs/>
        </w:rPr>
      </w:pPr>
      <w:r w:rsidRPr="00363ABF">
        <w:rPr>
          <w:rFonts w:ascii="Arial" w:hAnsi="Arial" w:cs="Arial"/>
          <w:b/>
          <w:bCs/>
        </w:rPr>
        <w:t xml:space="preserve"> P R E S E N T E</w:t>
      </w:r>
    </w:p>
    <w:p w14:paraId="362F474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ECF595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3A469C8" w14:textId="3CC52CAF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363ABF" w:rsidRPr="00A54A90">
        <w:rPr>
          <w:rFonts w:ascii="Arial" w:hAnsi="Arial" w:cs="Arial"/>
          <w:b/>
          <w:bCs/>
        </w:rPr>
        <w:t>CBDP10213BTCR020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557AD015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638D98D5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DCF7E6D" w14:textId="77777777" w:rsidR="00BD7898" w:rsidRDefault="00BD7898" w:rsidP="00517FEF">
      <w:pPr>
        <w:spacing w:line="240" w:lineRule="auto"/>
        <w:rPr>
          <w:rFonts w:ascii="Arial" w:hAnsi="Arial" w:cs="Arial"/>
          <w:b/>
          <w:bCs/>
        </w:rPr>
      </w:pPr>
    </w:p>
    <w:p w14:paraId="0328E0C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244926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BB15E4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7A80A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A5EBE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58762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4F5B4C83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682132A2" w14:textId="38CE99CC" w:rsidR="00BD7898" w:rsidRPr="00517FEF" w:rsidRDefault="00BD7898" w:rsidP="00517FEF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CA05CA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F101AF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AE0DE1E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18338CA" w14:textId="77777777" w:rsidR="00517FEF" w:rsidRDefault="00517FEF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8653B21" w14:textId="77777777" w:rsidR="00517FEF" w:rsidRDefault="00517FEF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E6801D5" w14:textId="77777777" w:rsidR="00517FEF" w:rsidRDefault="00517FEF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31729B8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AA868C3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77AE0402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23A92AB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69F18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24B8D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34EBA459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803FF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E27DA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0138D42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CAF1E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E1FF" w14:textId="3447BDC3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D63A9C" w:rsidRPr="00517FEF">
              <w:rPr>
                <w:rFonts w:ascii="Arial" w:hAnsi="Arial" w:cs="Arial"/>
                <w:sz w:val="18"/>
                <w:szCs w:val="18"/>
              </w:rPr>
              <w:t>3720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7C2F677B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41A1C3EF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75E67C91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2645B13A" w14:textId="3B2AC5F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 w:rsidRPr="00517FEF">
        <w:rPr>
          <w:rFonts w:ascii="Arial" w:hAnsi="Arial" w:cs="Arial"/>
          <w:sz w:val="18"/>
          <w:szCs w:val="18"/>
        </w:rPr>
        <w:t>08</w:t>
      </w:r>
      <w:r w:rsidRPr="00517FEF">
        <w:rPr>
          <w:rFonts w:ascii="Arial" w:hAnsi="Arial" w:cs="Arial"/>
          <w:sz w:val="18"/>
          <w:szCs w:val="18"/>
        </w:rPr>
        <w:t xml:space="preserve"> de diciembre del 2023.</w:t>
      </w:r>
    </w:p>
    <w:p w14:paraId="5AACBCEF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2FD905E0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33C32F2D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61F5B227" w14:textId="77777777" w:rsidR="00BD7898" w:rsidRPr="00363ABF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BEC5377" w14:textId="520E0D1A" w:rsidR="00363ABF" w:rsidRPr="00363ABF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363ABF" w:rsidRPr="00363ABF">
        <w:rPr>
          <w:rFonts w:ascii="Arial" w:eastAsiaTheme="minorHAnsi" w:hAnsi="Arial" w:cs="Arial"/>
          <w:b/>
          <w:bCs/>
          <w:lang w:val="es-MX" w:eastAsia="en-US"/>
        </w:rPr>
        <w:t xml:space="preserve">ANGELICA DELGADO HERNÁNDEZ </w:t>
      </w:r>
    </w:p>
    <w:p w14:paraId="1BB5608C" w14:textId="77356965" w:rsidR="00363ABF" w:rsidRPr="00363ABF" w:rsidRDefault="00363ABF" w:rsidP="00BD7898">
      <w:pPr>
        <w:pStyle w:val="Sinespaciado"/>
        <w:rPr>
          <w:rFonts w:ascii="Arial" w:hAnsi="Arial" w:cs="Arial"/>
          <w:b/>
          <w:bCs/>
        </w:rPr>
      </w:pPr>
      <w:r w:rsidRPr="00363ABF">
        <w:rPr>
          <w:rFonts w:ascii="Arial" w:hAnsi="Arial" w:cs="Arial"/>
          <w:b/>
          <w:bCs/>
        </w:rPr>
        <w:t>ASISTENTE ESPECIALIZADO D</w:t>
      </w:r>
      <w:r>
        <w:rPr>
          <w:rFonts w:ascii="Arial" w:hAnsi="Arial" w:cs="Arial"/>
          <w:b/>
          <w:bCs/>
        </w:rPr>
        <w:t>E</w:t>
      </w:r>
      <w:r w:rsidRPr="00363ABF">
        <w:rPr>
          <w:rFonts w:ascii="Arial" w:hAnsi="Arial" w:cs="Arial"/>
          <w:b/>
          <w:bCs/>
        </w:rPr>
        <w:t xml:space="preserve"> </w:t>
      </w:r>
      <w:r w:rsidR="00571EAF">
        <w:rPr>
          <w:rFonts w:ascii="Arial" w:hAnsi="Arial" w:cs="Arial"/>
          <w:b/>
          <w:bCs/>
        </w:rPr>
        <w:t xml:space="preserve">LA </w:t>
      </w:r>
      <w:r w:rsidRPr="00363ABF">
        <w:rPr>
          <w:rFonts w:ascii="Arial" w:hAnsi="Arial" w:cs="Arial"/>
          <w:b/>
          <w:bCs/>
        </w:rPr>
        <w:t xml:space="preserve">CONTRALORÍA MUNICIPAL </w:t>
      </w:r>
    </w:p>
    <w:p w14:paraId="39003665" w14:textId="1845965B" w:rsidR="00BD7898" w:rsidRDefault="00BD7898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 R E S E N T E</w:t>
      </w:r>
    </w:p>
    <w:p w14:paraId="58339E33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F48FEB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E618E4C" w14:textId="00302112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363ABF" w:rsidRPr="00A54A90">
        <w:rPr>
          <w:rFonts w:ascii="Arial" w:hAnsi="Arial" w:cs="Arial"/>
          <w:b/>
          <w:bCs/>
        </w:rPr>
        <w:t>CBDP10213BTCR020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F9CDA31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7F6B68CE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56A0B35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A381A1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0FE948C" w14:textId="77777777" w:rsidR="00517FEF" w:rsidRDefault="00517FEF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54DBC6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624158F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FDDEC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577DB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7E82AA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ADFA4C7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5C677B8A" w14:textId="342CEF28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08FB376D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729BF54F" w14:textId="77777777" w:rsidR="00517FEF" w:rsidRDefault="00517FEF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585172C" w14:textId="77777777" w:rsidR="00517FEF" w:rsidRDefault="00517FEF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50CB7A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CACE75F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3EF6B32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0D0E857" w14:textId="1FB61465" w:rsidR="00BD7898" w:rsidRPr="00330EB5" w:rsidRDefault="00BD7898" w:rsidP="00330EB5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3AC7164E" w14:textId="77777777" w:rsidR="00B01080" w:rsidRPr="00517FEF" w:rsidRDefault="00B01080" w:rsidP="00BD7898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32C0331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E54A8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27F08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5C127B7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5DE3E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BA9EB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6C43A8D9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6FE3C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42F9F" w14:textId="2B2D1239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D63A9C" w:rsidRPr="00517FEF">
              <w:rPr>
                <w:rFonts w:ascii="Arial" w:hAnsi="Arial" w:cs="Arial"/>
                <w:sz w:val="18"/>
                <w:szCs w:val="18"/>
              </w:rPr>
              <w:t>3721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7AB16E9C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03ED5887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4369DE47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4F811C37" w14:textId="1EE66D11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 w:rsidRPr="00517FEF">
        <w:rPr>
          <w:rFonts w:ascii="Arial" w:hAnsi="Arial" w:cs="Arial"/>
          <w:sz w:val="18"/>
          <w:szCs w:val="18"/>
        </w:rPr>
        <w:t>08</w:t>
      </w:r>
      <w:r w:rsidRPr="00517FEF">
        <w:rPr>
          <w:rFonts w:ascii="Arial" w:hAnsi="Arial" w:cs="Arial"/>
          <w:sz w:val="18"/>
          <w:szCs w:val="18"/>
        </w:rPr>
        <w:t xml:space="preserve"> de diciembre del 2023.</w:t>
      </w:r>
    </w:p>
    <w:p w14:paraId="27243C54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342B2DE5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63254A6C" w14:textId="2EAC67E4" w:rsidR="00BD7898" w:rsidRPr="00517FEF" w:rsidRDefault="00BD7898" w:rsidP="00330EB5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2CBF62BD" w14:textId="77777777" w:rsidR="007B2DA4" w:rsidRDefault="007B2DA4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1C48C78" w14:textId="2F14EC41" w:rsidR="007B00C3" w:rsidRPr="007B00C3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7B00C3" w:rsidRPr="007B00C3">
        <w:rPr>
          <w:rFonts w:ascii="Arial" w:eastAsiaTheme="minorHAnsi" w:hAnsi="Arial" w:cs="Arial"/>
          <w:b/>
          <w:bCs/>
          <w:lang w:val="es-MX" w:eastAsia="en-US"/>
        </w:rPr>
        <w:t xml:space="preserve">WENDY MARIANA GÓMEZ TREJO HERNÁNDEZ </w:t>
      </w:r>
    </w:p>
    <w:p w14:paraId="1F54877B" w14:textId="77777777" w:rsidR="007B00C3" w:rsidRDefault="007B00C3" w:rsidP="00BD7898">
      <w:pPr>
        <w:pStyle w:val="Sinespaciado"/>
        <w:rPr>
          <w:rFonts w:ascii="Arial" w:hAnsi="Arial" w:cs="Arial"/>
          <w:b/>
          <w:bCs/>
        </w:rPr>
      </w:pPr>
      <w:r w:rsidRPr="007B00C3">
        <w:rPr>
          <w:rFonts w:ascii="Arial" w:hAnsi="Arial" w:cs="Arial"/>
          <w:b/>
          <w:bCs/>
        </w:rPr>
        <w:t xml:space="preserve">COORDINADORA DE ENLACE ADMINISTRATIVO DE </w:t>
      </w:r>
    </w:p>
    <w:p w14:paraId="2C602B6C" w14:textId="159F678F" w:rsidR="007B00C3" w:rsidRPr="007B00C3" w:rsidRDefault="007B00C3" w:rsidP="00BD7898">
      <w:pPr>
        <w:pStyle w:val="Sinespaciado"/>
        <w:rPr>
          <w:rFonts w:ascii="Arial" w:hAnsi="Arial" w:cs="Arial"/>
          <w:b/>
          <w:bCs/>
        </w:rPr>
      </w:pPr>
      <w:r w:rsidRPr="007B00C3">
        <w:rPr>
          <w:rFonts w:ascii="Arial" w:hAnsi="Arial" w:cs="Arial"/>
          <w:b/>
          <w:bCs/>
        </w:rPr>
        <w:t>LA DEFENSORÍA MUNICIPAL DE DERECHOS HUMANOS</w:t>
      </w:r>
    </w:p>
    <w:p w14:paraId="7577384E" w14:textId="69B2B229" w:rsidR="00BD7898" w:rsidRDefault="00BD7898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 R E S E N T E</w:t>
      </w:r>
    </w:p>
    <w:p w14:paraId="79B7FF5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2CAD7B7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AC242BF" w14:textId="5B6FE535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B00C3" w:rsidRPr="00A54A90">
        <w:rPr>
          <w:rFonts w:ascii="Arial" w:hAnsi="Arial" w:cs="Arial"/>
          <w:b/>
          <w:bCs/>
        </w:rPr>
        <w:t xml:space="preserve">CBDP10213BTCR001, </w:t>
      </w:r>
      <w:r w:rsidR="00557627" w:rsidRPr="00A54A90">
        <w:rPr>
          <w:rFonts w:ascii="Arial" w:hAnsi="Arial" w:cs="Arial"/>
          <w:b/>
          <w:bCs/>
        </w:rPr>
        <w:t>CBDP10213BTCR002</w:t>
      </w:r>
      <w:r w:rsidR="007B00C3" w:rsidRPr="00A54A90">
        <w:rPr>
          <w:rFonts w:ascii="Arial" w:hAnsi="Arial" w:cs="Arial"/>
          <w:b/>
          <w:bCs/>
        </w:rPr>
        <w:t xml:space="preserve"> y CBDP10217BTCR352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9878D3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1041BCDF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4F75F7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668EA3C" w14:textId="77777777" w:rsidR="00BD7898" w:rsidRDefault="00BD7898" w:rsidP="00822F48">
      <w:pPr>
        <w:spacing w:line="240" w:lineRule="auto"/>
        <w:rPr>
          <w:rFonts w:ascii="Arial" w:hAnsi="Arial" w:cs="Arial"/>
          <w:b/>
          <w:bCs/>
        </w:rPr>
      </w:pPr>
    </w:p>
    <w:p w14:paraId="71EEDE8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3DAEB7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88A7D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9B10E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E48A85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4B7F3A9D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62A2DBEB" w14:textId="7FA3D715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1CDBAAC7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3CD31DF0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DAC9CAF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64BA2AB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56E73E3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DCAD35C" w14:textId="453BC586" w:rsidR="00BD7898" w:rsidRPr="007B2DA4" w:rsidRDefault="00BD7898" w:rsidP="007B2DA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55BF922C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0E52BC7B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B295E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ED6CA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3EC8A56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57DE6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BA86A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18BC3599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E316B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A96E9" w14:textId="7B20CC3A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D63A9C" w:rsidRPr="00517FEF">
              <w:rPr>
                <w:rFonts w:ascii="Arial" w:hAnsi="Arial" w:cs="Arial"/>
                <w:sz w:val="18"/>
                <w:szCs w:val="18"/>
              </w:rPr>
              <w:t>3722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0760F6F7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2DEF270A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4AB98525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4A35C677" w14:textId="7F2B14E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 w:rsidRPr="00517FEF">
        <w:rPr>
          <w:rFonts w:ascii="Arial" w:hAnsi="Arial" w:cs="Arial"/>
          <w:sz w:val="18"/>
          <w:szCs w:val="18"/>
        </w:rPr>
        <w:t>08</w:t>
      </w:r>
      <w:r w:rsidRPr="00517FEF">
        <w:rPr>
          <w:rFonts w:ascii="Arial" w:hAnsi="Arial" w:cs="Arial"/>
          <w:sz w:val="18"/>
          <w:szCs w:val="18"/>
        </w:rPr>
        <w:t xml:space="preserve"> de diciembre del 2023.</w:t>
      </w:r>
    </w:p>
    <w:p w14:paraId="0C0B9DE6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34B52BCA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173ACF2F" w14:textId="6203DCDC" w:rsidR="00BD7898" w:rsidRPr="00517FEF" w:rsidRDefault="00BD7898" w:rsidP="00330EB5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533C86CB" w14:textId="77777777" w:rsidR="007B2DA4" w:rsidRPr="00E43E6E" w:rsidRDefault="007B2DA4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9D37893" w14:textId="45A62530" w:rsidR="00E43E6E" w:rsidRPr="00E43E6E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E43E6E" w:rsidRPr="00E43E6E">
        <w:rPr>
          <w:rFonts w:ascii="Arial" w:eastAsiaTheme="minorHAnsi" w:hAnsi="Arial" w:cs="Arial"/>
          <w:b/>
          <w:bCs/>
          <w:lang w:val="es-MX" w:eastAsia="en-US"/>
        </w:rPr>
        <w:t xml:space="preserve">LUIS PAVEL CORTÉS SÁNCHEZ </w:t>
      </w:r>
    </w:p>
    <w:p w14:paraId="0E706191" w14:textId="77777777" w:rsidR="009E28D9" w:rsidRDefault="00E43E6E" w:rsidP="00BD7898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 xml:space="preserve">JEFE DE DEPARTAMENTO </w:t>
      </w:r>
      <w:r w:rsidR="009E28D9">
        <w:rPr>
          <w:rFonts w:ascii="Arial" w:hAnsi="Arial" w:cs="Arial"/>
          <w:b/>
          <w:bCs/>
        </w:rPr>
        <w:t xml:space="preserve">DE SERVICIO MUNICIPAL </w:t>
      </w:r>
    </w:p>
    <w:p w14:paraId="48BEA7FE" w14:textId="4D7B4E1C" w:rsidR="00E43E6E" w:rsidRPr="00E43E6E" w:rsidRDefault="009E28D9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 EMPLEO </w:t>
      </w:r>
      <w:r w:rsidR="00E43E6E" w:rsidRPr="00E43E6E">
        <w:rPr>
          <w:rFonts w:ascii="Arial" w:hAnsi="Arial" w:cs="Arial"/>
          <w:b/>
          <w:bCs/>
        </w:rPr>
        <w:t>DE</w:t>
      </w:r>
      <w:r w:rsidR="00571EAF">
        <w:rPr>
          <w:rFonts w:ascii="Arial" w:hAnsi="Arial" w:cs="Arial"/>
          <w:b/>
          <w:bCs/>
        </w:rPr>
        <w:t xml:space="preserve"> LA DIRECCIÓN DE</w:t>
      </w:r>
      <w:r w:rsidR="00E43E6E" w:rsidRPr="00E43E6E">
        <w:rPr>
          <w:rFonts w:ascii="Arial" w:hAnsi="Arial" w:cs="Arial"/>
          <w:b/>
          <w:bCs/>
        </w:rPr>
        <w:t xml:space="preserve"> DESARROLLO ECONÓMICO</w:t>
      </w:r>
    </w:p>
    <w:p w14:paraId="04D240B5" w14:textId="39C8DC28" w:rsidR="00BD7898" w:rsidRPr="00E43E6E" w:rsidRDefault="00E43E6E" w:rsidP="00BD7898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>P R E S E N T E</w:t>
      </w:r>
    </w:p>
    <w:p w14:paraId="11090C0A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31F9C8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EC47FB3" w14:textId="36BFE462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E43E6E" w:rsidRPr="00A54A90">
        <w:rPr>
          <w:rFonts w:ascii="Arial" w:hAnsi="Arial" w:cs="Arial"/>
          <w:b/>
          <w:bCs/>
        </w:rPr>
        <w:t>CBDP10213BTCR004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363A04A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4008FB71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3A2FF9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F34CA2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F592271" w14:textId="77777777" w:rsidR="00B01080" w:rsidRDefault="00B01080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35412E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B66AE6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3D172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AF2C4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42A791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420E715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3A231E3F" w14:textId="56B26030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36C2381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3ED7F3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9369D8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6A3D64D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F4511A4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8550FDE" w14:textId="76610DE1" w:rsidR="00CD6CC2" w:rsidRPr="00330EB5" w:rsidRDefault="00BD7898" w:rsidP="00330EB5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52EF7923" w14:textId="77777777" w:rsidR="00CD6CC2" w:rsidRPr="00517FEF" w:rsidRDefault="00CD6CC2" w:rsidP="00BD7898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7EC4E688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67576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4EDD6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53E2F912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EDA9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648C7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7952643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A0E44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221AA" w14:textId="237719FF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377760" w:rsidRPr="00517FEF">
              <w:rPr>
                <w:rFonts w:ascii="Arial" w:hAnsi="Arial" w:cs="Arial"/>
                <w:sz w:val="18"/>
                <w:szCs w:val="18"/>
              </w:rPr>
              <w:t>3723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68DBED71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5831094D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6C3EB579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3CC4CF61" w14:textId="375262F8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 w:rsidRPr="00517FEF">
        <w:rPr>
          <w:rFonts w:ascii="Arial" w:hAnsi="Arial" w:cs="Arial"/>
          <w:sz w:val="18"/>
          <w:szCs w:val="18"/>
        </w:rPr>
        <w:t>08</w:t>
      </w:r>
      <w:r w:rsidRPr="00517FEF">
        <w:rPr>
          <w:rFonts w:ascii="Arial" w:hAnsi="Arial" w:cs="Arial"/>
          <w:sz w:val="18"/>
          <w:szCs w:val="18"/>
        </w:rPr>
        <w:t xml:space="preserve"> de diciembre del 2023.</w:t>
      </w:r>
    </w:p>
    <w:p w14:paraId="65548FC8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781CD9CC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05DC67C4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73857908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D265E0A" w14:textId="35137450" w:rsidR="00E43E6E" w:rsidRPr="00E43E6E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E43E6E" w:rsidRPr="00E43E6E">
        <w:rPr>
          <w:rFonts w:ascii="Arial" w:eastAsiaTheme="minorHAnsi" w:hAnsi="Arial" w:cs="Arial"/>
          <w:b/>
          <w:bCs/>
          <w:lang w:val="es-MX" w:eastAsia="en-US"/>
        </w:rPr>
        <w:t>NAYELI ARÉVALO RIVERA</w:t>
      </w:r>
    </w:p>
    <w:p w14:paraId="7E1F5B03" w14:textId="77777777" w:rsidR="0071577A" w:rsidRDefault="0071577A" w:rsidP="00E43E6E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COORDINADORA DE OFICINA MUNICIPAL DE </w:t>
      </w:r>
    </w:p>
    <w:p w14:paraId="0041C457" w14:textId="77777777" w:rsidR="0071577A" w:rsidRDefault="0071577A" w:rsidP="00E43E6E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ENLACE PARA LA EMISIÓN DE PASAPORTES</w:t>
      </w:r>
      <w:r w:rsidRPr="00E43E6E">
        <w:rPr>
          <w:rFonts w:ascii="Arial" w:hAnsi="Arial" w:cs="Arial"/>
          <w:b/>
          <w:bCs/>
        </w:rPr>
        <w:t xml:space="preserve"> </w:t>
      </w:r>
    </w:p>
    <w:p w14:paraId="6D41A2D1" w14:textId="13F384FE" w:rsidR="00E43E6E" w:rsidRPr="00E43E6E" w:rsidRDefault="0071577A" w:rsidP="00E43E6E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 xml:space="preserve">DE </w:t>
      </w:r>
      <w:r>
        <w:rPr>
          <w:rFonts w:ascii="Arial" w:hAnsi="Arial" w:cs="Arial"/>
          <w:b/>
          <w:bCs/>
        </w:rPr>
        <w:t>LA DIRECCIÓN DE</w:t>
      </w:r>
      <w:r w:rsidRPr="00EE1D1D">
        <w:rPr>
          <w:rFonts w:ascii="Arial" w:hAnsi="Arial" w:cs="Arial"/>
          <w:b/>
          <w:bCs/>
        </w:rPr>
        <w:t xml:space="preserve"> </w:t>
      </w:r>
      <w:r w:rsidRPr="00E43E6E">
        <w:rPr>
          <w:rFonts w:ascii="Arial" w:hAnsi="Arial" w:cs="Arial"/>
          <w:b/>
          <w:bCs/>
        </w:rPr>
        <w:t>DESARROLLO ECONÓMICO</w:t>
      </w:r>
    </w:p>
    <w:p w14:paraId="0A102F5B" w14:textId="1C2B076F" w:rsidR="00E43E6E" w:rsidRPr="00E43E6E" w:rsidRDefault="00E43E6E" w:rsidP="00E43E6E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>P R E S E N T E</w:t>
      </w:r>
    </w:p>
    <w:p w14:paraId="67ACC2D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9BCE2E4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E5924AA" w14:textId="2E1B46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E43E6E" w:rsidRPr="00A54A90">
        <w:rPr>
          <w:rFonts w:ascii="Arial" w:hAnsi="Arial" w:cs="Arial"/>
          <w:b/>
          <w:bCs/>
        </w:rPr>
        <w:t>CBDP10223ATCR466 y CBDP10223ATCR465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CE04D73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1407F764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79072D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0708B27" w14:textId="77777777" w:rsidR="0071577A" w:rsidRDefault="0071577A" w:rsidP="00822F48">
      <w:pPr>
        <w:spacing w:line="240" w:lineRule="auto"/>
        <w:rPr>
          <w:rFonts w:ascii="Arial" w:hAnsi="Arial" w:cs="Arial"/>
          <w:b/>
          <w:bCs/>
        </w:rPr>
      </w:pPr>
    </w:p>
    <w:p w14:paraId="3522401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E01D97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FFC68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6EFF7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4BE98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974C0A1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E49A8D9" w14:textId="3EF288BE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3ADF3C0A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59DBCA2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314A245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FE65995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307A42A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7319C7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7145C11E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3141733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EA313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2C2A0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0F196E3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D6E21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6B277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53286222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574BD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C6B2D" w14:textId="4DFAA41F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377760" w:rsidRPr="00517FEF">
              <w:rPr>
                <w:rFonts w:ascii="Arial" w:hAnsi="Arial" w:cs="Arial"/>
                <w:sz w:val="18"/>
                <w:szCs w:val="18"/>
              </w:rPr>
              <w:t>3724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4F498273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521E5649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70E1068F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03C58634" w14:textId="22F6F3B4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 w:rsidRPr="00517FEF">
        <w:rPr>
          <w:rFonts w:ascii="Arial" w:hAnsi="Arial" w:cs="Arial"/>
          <w:sz w:val="18"/>
          <w:szCs w:val="18"/>
        </w:rPr>
        <w:t>08</w:t>
      </w:r>
      <w:r w:rsidRPr="00517FEF">
        <w:rPr>
          <w:rFonts w:ascii="Arial" w:hAnsi="Arial" w:cs="Arial"/>
          <w:sz w:val="18"/>
          <w:szCs w:val="18"/>
        </w:rPr>
        <w:t xml:space="preserve"> de diciembre del 2023.</w:t>
      </w:r>
    </w:p>
    <w:p w14:paraId="4BBA1BE2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3DCC8046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6961C8BB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675E9CD3" w14:textId="77777777" w:rsidR="00BD7898" w:rsidRPr="009E28D9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CAE409C" w14:textId="4C70B95E" w:rsidR="00E43E6E" w:rsidRPr="009E28D9" w:rsidRDefault="007B2DA4" w:rsidP="00E43E6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eastAsia="es-MX"/>
        </w:rPr>
        <w:t xml:space="preserve">C. </w:t>
      </w:r>
      <w:r w:rsidR="00E43E6E" w:rsidRPr="009E28D9">
        <w:rPr>
          <w:rFonts w:ascii="Arial" w:hAnsi="Arial" w:cs="Arial"/>
          <w:b/>
          <w:bCs/>
          <w:sz w:val="24"/>
          <w:szCs w:val="24"/>
          <w:lang w:eastAsia="es-MX"/>
        </w:rPr>
        <w:t>OSCAR RAFAEL PIEDRAS VÁZQUEZ</w:t>
      </w:r>
    </w:p>
    <w:p w14:paraId="761AE2F4" w14:textId="77777777" w:rsidR="00E43E6E" w:rsidRPr="009E28D9" w:rsidRDefault="00E43E6E" w:rsidP="00E43E6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28D9">
        <w:rPr>
          <w:rFonts w:ascii="Arial" w:hAnsi="Arial" w:cs="Arial"/>
          <w:b/>
          <w:bCs/>
          <w:sz w:val="24"/>
          <w:szCs w:val="24"/>
        </w:rPr>
        <w:t xml:space="preserve">JEFE DE DEPARTAMENTO DE ECONOMÍA </w:t>
      </w:r>
    </w:p>
    <w:p w14:paraId="7F4E909C" w14:textId="1EAE1E93" w:rsidR="00BD7898" w:rsidRPr="009E28D9" w:rsidRDefault="00E43E6E" w:rsidP="00E43E6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28D9">
        <w:rPr>
          <w:rFonts w:ascii="Arial" w:hAnsi="Arial" w:cs="Arial"/>
          <w:b/>
          <w:bCs/>
          <w:sz w:val="24"/>
          <w:szCs w:val="24"/>
        </w:rPr>
        <w:t>SOCIAL DE</w:t>
      </w:r>
      <w:r w:rsidR="00571EAF" w:rsidRPr="009E28D9">
        <w:rPr>
          <w:rFonts w:ascii="Arial" w:hAnsi="Arial" w:cs="Arial"/>
          <w:b/>
          <w:bCs/>
          <w:sz w:val="24"/>
          <w:szCs w:val="24"/>
        </w:rPr>
        <w:t xml:space="preserve"> LA DIRECCIÓN DE</w:t>
      </w:r>
      <w:r w:rsidRPr="009E28D9">
        <w:rPr>
          <w:rFonts w:ascii="Arial" w:hAnsi="Arial" w:cs="Arial"/>
          <w:b/>
          <w:bCs/>
          <w:sz w:val="24"/>
          <w:szCs w:val="24"/>
        </w:rPr>
        <w:t xml:space="preserve"> DESARROLLO ECONÓMICO</w:t>
      </w:r>
    </w:p>
    <w:p w14:paraId="040E9B73" w14:textId="00819425" w:rsidR="00BD7898" w:rsidRPr="009E28D9" w:rsidRDefault="00E43E6E" w:rsidP="00BD7898">
      <w:pPr>
        <w:pStyle w:val="Sinespaciado"/>
        <w:rPr>
          <w:rFonts w:ascii="Arial" w:hAnsi="Arial" w:cs="Arial"/>
          <w:b/>
          <w:bCs/>
        </w:rPr>
      </w:pPr>
      <w:r w:rsidRPr="009E28D9">
        <w:rPr>
          <w:rFonts w:ascii="Arial" w:hAnsi="Arial" w:cs="Arial"/>
          <w:b/>
          <w:bCs/>
        </w:rPr>
        <w:t>P R E S E N T E</w:t>
      </w:r>
    </w:p>
    <w:p w14:paraId="3F6E381C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26B5FE5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C4A7FDF" w14:textId="40399979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E43E6E" w:rsidRPr="00A54A90">
        <w:rPr>
          <w:rFonts w:ascii="Arial" w:hAnsi="Arial" w:cs="Arial"/>
          <w:b/>
          <w:bCs/>
        </w:rPr>
        <w:t>CBDP10216ATCR267, CBDP10216ATCR270, CBDP10217ATCR311</w:t>
      </w:r>
      <w:r w:rsidR="00B40C9F" w:rsidRPr="00A54A90">
        <w:rPr>
          <w:rFonts w:ascii="Arial" w:hAnsi="Arial" w:cs="Arial"/>
          <w:b/>
          <w:bCs/>
        </w:rPr>
        <w:t xml:space="preserve"> </w:t>
      </w:r>
      <w:r w:rsidR="00E43E6E" w:rsidRPr="00A54A90">
        <w:rPr>
          <w:rFonts w:ascii="Arial" w:hAnsi="Arial" w:cs="Arial"/>
          <w:b/>
          <w:bCs/>
        </w:rPr>
        <w:t>y CBDP10222ATCR445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1188A40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57C6396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2579C3B7" w14:textId="77777777" w:rsidR="00BD7898" w:rsidRDefault="00BD7898" w:rsidP="00E43E6E">
      <w:pPr>
        <w:spacing w:line="240" w:lineRule="auto"/>
        <w:rPr>
          <w:rFonts w:ascii="Arial" w:hAnsi="Arial" w:cs="Arial"/>
          <w:b/>
          <w:bCs/>
        </w:rPr>
      </w:pPr>
    </w:p>
    <w:p w14:paraId="3932C5DD" w14:textId="77777777" w:rsidR="00E43E6E" w:rsidRDefault="00E43E6E" w:rsidP="00E43E6E">
      <w:pPr>
        <w:spacing w:line="240" w:lineRule="auto"/>
        <w:rPr>
          <w:rFonts w:ascii="Arial" w:hAnsi="Arial" w:cs="Arial"/>
          <w:b/>
          <w:bCs/>
        </w:rPr>
      </w:pPr>
    </w:p>
    <w:p w14:paraId="4B55F9C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3C5D21C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E50C1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0D5E1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DF77BE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458F8966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C017058" w14:textId="4781470D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2E3F9BEA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594D1F7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91BD15C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C4193B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ACD9D8A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D2195D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56927699" w14:textId="77777777" w:rsidR="00E839FC" w:rsidRDefault="00E839FC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50DC645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2FB0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35CD0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311A675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32498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FA8C5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03E6306F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AF295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91BA4" w14:textId="009BE746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377760" w:rsidRPr="00517FEF">
              <w:rPr>
                <w:rFonts w:ascii="Arial" w:hAnsi="Arial" w:cs="Arial"/>
                <w:sz w:val="18"/>
                <w:szCs w:val="18"/>
              </w:rPr>
              <w:t>3725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30DCBB3C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1F07CD62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095EE140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17F41404" w14:textId="6794C833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>
        <w:rPr>
          <w:rFonts w:ascii="Arial" w:hAnsi="Arial" w:cs="Arial"/>
          <w:sz w:val="18"/>
          <w:szCs w:val="18"/>
        </w:rPr>
        <w:t>08</w:t>
      </w:r>
      <w:r w:rsidRPr="00517FEF">
        <w:rPr>
          <w:rFonts w:ascii="Arial" w:hAnsi="Arial" w:cs="Arial"/>
          <w:sz w:val="18"/>
          <w:szCs w:val="18"/>
        </w:rPr>
        <w:t xml:space="preserve"> de diciembre del 2023.</w:t>
      </w:r>
    </w:p>
    <w:p w14:paraId="09B0A709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5904C5FB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272C137D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60F46C10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5DE90ED" w14:textId="394215D0" w:rsidR="00E43E6E" w:rsidRPr="00E839FC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highlight w:val="yellow"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E839FC" w:rsidRPr="00E839FC">
        <w:rPr>
          <w:rFonts w:ascii="Arial" w:eastAsiaTheme="minorHAnsi" w:hAnsi="Arial" w:cs="Arial"/>
          <w:b/>
          <w:bCs/>
          <w:lang w:val="es-MX" w:eastAsia="en-US"/>
        </w:rPr>
        <w:t>SALVADOR GONZÁLEZ DOMÍNGUEZ</w:t>
      </w:r>
      <w:r w:rsidR="00E839FC" w:rsidRPr="00E839FC">
        <w:rPr>
          <w:rFonts w:ascii="Arial" w:eastAsiaTheme="minorHAnsi" w:hAnsi="Arial" w:cs="Arial"/>
          <w:b/>
          <w:bCs/>
          <w:highlight w:val="yellow"/>
          <w:lang w:val="es-MX" w:eastAsia="en-US"/>
        </w:rPr>
        <w:t xml:space="preserve"> </w:t>
      </w:r>
    </w:p>
    <w:p w14:paraId="70BCB174" w14:textId="77777777" w:rsidR="00E839FC" w:rsidRDefault="00E839FC" w:rsidP="00E43E6E">
      <w:pPr>
        <w:pStyle w:val="Sinespaciado"/>
        <w:rPr>
          <w:rFonts w:ascii="Arial" w:hAnsi="Arial" w:cs="Arial"/>
          <w:b/>
          <w:bCs/>
        </w:rPr>
      </w:pPr>
      <w:r w:rsidRPr="00E839FC">
        <w:rPr>
          <w:rFonts w:ascii="Arial" w:hAnsi="Arial" w:cs="Arial"/>
          <w:b/>
          <w:bCs/>
        </w:rPr>
        <w:t xml:space="preserve">JEFE DE DEPARTAMENTO DE FERIAS Y EVENTOS </w:t>
      </w:r>
    </w:p>
    <w:p w14:paraId="78777703" w14:textId="0639C163" w:rsidR="00E43E6E" w:rsidRPr="00E839FC" w:rsidRDefault="00E839FC" w:rsidP="00E43E6E">
      <w:pPr>
        <w:pStyle w:val="Sinespaciado"/>
        <w:rPr>
          <w:rFonts w:ascii="Arial" w:hAnsi="Arial" w:cs="Arial"/>
          <w:b/>
          <w:bCs/>
        </w:rPr>
      </w:pPr>
      <w:r w:rsidRPr="00E839FC">
        <w:rPr>
          <w:rFonts w:ascii="Arial" w:hAnsi="Arial" w:cs="Arial"/>
          <w:b/>
          <w:bCs/>
        </w:rPr>
        <w:t>DE LA DIRECCIÓN DE DESARROLLO ECONÓMICO</w:t>
      </w:r>
    </w:p>
    <w:p w14:paraId="1A1DB3FD" w14:textId="77777777" w:rsidR="00E43E6E" w:rsidRPr="00E43E6E" w:rsidRDefault="00E43E6E" w:rsidP="00E43E6E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>P R E S E N T E</w:t>
      </w:r>
    </w:p>
    <w:p w14:paraId="3635C73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8298877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C650921" w14:textId="7C94A5FC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E43E6E" w:rsidRPr="00A54A90">
        <w:rPr>
          <w:rFonts w:ascii="Arial" w:hAnsi="Arial" w:cs="Arial"/>
          <w:b/>
          <w:bCs/>
        </w:rPr>
        <w:t>CBDP10219BTCR365 y CBDP10219BTCR366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B1C3744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14810459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490793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9D2EC1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BB74C4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1F5FC3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4D8805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C0B80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612C1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E4C9F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CBC7B18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7223F1E6" w14:textId="70EBAF99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7985A2D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6C52CE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558A49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4AFD6D4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28814AB" w14:textId="4BDCB17C" w:rsidR="00BD7898" w:rsidRPr="00E839FC" w:rsidRDefault="00BD7898" w:rsidP="00E839FC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38DF55C9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6436777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DA7B5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79E73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71A5DA88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31530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081F1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6936322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766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00E6D" w14:textId="780409D8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377760" w:rsidRPr="00517FEF">
              <w:rPr>
                <w:rFonts w:ascii="Arial" w:hAnsi="Arial" w:cs="Arial"/>
                <w:sz w:val="18"/>
                <w:szCs w:val="18"/>
              </w:rPr>
              <w:t>3726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5F300399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5006EC35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4A08F1C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0E9F078E" w14:textId="587371FF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 w:rsidRPr="00517FEF">
        <w:rPr>
          <w:rFonts w:ascii="Arial" w:hAnsi="Arial" w:cs="Arial"/>
          <w:sz w:val="18"/>
          <w:szCs w:val="18"/>
        </w:rPr>
        <w:t xml:space="preserve">08 </w:t>
      </w:r>
      <w:r w:rsidRPr="00517FEF">
        <w:rPr>
          <w:rFonts w:ascii="Arial" w:hAnsi="Arial" w:cs="Arial"/>
          <w:sz w:val="18"/>
          <w:szCs w:val="18"/>
        </w:rPr>
        <w:t>de diciembre del 2023.</w:t>
      </w:r>
    </w:p>
    <w:p w14:paraId="05F19906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208824C4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21F745C7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263C9D37" w14:textId="77777777" w:rsidR="00BD7898" w:rsidRPr="00E43E6E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4B526A7" w14:textId="00A3C954" w:rsidR="00E43E6E" w:rsidRPr="00E43E6E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E43E6E" w:rsidRPr="00E43E6E">
        <w:rPr>
          <w:rFonts w:ascii="Arial" w:eastAsiaTheme="minorHAnsi" w:hAnsi="Arial" w:cs="Arial"/>
          <w:b/>
          <w:bCs/>
          <w:lang w:val="es-MX" w:eastAsia="en-US"/>
        </w:rPr>
        <w:t>VÍCTOR MANUEL CAZARES MORALES</w:t>
      </w:r>
    </w:p>
    <w:p w14:paraId="1C00D1BE" w14:textId="6ADC30CD" w:rsidR="00822F48" w:rsidRDefault="00E43E6E" w:rsidP="00BD7898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 xml:space="preserve">COORDINADOR DE ATENCIÓN EMPRESARIAL </w:t>
      </w:r>
      <w:r w:rsidR="0071577A">
        <w:rPr>
          <w:rFonts w:ascii="Arial" w:hAnsi="Arial" w:cs="Arial"/>
          <w:b/>
          <w:bCs/>
        </w:rPr>
        <w:t>(CAE)</w:t>
      </w:r>
    </w:p>
    <w:p w14:paraId="372D4779" w14:textId="19FB0338" w:rsidR="00E43E6E" w:rsidRPr="00E43E6E" w:rsidRDefault="00E43E6E" w:rsidP="00BD7898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 xml:space="preserve">DE </w:t>
      </w:r>
      <w:r w:rsidR="00C574A1">
        <w:rPr>
          <w:rFonts w:ascii="Arial" w:hAnsi="Arial" w:cs="Arial"/>
          <w:b/>
          <w:bCs/>
        </w:rPr>
        <w:t>LA DIRECCIÓN DE</w:t>
      </w:r>
      <w:r w:rsidR="00C574A1" w:rsidRPr="00EE1D1D">
        <w:rPr>
          <w:rFonts w:ascii="Arial" w:hAnsi="Arial" w:cs="Arial"/>
          <w:b/>
          <w:bCs/>
        </w:rPr>
        <w:t xml:space="preserve"> </w:t>
      </w:r>
      <w:r w:rsidRPr="00E43E6E">
        <w:rPr>
          <w:rFonts w:ascii="Arial" w:hAnsi="Arial" w:cs="Arial"/>
          <w:b/>
          <w:bCs/>
        </w:rPr>
        <w:t>DESARROLLO ECONÓMICO</w:t>
      </w:r>
    </w:p>
    <w:p w14:paraId="072806F7" w14:textId="7FA9FE7C" w:rsidR="00BD7898" w:rsidRPr="00E43E6E" w:rsidRDefault="00E43E6E" w:rsidP="00BD7898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>P R E S E N T E</w:t>
      </w:r>
    </w:p>
    <w:p w14:paraId="259FE23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1B5F91A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D2218DC" w14:textId="4CD87706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E43E6E" w:rsidRPr="00A54A90">
        <w:rPr>
          <w:rFonts w:ascii="Arial" w:hAnsi="Arial" w:cs="Arial"/>
          <w:b/>
          <w:bCs/>
        </w:rPr>
        <w:t>CBDP10213BTCR003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0209586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D153236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1134171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95A7F15" w14:textId="77777777" w:rsidR="00BD7898" w:rsidRDefault="00BD7898" w:rsidP="00E43E6E">
      <w:pPr>
        <w:spacing w:line="240" w:lineRule="auto"/>
        <w:rPr>
          <w:rFonts w:ascii="Arial" w:hAnsi="Arial" w:cs="Arial"/>
          <w:b/>
          <w:bCs/>
        </w:rPr>
      </w:pPr>
    </w:p>
    <w:p w14:paraId="3FCA012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39A00D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061E23C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4E3DB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A25B7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9BB0BB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2FC26202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37D7E13B" w14:textId="56FC7FDF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6FE87277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437C3DD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0475E1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CF0704A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A9D0441" w14:textId="5B3B7D74" w:rsidR="00BD7898" w:rsidRPr="00330EB5" w:rsidRDefault="00BD7898" w:rsidP="00330EB5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514C7602" w14:textId="77777777" w:rsidR="00CD6CC2" w:rsidRPr="00517FEF" w:rsidRDefault="00CD6CC2" w:rsidP="00BD7898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2695A23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8FA25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130B0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79A6600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CB607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FFE2A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439B3CE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02E4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1E0D5" w14:textId="386D8069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377760" w:rsidRPr="00517FEF">
              <w:rPr>
                <w:rFonts w:ascii="Arial" w:hAnsi="Arial" w:cs="Arial"/>
                <w:sz w:val="18"/>
                <w:szCs w:val="18"/>
              </w:rPr>
              <w:t>3727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357BFE26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70D1D34A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CA3B5C5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6F811204" w14:textId="19A3E904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 w:rsidRPr="00517FEF">
        <w:rPr>
          <w:rFonts w:ascii="Arial" w:hAnsi="Arial" w:cs="Arial"/>
          <w:sz w:val="20"/>
          <w:szCs w:val="20"/>
        </w:rPr>
        <w:t xml:space="preserve">08 </w:t>
      </w:r>
      <w:r w:rsidRPr="00517FEF">
        <w:rPr>
          <w:rFonts w:ascii="Arial" w:hAnsi="Arial" w:cs="Arial"/>
          <w:sz w:val="18"/>
          <w:szCs w:val="18"/>
        </w:rPr>
        <w:t>de diciembre del 2023.</w:t>
      </w:r>
    </w:p>
    <w:p w14:paraId="459D2049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37EC5BAC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0185B672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01B4E88B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3DEA906" w14:textId="2F5AB89C" w:rsidR="00DB4806" w:rsidRPr="00DB4806" w:rsidRDefault="007B2DA4" w:rsidP="00DB480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MX"/>
        </w:rPr>
      </w:pPr>
      <w:r>
        <w:rPr>
          <w:rFonts w:ascii="Arial" w:hAnsi="Arial" w:cs="Arial"/>
          <w:b/>
          <w:bCs/>
          <w:sz w:val="24"/>
          <w:szCs w:val="24"/>
          <w:lang w:eastAsia="es-MX"/>
        </w:rPr>
        <w:t xml:space="preserve">C. </w:t>
      </w:r>
      <w:r w:rsidR="00DB4806" w:rsidRPr="00DB4806">
        <w:rPr>
          <w:rFonts w:ascii="Arial" w:hAnsi="Arial" w:cs="Arial"/>
          <w:b/>
          <w:bCs/>
          <w:sz w:val="24"/>
          <w:szCs w:val="24"/>
          <w:lang w:eastAsia="es-MX"/>
        </w:rPr>
        <w:t xml:space="preserve">CAROLINA ROJAS GONZÁLEZ </w:t>
      </w:r>
    </w:p>
    <w:p w14:paraId="44BC4037" w14:textId="5DFE2DCC" w:rsidR="00C574A1" w:rsidRDefault="00DB4806" w:rsidP="00DB480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4806">
        <w:rPr>
          <w:rFonts w:ascii="Arial" w:hAnsi="Arial" w:cs="Arial"/>
          <w:b/>
          <w:bCs/>
          <w:sz w:val="24"/>
          <w:szCs w:val="24"/>
        </w:rPr>
        <w:t>JEF</w:t>
      </w:r>
      <w:r w:rsidR="0071577A">
        <w:rPr>
          <w:rFonts w:ascii="Arial" w:hAnsi="Arial" w:cs="Arial"/>
          <w:b/>
          <w:bCs/>
          <w:sz w:val="24"/>
          <w:szCs w:val="24"/>
        </w:rPr>
        <w:t>A</w:t>
      </w:r>
      <w:r w:rsidRPr="00DB4806">
        <w:rPr>
          <w:rFonts w:ascii="Arial" w:hAnsi="Arial" w:cs="Arial"/>
          <w:b/>
          <w:bCs/>
          <w:sz w:val="24"/>
          <w:szCs w:val="24"/>
        </w:rPr>
        <w:t xml:space="preserve"> DE DEPARTAMENTO DE LA UNIDAD DE</w:t>
      </w:r>
      <w:r w:rsidR="00B3514F">
        <w:rPr>
          <w:rFonts w:ascii="Arial" w:hAnsi="Arial" w:cs="Arial"/>
          <w:b/>
          <w:bCs/>
          <w:sz w:val="24"/>
          <w:szCs w:val="24"/>
        </w:rPr>
        <w:t>L</w:t>
      </w:r>
      <w:r w:rsidRPr="00DB4806">
        <w:rPr>
          <w:rFonts w:ascii="Arial" w:hAnsi="Arial" w:cs="Arial"/>
          <w:b/>
          <w:bCs/>
          <w:sz w:val="24"/>
          <w:szCs w:val="24"/>
        </w:rPr>
        <w:t xml:space="preserve"> INTERÉS </w:t>
      </w:r>
    </w:p>
    <w:p w14:paraId="36DF1780" w14:textId="77777777" w:rsidR="00C574A1" w:rsidRDefault="00DB4806" w:rsidP="00DB480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4806">
        <w:rPr>
          <w:rFonts w:ascii="Arial" w:hAnsi="Arial" w:cs="Arial"/>
          <w:b/>
          <w:bCs/>
          <w:sz w:val="24"/>
          <w:szCs w:val="24"/>
        </w:rPr>
        <w:t xml:space="preserve">SUPERIOR DE NIÑAS, NIÑOS Y </w:t>
      </w:r>
      <w:r w:rsidRPr="00C574A1">
        <w:rPr>
          <w:rFonts w:ascii="Arial" w:hAnsi="Arial" w:cs="Arial"/>
          <w:b/>
          <w:bCs/>
          <w:sz w:val="24"/>
          <w:szCs w:val="24"/>
        </w:rPr>
        <w:t xml:space="preserve">ADOLESCENTES DE </w:t>
      </w:r>
      <w:r w:rsidR="00C574A1" w:rsidRPr="00C574A1">
        <w:rPr>
          <w:rFonts w:ascii="Arial" w:hAnsi="Arial" w:cs="Arial"/>
          <w:b/>
          <w:bCs/>
          <w:sz w:val="24"/>
          <w:szCs w:val="24"/>
        </w:rPr>
        <w:t xml:space="preserve">LA </w:t>
      </w:r>
    </w:p>
    <w:p w14:paraId="6D7D4EFB" w14:textId="48E5E716" w:rsidR="00BD7898" w:rsidRPr="00DB4806" w:rsidRDefault="00C574A1" w:rsidP="00DB480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 xml:space="preserve">DIRECCIÓN DE </w:t>
      </w:r>
      <w:r w:rsidR="00DB4806" w:rsidRPr="00DB4806">
        <w:rPr>
          <w:rFonts w:ascii="Arial" w:hAnsi="Arial" w:cs="Arial"/>
          <w:b/>
          <w:bCs/>
          <w:sz w:val="24"/>
          <w:szCs w:val="24"/>
        </w:rPr>
        <w:t xml:space="preserve">DESARROLLO SOCIAL  </w:t>
      </w:r>
    </w:p>
    <w:p w14:paraId="7B4BE7A8" w14:textId="3794E54A" w:rsidR="00BD7898" w:rsidRDefault="00BD7898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 R E S E N T E</w:t>
      </w:r>
    </w:p>
    <w:p w14:paraId="2A0312F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2FC5098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4ACCB82" w14:textId="3322A23B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B4806" w:rsidRPr="00A54A90">
        <w:rPr>
          <w:rFonts w:ascii="Arial" w:hAnsi="Arial" w:cs="Arial"/>
          <w:b/>
          <w:bCs/>
        </w:rPr>
        <w:t>CBDP10222ATCR449, CBDP10222ATCR450, CBDP10222ATCR451, CBDP10223ATCR452 y CBDP10223ATCR453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4081078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1B6DE33" w14:textId="6AEAE03A" w:rsidR="00BD7898" w:rsidRPr="00B01080" w:rsidRDefault="00BD7898" w:rsidP="00B01080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8F4793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5DBC6A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3B60653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18789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D7829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B8A74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2BB22FCD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72C167CE" w14:textId="48685824" w:rsidR="00BD7898" w:rsidRPr="00517FEF" w:rsidRDefault="00BD7898" w:rsidP="00517FEF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00B83A0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6960F0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30D75EC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52CE0C8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5CC6BF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E57E7C1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D62DA5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46A074CF" w14:textId="77777777" w:rsidR="006F1DA1" w:rsidRDefault="006F1DA1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2FDB3F2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2C97E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8CF74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3A94D949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3775F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72435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536ADA7C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0A75F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1F041" w14:textId="6F7D63E0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377760" w:rsidRPr="00517FEF">
              <w:rPr>
                <w:rFonts w:ascii="Arial" w:hAnsi="Arial" w:cs="Arial"/>
                <w:sz w:val="18"/>
                <w:szCs w:val="18"/>
              </w:rPr>
              <w:t>3728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454C9DF7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2754DB2F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7D69545D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4CD68020" w14:textId="30171BB2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 w:rsidRPr="00517FEF">
        <w:rPr>
          <w:rFonts w:ascii="Arial" w:hAnsi="Arial" w:cs="Arial"/>
          <w:sz w:val="20"/>
          <w:szCs w:val="20"/>
        </w:rPr>
        <w:t xml:space="preserve">08 </w:t>
      </w:r>
      <w:r w:rsidRPr="00517FEF">
        <w:rPr>
          <w:rFonts w:ascii="Arial" w:hAnsi="Arial" w:cs="Arial"/>
          <w:sz w:val="18"/>
          <w:szCs w:val="18"/>
        </w:rPr>
        <w:t>de diciembre del 2023.</w:t>
      </w:r>
    </w:p>
    <w:p w14:paraId="5BFE2DB4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412C49AD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5B135247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0F48653B" w14:textId="77777777" w:rsidR="00BD7898" w:rsidRPr="00C574A1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239F811D" w14:textId="576255C1" w:rsidR="00DB4806" w:rsidRPr="00C574A1" w:rsidRDefault="007B2DA4" w:rsidP="00BD7898">
      <w:pPr>
        <w:pStyle w:val="Sinespaciado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DB4806" w:rsidRPr="00C574A1">
        <w:rPr>
          <w:rFonts w:ascii="Arial" w:eastAsiaTheme="minorHAnsi" w:hAnsi="Arial" w:cs="Arial"/>
          <w:b/>
          <w:bCs/>
          <w:lang w:val="es-MX" w:eastAsia="en-US"/>
        </w:rPr>
        <w:t>EDGAR RAINIER PALACIOS LANDEROS</w:t>
      </w:r>
    </w:p>
    <w:p w14:paraId="6222EB81" w14:textId="77777777" w:rsidR="009E28D9" w:rsidRDefault="00DB4806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 xml:space="preserve">SUBDIRECTOR DE CULTURA DE </w:t>
      </w:r>
      <w:r w:rsidR="00C574A1" w:rsidRPr="00C574A1">
        <w:rPr>
          <w:rFonts w:ascii="Arial" w:hAnsi="Arial" w:cs="Arial"/>
          <w:b/>
          <w:bCs/>
          <w:sz w:val="24"/>
          <w:szCs w:val="24"/>
        </w:rPr>
        <w:t xml:space="preserve">LA DIRECCIÓN </w:t>
      </w:r>
    </w:p>
    <w:p w14:paraId="22782AC7" w14:textId="13453C31" w:rsidR="00DB4806" w:rsidRPr="00C574A1" w:rsidRDefault="00C574A1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>DE DESARROLLO</w:t>
      </w:r>
      <w:r w:rsidR="00DB4806" w:rsidRPr="00C574A1">
        <w:rPr>
          <w:rFonts w:ascii="Arial" w:hAnsi="Arial" w:cs="Arial"/>
          <w:b/>
          <w:bCs/>
          <w:sz w:val="24"/>
          <w:szCs w:val="24"/>
        </w:rPr>
        <w:t xml:space="preserve"> SOCIAL </w:t>
      </w:r>
    </w:p>
    <w:p w14:paraId="53D2F1DB" w14:textId="582CA6F1" w:rsidR="00BD7898" w:rsidRPr="00C574A1" w:rsidRDefault="00DB4806" w:rsidP="00BD7898">
      <w:pPr>
        <w:pStyle w:val="Sinespaciado"/>
        <w:rPr>
          <w:rFonts w:ascii="Arial" w:hAnsi="Arial" w:cs="Arial"/>
          <w:b/>
          <w:bCs/>
        </w:rPr>
      </w:pPr>
      <w:r w:rsidRPr="00C574A1">
        <w:rPr>
          <w:rFonts w:ascii="Arial" w:hAnsi="Arial" w:cs="Arial"/>
          <w:b/>
          <w:bCs/>
        </w:rPr>
        <w:t>P R E S E N T E</w:t>
      </w:r>
    </w:p>
    <w:p w14:paraId="5E9546C8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FC959E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A8A8DF8" w14:textId="0594A202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B4806" w:rsidRPr="00A54A90">
        <w:rPr>
          <w:rFonts w:ascii="Arial" w:hAnsi="Arial" w:cs="Arial"/>
          <w:b/>
          <w:bCs/>
        </w:rPr>
        <w:t>CBDP10215ATCR137, CBDP10222ATCR440 y CBDP10222ATCR441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0752C87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A39EAD2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AF2417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BD423F9" w14:textId="77777777" w:rsidR="00BD7898" w:rsidRDefault="00BD7898" w:rsidP="00517FEF">
      <w:pPr>
        <w:spacing w:line="240" w:lineRule="auto"/>
        <w:rPr>
          <w:rFonts w:ascii="Arial" w:hAnsi="Arial" w:cs="Arial"/>
          <w:b/>
          <w:bCs/>
        </w:rPr>
      </w:pPr>
    </w:p>
    <w:p w14:paraId="0474E10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2E872C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88E5F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EBC14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627445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961D30E" w14:textId="77777777" w:rsidR="00C8391D" w:rsidRDefault="00BD7898" w:rsidP="00C8391D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4276A7EC" w14:textId="25B81D84" w:rsidR="00BD7898" w:rsidRPr="00330EB5" w:rsidRDefault="00BD7898" w:rsidP="00330EB5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D14D2D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2E94E3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1EC5B68" w14:textId="77777777" w:rsidR="00517FEF" w:rsidRDefault="00517FEF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B6B1C4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727B5E4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979D93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4AC9150D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52BC4C2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8EB01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6A71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05A258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2BC4E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EB607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702AC50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D7C31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0B5D" w14:textId="07A8BD93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377760" w:rsidRPr="00377760">
              <w:rPr>
                <w:rFonts w:ascii="Arial" w:hAnsi="Arial" w:cs="Arial"/>
                <w:sz w:val="16"/>
                <w:szCs w:val="16"/>
              </w:rPr>
              <w:t>3729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3D57A01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FB657E6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3156DCBC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C5EEB64" w14:textId="3FCD1870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Atizapán de Zaragoza, Estado de México; a </w:t>
      </w:r>
      <w:r w:rsidR="00517FEF">
        <w:rPr>
          <w:rFonts w:ascii="Arial" w:hAnsi="Arial" w:cs="Arial"/>
          <w:sz w:val="18"/>
          <w:szCs w:val="18"/>
        </w:rPr>
        <w:t>08</w:t>
      </w:r>
      <w:r w:rsidR="00517FEF" w:rsidRPr="00517FE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6"/>
          <w:szCs w:val="16"/>
        </w:rPr>
        <w:t>de diciembre del 2023.</w:t>
      </w:r>
    </w:p>
    <w:p w14:paraId="10794607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17804733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F381C09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16985B11" w14:textId="77777777" w:rsidR="00BD7898" w:rsidRPr="00C574A1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01A333F" w14:textId="396364B1" w:rsidR="00B40C9F" w:rsidRPr="00C574A1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B40C9F" w:rsidRPr="00C574A1">
        <w:rPr>
          <w:rFonts w:ascii="Arial" w:eastAsiaTheme="minorHAnsi" w:hAnsi="Arial" w:cs="Arial"/>
          <w:b/>
          <w:bCs/>
          <w:lang w:val="es-MX" w:eastAsia="en-US"/>
        </w:rPr>
        <w:t xml:space="preserve">JOSÉ ANTONIO ZÚÑIGA MENDOZA </w:t>
      </w:r>
    </w:p>
    <w:p w14:paraId="7203B50A" w14:textId="77777777" w:rsidR="009E28D9" w:rsidRDefault="00B40C9F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 xml:space="preserve">SUBDIRECTOR DE DEPORTE DE </w:t>
      </w:r>
      <w:r w:rsidR="00C574A1" w:rsidRPr="00C574A1">
        <w:rPr>
          <w:rFonts w:ascii="Arial" w:hAnsi="Arial" w:cs="Arial"/>
          <w:b/>
          <w:bCs/>
          <w:sz w:val="24"/>
          <w:szCs w:val="24"/>
        </w:rPr>
        <w:t xml:space="preserve">LA </w:t>
      </w:r>
    </w:p>
    <w:p w14:paraId="50B88FC3" w14:textId="4EE2E8A4" w:rsidR="00BD7898" w:rsidRPr="00C574A1" w:rsidRDefault="00C574A1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 xml:space="preserve">DIRECCIÓN DE </w:t>
      </w:r>
      <w:r w:rsidR="00B40C9F" w:rsidRPr="00C574A1">
        <w:rPr>
          <w:rFonts w:ascii="Arial" w:hAnsi="Arial" w:cs="Arial"/>
          <w:b/>
          <w:bCs/>
          <w:sz w:val="24"/>
          <w:szCs w:val="24"/>
        </w:rPr>
        <w:t>DESARROLLO SOCIAL</w:t>
      </w:r>
    </w:p>
    <w:p w14:paraId="53700C46" w14:textId="69A61517" w:rsidR="00BD7898" w:rsidRPr="00C574A1" w:rsidRDefault="00B40C9F" w:rsidP="00BD7898">
      <w:pPr>
        <w:pStyle w:val="Sinespaciado"/>
        <w:rPr>
          <w:rFonts w:ascii="Arial" w:hAnsi="Arial" w:cs="Arial"/>
          <w:b/>
          <w:bCs/>
        </w:rPr>
      </w:pPr>
      <w:r w:rsidRPr="00C574A1">
        <w:rPr>
          <w:rFonts w:ascii="Arial" w:hAnsi="Arial" w:cs="Arial"/>
          <w:b/>
          <w:bCs/>
        </w:rPr>
        <w:t>P R E S E N T E</w:t>
      </w:r>
    </w:p>
    <w:p w14:paraId="0C93AA81" w14:textId="77777777" w:rsidR="00BD7898" w:rsidRPr="00B40C9F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800DED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472D9D7" w14:textId="2A6910CE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B40C9F" w:rsidRPr="00A54A90">
        <w:rPr>
          <w:rFonts w:ascii="Arial" w:hAnsi="Arial" w:cs="Arial"/>
          <w:b/>
          <w:bCs/>
        </w:rPr>
        <w:t>CBDP10219BTCR390, CBDP10222ATCR442, CBDP10222ATCR443 y CBDP10222ATCR444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51BFC3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4DA7FEEF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BA5DC0C" w14:textId="77777777" w:rsidR="00BD7898" w:rsidRDefault="00BD7898" w:rsidP="00B01080">
      <w:pPr>
        <w:spacing w:line="240" w:lineRule="auto"/>
        <w:rPr>
          <w:rFonts w:ascii="Arial" w:hAnsi="Arial" w:cs="Arial"/>
          <w:b/>
          <w:bCs/>
        </w:rPr>
      </w:pPr>
    </w:p>
    <w:p w14:paraId="7B792433" w14:textId="77777777" w:rsidR="00330EB5" w:rsidRDefault="00330EB5" w:rsidP="00B01080">
      <w:pPr>
        <w:spacing w:line="240" w:lineRule="auto"/>
        <w:rPr>
          <w:rFonts w:ascii="Arial" w:hAnsi="Arial" w:cs="Arial"/>
          <w:b/>
          <w:bCs/>
        </w:rPr>
      </w:pPr>
    </w:p>
    <w:p w14:paraId="74F77C0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55DA67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C88E6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0CF25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B8FDE5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589230A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7F10652" w14:textId="0055C592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2C938AA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33AECB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F7B1210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522DB45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05C1784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6978C87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EF720C3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7738D57C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00096CA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F29A5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D72CA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26F9221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AF2A8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BC749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527D4272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E9E0F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27206" w14:textId="45FFF6B8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377760" w:rsidRPr="00377760">
              <w:rPr>
                <w:rFonts w:ascii="Arial" w:hAnsi="Arial" w:cs="Arial"/>
                <w:sz w:val="16"/>
                <w:szCs w:val="16"/>
              </w:rPr>
              <w:t>3730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2A6AE954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2861427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CC017CD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005DE214" w14:textId="29D4E6E0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Atizapán de Zaragoza, Estado de México; a </w:t>
      </w:r>
      <w:r w:rsidR="00517FEF">
        <w:rPr>
          <w:rFonts w:ascii="Arial" w:hAnsi="Arial" w:cs="Arial"/>
          <w:sz w:val="18"/>
          <w:szCs w:val="18"/>
        </w:rPr>
        <w:t>08</w:t>
      </w:r>
      <w:r w:rsidR="00517FEF" w:rsidRPr="00517FE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6"/>
          <w:szCs w:val="16"/>
        </w:rPr>
        <w:t>de diciembre del 2023.</w:t>
      </w:r>
    </w:p>
    <w:p w14:paraId="2CB6BB22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7935E516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3A26E23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967F2FB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22DBFB8" w14:textId="4E72164C" w:rsidR="00B40C9F" w:rsidRPr="00C574A1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B40C9F" w:rsidRPr="00C574A1">
        <w:rPr>
          <w:rFonts w:ascii="Arial" w:eastAsiaTheme="minorHAnsi" w:hAnsi="Arial" w:cs="Arial"/>
          <w:b/>
          <w:bCs/>
          <w:lang w:val="es-MX" w:eastAsia="en-US"/>
        </w:rPr>
        <w:t>RUBÉN MONREAL OCHOA</w:t>
      </w:r>
    </w:p>
    <w:p w14:paraId="6C43994B" w14:textId="77777777" w:rsidR="00C574A1" w:rsidRPr="00C574A1" w:rsidRDefault="00B40C9F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 xml:space="preserve">SUBDIRECTOR DE CONCERTACIÓN SOCIAL DE </w:t>
      </w:r>
      <w:r w:rsidR="00C574A1" w:rsidRPr="00C574A1">
        <w:rPr>
          <w:rFonts w:ascii="Arial" w:hAnsi="Arial" w:cs="Arial"/>
          <w:b/>
          <w:bCs/>
          <w:sz w:val="24"/>
          <w:szCs w:val="24"/>
        </w:rPr>
        <w:t xml:space="preserve">LA </w:t>
      </w:r>
    </w:p>
    <w:p w14:paraId="4C913229" w14:textId="785CCFBF" w:rsidR="00B40C9F" w:rsidRPr="00C574A1" w:rsidRDefault="00C574A1" w:rsidP="00C574A1">
      <w:pPr>
        <w:pStyle w:val="Sinespaciado"/>
        <w:rPr>
          <w:rFonts w:ascii="Arial" w:hAnsi="Arial" w:cs="Arial"/>
          <w:b/>
          <w:bCs/>
        </w:rPr>
      </w:pPr>
      <w:r w:rsidRPr="00C574A1">
        <w:rPr>
          <w:rFonts w:ascii="Arial" w:hAnsi="Arial" w:cs="Arial"/>
          <w:b/>
          <w:bCs/>
        </w:rPr>
        <w:t xml:space="preserve">DIRECCIÓN DE </w:t>
      </w:r>
      <w:r w:rsidR="00B40C9F" w:rsidRPr="00C574A1">
        <w:rPr>
          <w:rFonts w:ascii="Arial" w:hAnsi="Arial" w:cs="Arial"/>
          <w:b/>
          <w:bCs/>
        </w:rPr>
        <w:t>DESARROLLO SOCIAL</w:t>
      </w:r>
    </w:p>
    <w:p w14:paraId="59EB29C1" w14:textId="393D5E6D" w:rsidR="00BD7898" w:rsidRPr="00B40C9F" w:rsidRDefault="00B40C9F" w:rsidP="00BD7898">
      <w:pPr>
        <w:pStyle w:val="Sinespaciado"/>
        <w:rPr>
          <w:rFonts w:ascii="Arial" w:hAnsi="Arial" w:cs="Arial"/>
          <w:b/>
          <w:bCs/>
        </w:rPr>
      </w:pPr>
      <w:r w:rsidRPr="00B40C9F">
        <w:rPr>
          <w:rFonts w:ascii="Arial" w:hAnsi="Arial" w:cs="Arial"/>
          <w:b/>
          <w:bCs/>
        </w:rPr>
        <w:t>P R E S E N T E</w:t>
      </w:r>
    </w:p>
    <w:p w14:paraId="2DADBAD7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CE588E4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CC19B47" w14:textId="6469D986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B40C9F" w:rsidRPr="00A54A90">
        <w:rPr>
          <w:rFonts w:ascii="Arial" w:hAnsi="Arial" w:cs="Arial"/>
          <w:b/>
          <w:bCs/>
        </w:rPr>
        <w:t>CBDP10222ATCR436, CBDP10222ATCR437, CBDP10222ATCR438 y CBDP10222ATCR439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A6E9D6D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009A4601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6E8C95F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BA07AB6" w14:textId="77777777" w:rsidR="00822F48" w:rsidRDefault="00822F48" w:rsidP="00B01080">
      <w:pPr>
        <w:spacing w:line="240" w:lineRule="auto"/>
        <w:rPr>
          <w:rFonts w:ascii="Arial" w:hAnsi="Arial" w:cs="Arial"/>
          <w:b/>
          <w:bCs/>
        </w:rPr>
      </w:pPr>
    </w:p>
    <w:p w14:paraId="121CCBD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5C509D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16636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F137F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FD0A19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84A8786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5279353A" w14:textId="399DDD96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0EFBCB3D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37C26D5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8E8F49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0B295B1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A3514AB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1222A31" w14:textId="77777777" w:rsidR="00330EB5" w:rsidRPr="009F15E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FD0801E" w14:textId="66B9676D" w:rsidR="00BD7898" w:rsidRPr="00330EB5" w:rsidRDefault="00BD7898" w:rsidP="00330EB5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1FB65C35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70F20DCC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FF895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0455E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7C305B1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84578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DD7E7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3133C29B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32E3C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1AC81" w14:textId="3E89C2B9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2175CE" w:rsidRPr="00517FEF">
              <w:rPr>
                <w:rFonts w:ascii="Arial" w:hAnsi="Arial" w:cs="Arial"/>
                <w:sz w:val="18"/>
                <w:szCs w:val="18"/>
              </w:rPr>
              <w:t>3731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29BD83F6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667C2B10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448CF594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6EB616C3" w14:textId="77D18EAC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 w:rsidRPr="00517FEF">
        <w:rPr>
          <w:rFonts w:ascii="Arial" w:hAnsi="Arial" w:cs="Arial"/>
          <w:sz w:val="20"/>
          <w:szCs w:val="20"/>
        </w:rPr>
        <w:t xml:space="preserve">08 </w:t>
      </w:r>
      <w:r w:rsidRPr="00517FEF">
        <w:rPr>
          <w:rFonts w:ascii="Arial" w:hAnsi="Arial" w:cs="Arial"/>
          <w:sz w:val="18"/>
          <w:szCs w:val="18"/>
        </w:rPr>
        <w:t>de diciembre del 2023.</w:t>
      </w:r>
    </w:p>
    <w:p w14:paraId="5A943B89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03BCEAFD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018F94D3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7C4D1CDE" w14:textId="77777777" w:rsidR="00BD7898" w:rsidRPr="000F6497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194C526" w14:textId="28A13056" w:rsidR="000F6497" w:rsidRPr="00C574A1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0F6497" w:rsidRPr="00C574A1">
        <w:rPr>
          <w:rFonts w:ascii="Arial" w:eastAsiaTheme="minorHAnsi" w:hAnsi="Arial" w:cs="Arial"/>
          <w:b/>
          <w:bCs/>
          <w:lang w:val="es-MX" w:eastAsia="en-US"/>
        </w:rPr>
        <w:t>ELIZABETH GALVÁN CRUZ</w:t>
      </w:r>
    </w:p>
    <w:p w14:paraId="76E0DF45" w14:textId="1542CB0A" w:rsidR="0093354F" w:rsidRDefault="000F6497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>JEF</w:t>
      </w:r>
      <w:r w:rsidR="0071577A">
        <w:rPr>
          <w:rFonts w:ascii="Arial" w:hAnsi="Arial" w:cs="Arial"/>
          <w:b/>
          <w:bCs/>
          <w:sz w:val="24"/>
          <w:szCs w:val="24"/>
        </w:rPr>
        <w:t>A</w:t>
      </w:r>
      <w:r w:rsidRPr="00C574A1">
        <w:rPr>
          <w:rFonts w:ascii="Arial" w:hAnsi="Arial" w:cs="Arial"/>
          <w:b/>
          <w:bCs/>
          <w:sz w:val="24"/>
          <w:szCs w:val="24"/>
        </w:rPr>
        <w:t xml:space="preserve"> DE DEPARTAMENTO DE BECAS </w:t>
      </w:r>
    </w:p>
    <w:p w14:paraId="549E2B61" w14:textId="4D2A9D49" w:rsidR="000F6497" w:rsidRPr="00C574A1" w:rsidRDefault="000F6497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 xml:space="preserve">DE </w:t>
      </w:r>
      <w:r w:rsidR="00C574A1" w:rsidRPr="00C574A1">
        <w:rPr>
          <w:rFonts w:ascii="Arial" w:hAnsi="Arial" w:cs="Arial"/>
          <w:b/>
          <w:bCs/>
          <w:sz w:val="24"/>
          <w:szCs w:val="24"/>
        </w:rPr>
        <w:t xml:space="preserve">LA DIRECCIÓN DE </w:t>
      </w:r>
      <w:r w:rsidRPr="00C574A1">
        <w:rPr>
          <w:rFonts w:ascii="Arial" w:hAnsi="Arial" w:cs="Arial"/>
          <w:b/>
          <w:bCs/>
          <w:sz w:val="24"/>
          <w:szCs w:val="24"/>
        </w:rPr>
        <w:t>EDUCACIÓN</w:t>
      </w:r>
    </w:p>
    <w:p w14:paraId="70BA5093" w14:textId="025C4A0D" w:rsidR="00BD7898" w:rsidRPr="00C574A1" w:rsidRDefault="000F6497" w:rsidP="00BD7898">
      <w:pPr>
        <w:pStyle w:val="Sinespaciado"/>
        <w:rPr>
          <w:rFonts w:ascii="Arial" w:hAnsi="Arial" w:cs="Arial"/>
          <w:b/>
          <w:bCs/>
        </w:rPr>
      </w:pPr>
      <w:r w:rsidRPr="00C574A1">
        <w:rPr>
          <w:rFonts w:ascii="Arial" w:hAnsi="Arial" w:cs="Arial"/>
          <w:b/>
          <w:bCs/>
        </w:rPr>
        <w:t>P R E S E N T E</w:t>
      </w:r>
    </w:p>
    <w:p w14:paraId="36B21103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843726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E89FE10" w14:textId="2E08B759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F6497" w:rsidRPr="00A54A90">
        <w:rPr>
          <w:rFonts w:ascii="Arial" w:hAnsi="Arial" w:cs="Arial"/>
          <w:b/>
          <w:bCs/>
        </w:rPr>
        <w:t>CBDP10219BTCR406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EE4A1AE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741B390B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58700870" w14:textId="77777777" w:rsidR="00822F48" w:rsidRPr="00822F48" w:rsidRDefault="00822F48" w:rsidP="00B0108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39AEAF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935C23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E690E8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5E1FC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F55ED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43761C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63DF6B20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F16BF27" w14:textId="0FF27782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46B010BC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6B7EE6C5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E67F1A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4AF591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5F94F60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866DA22" w14:textId="77777777" w:rsidR="00BD7898" w:rsidRPr="00517FEF" w:rsidRDefault="00BD7898" w:rsidP="00BD7898">
      <w:pPr>
        <w:pStyle w:val="Sinespaciad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27032299" w14:textId="77777777" w:rsidR="00B01080" w:rsidRPr="00517FEF" w:rsidRDefault="00B01080" w:rsidP="00BD7898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446B7C8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0DAC0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4D350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04AA857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61AEA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38037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062B810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EE4A6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6738B" w14:textId="4A4119DB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2175CE" w:rsidRPr="00517FEF">
              <w:rPr>
                <w:rFonts w:ascii="Arial" w:hAnsi="Arial" w:cs="Arial"/>
                <w:sz w:val="18"/>
                <w:szCs w:val="18"/>
              </w:rPr>
              <w:t>3732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4E01A1BD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2FA6B258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291495EA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15C7F17A" w14:textId="4C79B69A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 w:rsidRPr="00517FEF">
        <w:rPr>
          <w:rFonts w:ascii="Arial" w:hAnsi="Arial" w:cs="Arial"/>
          <w:sz w:val="20"/>
          <w:szCs w:val="20"/>
        </w:rPr>
        <w:t xml:space="preserve">08 </w:t>
      </w:r>
      <w:r w:rsidRPr="00517FEF">
        <w:rPr>
          <w:rFonts w:ascii="Arial" w:hAnsi="Arial" w:cs="Arial"/>
          <w:sz w:val="18"/>
          <w:szCs w:val="18"/>
        </w:rPr>
        <w:t>de diciembre del 2023.</w:t>
      </w:r>
    </w:p>
    <w:p w14:paraId="32878307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13BA75BE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7343B776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07E227FA" w14:textId="77777777" w:rsidR="00BD7898" w:rsidRPr="00822F4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7FFABB92" w14:textId="4BD2385F" w:rsidR="00B00ADE" w:rsidRPr="00C574A1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22F48" w:rsidRPr="00C574A1">
        <w:rPr>
          <w:rFonts w:ascii="Arial" w:eastAsiaTheme="minorHAnsi" w:hAnsi="Arial" w:cs="Arial"/>
          <w:b/>
          <w:bCs/>
          <w:lang w:val="es-MX" w:eastAsia="en-US"/>
        </w:rPr>
        <w:t xml:space="preserve">OSCAR FÉLIX GONZÁLEZ PEÑA </w:t>
      </w:r>
    </w:p>
    <w:p w14:paraId="1B02680F" w14:textId="77777777" w:rsidR="00C574A1" w:rsidRPr="00C574A1" w:rsidRDefault="00822F48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 xml:space="preserve">COORDINADOR DE ATENCIÓN AL SECTOR </w:t>
      </w:r>
    </w:p>
    <w:p w14:paraId="029946BB" w14:textId="3A897DEA" w:rsidR="00B00ADE" w:rsidRPr="00C574A1" w:rsidRDefault="00822F48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>EDUCATIVO</w:t>
      </w:r>
      <w:r w:rsidR="00C574A1" w:rsidRPr="00C574A1">
        <w:rPr>
          <w:rFonts w:ascii="Arial" w:hAnsi="Arial" w:cs="Arial"/>
          <w:b/>
          <w:bCs/>
          <w:sz w:val="24"/>
          <w:szCs w:val="24"/>
        </w:rPr>
        <w:t xml:space="preserve"> </w:t>
      </w:r>
      <w:r w:rsidRPr="00C574A1">
        <w:rPr>
          <w:rFonts w:ascii="Arial" w:hAnsi="Arial" w:cs="Arial"/>
          <w:b/>
          <w:bCs/>
          <w:sz w:val="24"/>
          <w:szCs w:val="24"/>
        </w:rPr>
        <w:t xml:space="preserve">DE </w:t>
      </w:r>
      <w:r w:rsidR="00C574A1" w:rsidRPr="00C574A1">
        <w:rPr>
          <w:rFonts w:ascii="Arial" w:hAnsi="Arial" w:cs="Arial"/>
          <w:b/>
          <w:bCs/>
          <w:sz w:val="24"/>
          <w:szCs w:val="24"/>
        </w:rPr>
        <w:t>LA DIRECCIÓN DE EDUCACIÓN</w:t>
      </w:r>
    </w:p>
    <w:p w14:paraId="4539C22A" w14:textId="2D44BA2D" w:rsidR="00BD7898" w:rsidRPr="00C574A1" w:rsidRDefault="00822F48" w:rsidP="00BD7898">
      <w:pPr>
        <w:pStyle w:val="Sinespaciado"/>
        <w:rPr>
          <w:rFonts w:ascii="Arial" w:hAnsi="Arial" w:cs="Arial"/>
          <w:b/>
          <w:bCs/>
        </w:rPr>
      </w:pPr>
      <w:r w:rsidRPr="00C574A1">
        <w:rPr>
          <w:rFonts w:ascii="Arial" w:hAnsi="Arial" w:cs="Arial"/>
          <w:b/>
          <w:bCs/>
        </w:rPr>
        <w:t>P R E S E N T E</w:t>
      </w:r>
    </w:p>
    <w:p w14:paraId="53DAA743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64FA5A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8930296" w14:textId="023CD928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22F48" w:rsidRPr="00A54A90">
        <w:rPr>
          <w:rFonts w:ascii="Arial" w:hAnsi="Arial" w:cs="Arial"/>
          <w:b/>
          <w:bCs/>
        </w:rPr>
        <w:t>CBDP10219BTCR398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AD70530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5EEF455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524921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704C32F" w14:textId="77777777" w:rsidR="00BD7898" w:rsidRDefault="00BD7898" w:rsidP="00517FEF">
      <w:pPr>
        <w:spacing w:line="240" w:lineRule="auto"/>
        <w:rPr>
          <w:rFonts w:ascii="Arial" w:hAnsi="Arial" w:cs="Arial"/>
          <w:b/>
          <w:bCs/>
        </w:rPr>
      </w:pPr>
    </w:p>
    <w:p w14:paraId="6CC0CB9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3B4E96A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F64CD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EE116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1F1CC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2224DFF8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3EEF3D70" w14:textId="2BE24D88" w:rsidR="00BD7898" w:rsidRPr="0093354F" w:rsidRDefault="00BD7898" w:rsidP="0093354F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7B14BEA3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5E261F5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8D4DFD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92693AE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46B1CD4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CA62670" w14:textId="77777777" w:rsidR="00517FEF" w:rsidRPr="009F15E5" w:rsidRDefault="00517FEF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C6EE8F7" w14:textId="0D1D910D" w:rsidR="00CD6CC2" w:rsidRPr="00517FEF" w:rsidRDefault="00BD7898" w:rsidP="00517FEF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384ECE19" w14:textId="77777777" w:rsidR="00517FEF" w:rsidRDefault="00517FEF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74F4BB9F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FA19D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7E764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1C406A83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EA9DC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5AB9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7197044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2EE71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25080" w14:textId="12B87A86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2175CE" w:rsidRPr="00517FEF">
              <w:rPr>
                <w:rFonts w:ascii="Arial" w:hAnsi="Arial" w:cs="Arial"/>
                <w:sz w:val="18"/>
                <w:szCs w:val="18"/>
              </w:rPr>
              <w:t>3733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498B35F0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7CA109A2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48FB76B3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72058BC3" w14:textId="6920F649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>
        <w:rPr>
          <w:rFonts w:ascii="Arial" w:hAnsi="Arial" w:cs="Arial"/>
          <w:sz w:val="18"/>
          <w:szCs w:val="18"/>
        </w:rPr>
        <w:t>08</w:t>
      </w:r>
      <w:r w:rsidR="00517FEF" w:rsidRPr="00517FEF">
        <w:rPr>
          <w:rFonts w:ascii="Arial" w:hAnsi="Arial" w:cs="Arial"/>
          <w:sz w:val="18"/>
          <w:szCs w:val="18"/>
        </w:rPr>
        <w:t xml:space="preserve"> </w:t>
      </w:r>
      <w:r w:rsidRPr="00517FEF">
        <w:rPr>
          <w:rFonts w:ascii="Arial" w:hAnsi="Arial" w:cs="Arial"/>
          <w:sz w:val="18"/>
          <w:szCs w:val="18"/>
        </w:rPr>
        <w:t>de diciembre del 2023.</w:t>
      </w:r>
    </w:p>
    <w:p w14:paraId="59CFB6C4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10A37205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6959E41C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3890EC26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E8968C1" w14:textId="64C5CDBE" w:rsidR="00835CA5" w:rsidRPr="00C574A1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35CA5" w:rsidRPr="00C574A1">
        <w:rPr>
          <w:rFonts w:ascii="Arial" w:eastAsiaTheme="minorHAnsi" w:hAnsi="Arial" w:cs="Arial"/>
          <w:b/>
          <w:bCs/>
          <w:lang w:val="es-MX" w:eastAsia="en-US"/>
        </w:rPr>
        <w:t>FRANCISCO JAVIER CORTÉS ZAZUETA</w:t>
      </w:r>
    </w:p>
    <w:p w14:paraId="7E96B6C4" w14:textId="77777777" w:rsidR="00C574A1" w:rsidRDefault="00835CA5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>JEFE DE DEPARTAMENTO DE BIBLIOTECAS DE</w:t>
      </w:r>
      <w:r w:rsidR="00C574A1" w:rsidRPr="00C574A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C0EC170" w14:textId="20D3F625" w:rsidR="00835CA5" w:rsidRPr="00C574A1" w:rsidRDefault="00C574A1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>LA DIRECCIÓN DE</w:t>
      </w:r>
      <w:r w:rsidR="00835CA5" w:rsidRPr="00C574A1">
        <w:rPr>
          <w:rFonts w:ascii="Arial" w:hAnsi="Arial" w:cs="Arial"/>
          <w:b/>
          <w:bCs/>
          <w:sz w:val="24"/>
          <w:szCs w:val="24"/>
        </w:rPr>
        <w:t xml:space="preserve"> </w:t>
      </w:r>
      <w:r w:rsidRPr="00C574A1">
        <w:rPr>
          <w:rFonts w:ascii="Arial" w:hAnsi="Arial" w:cs="Arial"/>
          <w:b/>
          <w:bCs/>
          <w:sz w:val="24"/>
          <w:szCs w:val="24"/>
        </w:rPr>
        <w:t>E</w:t>
      </w:r>
      <w:r w:rsidR="00835CA5" w:rsidRPr="00C574A1">
        <w:rPr>
          <w:rFonts w:ascii="Arial" w:hAnsi="Arial" w:cs="Arial"/>
          <w:b/>
          <w:bCs/>
          <w:sz w:val="24"/>
          <w:szCs w:val="24"/>
        </w:rPr>
        <w:t>DUCACIÓN</w:t>
      </w:r>
    </w:p>
    <w:p w14:paraId="7CC7B481" w14:textId="24DE5D5C" w:rsidR="00BD7898" w:rsidRPr="00C574A1" w:rsidRDefault="00835CA5" w:rsidP="00BD7898">
      <w:pPr>
        <w:pStyle w:val="Sinespaciado"/>
        <w:rPr>
          <w:rFonts w:ascii="Arial" w:hAnsi="Arial" w:cs="Arial"/>
          <w:b/>
          <w:bCs/>
        </w:rPr>
      </w:pPr>
      <w:r w:rsidRPr="00C574A1">
        <w:rPr>
          <w:rFonts w:ascii="Arial" w:hAnsi="Arial" w:cs="Arial"/>
          <w:b/>
          <w:bCs/>
        </w:rPr>
        <w:t>P R E S E N T E</w:t>
      </w:r>
    </w:p>
    <w:p w14:paraId="1464AFED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5BDE2B3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0AED16F" w14:textId="5A227D0B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35CA5" w:rsidRPr="00A54A90">
        <w:rPr>
          <w:rFonts w:ascii="Arial" w:hAnsi="Arial" w:cs="Arial"/>
          <w:b/>
          <w:bCs/>
        </w:rPr>
        <w:t>CBDP10219BTCR395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DA55216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6A4AE9C2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56F6BA8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26BF25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23CA9B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C473DC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419B78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A2DE1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2F9BC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77355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6F94DDD5" w14:textId="77777777" w:rsidR="00C8391D" w:rsidRDefault="00BD7898" w:rsidP="006F1DA1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3E0905DA" w14:textId="50BFF7DE" w:rsidR="00BD7898" w:rsidRPr="006F1DA1" w:rsidRDefault="00BD7898" w:rsidP="006F1DA1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7B32558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50749D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E6805D3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3814D8A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3A8D9C9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FB7A03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18B2FCDC" w14:textId="77777777" w:rsidR="00835CA5" w:rsidRDefault="00835CA5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3175E97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440B6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3613C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483F85F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ACD62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5D6D5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1F1E2333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4283B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839CC" w14:textId="4018CE8B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2175CE" w:rsidRPr="00517FEF">
              <w:rPr>
                <w:rFonts w:ascii="Arial" w:hAnsi="Arial" w:cs="Arial"/>
                <w:sz w:val="18"/>
                <w:szCs w:val="18"/>
              </w:rPr>
              <w:t>3734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62391811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435D3B63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6ABC1E6D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4DE83727" w14:textId="089B2AEE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>
        <w:rPr>
          <w:rFonts w:ascii="Arial" w:hAnsi="Arial" w:cs="Arial"/>
          <w:sz w:val="18"/>
          <w:szCs w:val="18"/>
        </w:rPr>
        <w:t>08</w:t>
      </w:r>
      <w:r w:rsidR="00517FEF" w:rsidRPr="00517FEF">
        <w:rPr>
          <w:rFonts w:ascii="Arial" w:hAnsi="Arial" w:cs="Arial"/>
          <w:sz w:val="18"/>
          <w:szCs w:val="18"/>
        </w:rPr>
        <w:t xml:space="preserve"> </w:t>
      </w:r>
      <w:r w:rsidRPr="00517FEF">
        <w:rPr>
          <w:rFonts w:ascii="Arial" w:hAnsi="Arial" w:cs="Arial"/>
          <w:sz w:val="18"/>
          <w:szCs w:val="18"/>
        </w:rPr>
        <w:t>de diciembre del 2023.</w:t>
      </w:r>
    </w:p>
    <w:p w14:paraId="6098C129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5F37349C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63EA2208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2828732F" w14:textId="77777777" w:rsidR="00BD7898" w:rsidRPr="00835CA5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57C6DDC" w14:textId="19774F93" w:rsidR="00835CA5" w:rsidRPr="00835CA5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highlight w:val="yellow"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35CA5" w:rsidRPr="00835CA5">
        <w:rPr>
          <w:rFonts w:ascii="Arial" w:eastAsiaTheme="minorHAnsi" w:hAnsi="Arial" w:cs="Arial"/>
          <w:b/>
          <w:bCs/>
          <w:lang w:val="es-MX" w:eastAsia="en-US"/>
        </w:rPr>
        <w:t>JAVIER ISAAC LÓPEZ SÁNCHEZ</w:t>
      </w:r>
      <w:r w:rsidR="00835CA5" w:rsidRPr="00835CA5">
        <w:rPr>
          <w:rFonts w:ascii="Arial" w:eastAsiaTheme="minorHAnsi" w:hAnsi="Arial" w:cs="Arial"/>
          <w:b/>
          <w:bCs/>
          <w:highlight w:val="yellow"/>
          <w:lang w:val="es-MX" w:eastAsia="en-US"/>
        </w:rPr>
        <w:t xml:space="preserve"> </w:t>
      </w:r>
    </w:p>
    <w:p w14:paraId="07933C29" w14:textId="77777777" w:rsidR="004D5DD7" w:rsidRDefault="00835CA5" w:rsidP="00BD7898">
      <w:pPr>
        <w:pStyle w:val="Sinespaciado"/>
        <w:rPr>
          <w:rFonts w:ascii="Arial" w:hAnsi="Arial" w:cs="Arial"/>
          <w:b/>
          <w:bCs/>
        </w:rPr>
      </w:pPr>
      <w:r w:rsidRPr="00835CA5">
        <w:rPr>
          <w:rFonts w:ascii="Arial" w:hAnsi="Arial" w:cs="Arial"/>
          <w:b/>
          <w:bCs/>
        </w:rPr>
        <w:t xml:space="preserve">SUBDIRECTOR DE INNOVACIÓN </w:t>
      </w:r>
      <w:r w:rsidR="004D5DD7">
        <w:rPr>
          <w:rFonts w:ascii="Arial" w:hAnsi="Arial" w:cs="Arial"/>
          <w:b/>
          <w:bCs/>
        </w:rPr>
        <w:t xml:space="preserve">DE LA </w:t>
      </w:r>
    </w:p>
    <w:p w14:paraId="4371010E" w14:textId="2D1E89A5" w:rsidR="00835CA5" w:rsidRPr="00835CA5" w:rsidRDefault="004D5DD7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DIRECCIÓN </w:t>
      </w:r>
      <w:r w:rsidRPr="00835CA5">
        <w:rPr>
          <w:rFonts w:ascii="Arial" w:hAnsi="Arial" w:cs="Arial"/>
          <w:b/>
          <w:bCs/>
        </w:rPr>
        <w:t xml:space="preserve">DE INNOVACIÓN </w:t>
      </w:r>
      <w:r w:rsidR="00835CA5" w:rsidRPr="00835CA5">
        <w:rPr>
          <w:rFonts w:ascii="Arial" w:hAnsi="Arial" w:cs="Arial"/>
          <w:b/>
          <w:bCs/>
        </w:rPr>
        <w:t>Y COMUNICACIÓN</w:t>
      </w:r>
    </w:p>
    <w:p w14:paraId="762576FD" w14:textId="2094AB5F" w:rsidR="00BD7898" w:rsidRDefault="00BD7898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 R E S E N T E</w:t>
      </w:r>
    </w:p>
    <w:p w14:paraId="1652B0E3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D58BA5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FF2BA68" w14:textId="3FC6B784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35CA5" w:rsidRPr="00A54A90">
        <w:rPr>
          <w:rFonts w:ascii="Arial" w:hAnsi="Arial" w:cs="Arial"/>
          <w:b/>
          <w:bCs/>
        </w:rPr>
        <w:t>CBDP10222ATCR435 y CBDP10223BTCR467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DE61733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6F14DD2F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E76563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CD6B62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EDFE82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ED9DD7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711C1A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3FBA1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D3506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BFB0BF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2B504ECE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5FEC4D80" w14:textId="077B96AE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07661799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72A3F1D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682AEB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425040E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D92567C" w14:textId="71C1A154" w:rsidR="00B01080" w:rsidRPr="00330EB5" w:rsidRDefault="00BD7898" w:rsidP="00330EB5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77665B9E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11F9F763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11A05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FEA3C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04C73449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4408B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CFB72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3131206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8F56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C6A3" w14:textId="56BF7164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472B20" w:rsidRPr="00517FEF">
              <w:rPr>
                <w:rFonts w:ascii="Arial" w:hAnsi="Arial" w:cs="Arial"/>
                <w:sz w:val="18"/>
                <w:szCs w:val="18"/>
              </w:rPr>
              <w:t>3735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44B3CF74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412A610B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11D9BCEA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69310F48" w14:textId="380E26DF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 w:rsidRPr="00517FEF">
        <w:rPr>
          <w:rFonts w:ascii="Arial" w:hAnsi="Arial" w:cs="Arial"/>
          <w:sz w:val="20"/>
          <w:szCs w:val="20"/>
        </w:rPr>
        <w:t xml:space="preserve">08 </w:t>
      </w:r>
      <w:r w:rsidRPr="00517FEF">
        <w:rPr>
          <w:rFonts w:ascii="Arial" w:hAnsi="Arial" w:cs="Arial"/>
          <w:sz w:val="18"/>
          <w:szCs w:val="18"/>
        </w:rPr>
        <w:t>de diciembre del 2023.</w:t>
      </w:r>
    </w:p>
    <w:p w14:paraId="1A2438CA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7AA36BFB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6A726AC7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42773207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E51F761" w14:textId="3BD40B82" w:rsidR="00835CA5" w:rsidRPr="006F1DA1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highlight w:val="yellow"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35CA5" w:rsidRPr="006F1DA1">
        <w:rPr>
          <w:rFonts w:ascii="Arial" w:eastAsiaTheme="minorHAnsi" w:hAnsi="Arial" w:cs="Arial"/>
          <w:b/>
          <w:bCs/>
          <w:lang w:val="es-MX" w:eastAsia="en-US"/>
        </w:rPr>
        <w:t>KAREN ALEJANDRA V</w:t>
      </w:r>
      <w:r w:rsidR="004D5DD7">
        <w:rPr>
          <w:rFonts w:ascii="Arial" w:eastAsiaTheme="minorHAnsi" w:hAnsi="Arial" w:cs="Arial"/>
          <w:b/>
          <w:bCs/>
          <w:lang w:val="es-MX" w:eastAsia="en-US"/>
        </w:rPr>
        <w:t>ELÁZQUEZ</w:t>
      </w:r>
      <w:r w:rsidR="00835CA5" w:rsidRPr="006F1DA1">
        <w:rPr>
          <w:rFonts w:ascii="Arial" w:eastAsiaTheme="minorHAnsi" w:hAnsi="Arial" w:cs="Arial"/>
          <w:b/>
          <w:bCs/>
          <w:lang w:val="es-MX" w:eastAsia="en-US"/>
        </w:rPr>
        <w:t xml:space="preserve"> CALDERÓN</w:t>
      </w:r>
      <w:r w:rsidR="00835CA5" w:rsidRPr="006F1DA1">
        <w:rPr>
          <w:rFonts w:ascii="Arial" w:eastAsiaTheme="minorHAnsi" w:hAnsi="Arial" w:cs="Arial"/>
          <w:b/>
          <w:bCs/>
          <w:highlight w:val="yellow"/>
          <w:lang w:val="es-MX" w:eastAsia="en-US"/>
        </w:rPr>
        <w:t xml:space="preserve"> </w:t>
      </w:r>
    </w:p>
    <w:p w14:paraId="4C2FD232" w14:textId="7FEE1B6B" w:rsidR="006F1DA1" w:rsidRPr="006F1DA1" w:rsidRDefault="00835CA5" w:rsidP="00BD7898">
      <w:pPr>
        <w:pStyle w:val="Sinespaciado"/>
        <w:rPr>
          <w:rFonts w:ascii="Arial" w:hAnsi="Arial" w:cs="Arial"/>
          <w:b/>
          <w:bCs/>
        </w:rPr>
      </w:pPr>
      <w:r w:rsidRPr="006F1DA1">
        <w:rPr>
          <w:rFonts w:ascii="Arial" w:hAnsi="Arial" w:cs="Arial"/>
          <w:b/>
          <w:bCs/>
        </w:rPr>
        <w:t>JEF</w:t>
      </w:r>
      <w:r w:rsidR="0071577A">
        <w:rPr>
          <w:rFonts w:ascii="Arial" w:hAnsi="Arial" w:cs="Arial"/>
          <w:b/>
          <w:bCs/>
        </w:rPr>
        <w:t>A</w:t>
      </w:r>
      <w:r w:rsidRPr="006F1DA1">
        <w:rPr>
          <w:rFonts w:ascii="Arial" w:hAnsi="Arial" w:cs="Arial"/>
          <w:b/>
          <w:bCs/>
        </w:rPr>
        <w:t xml:space="preserve"> DEL DEPARTAMENTO DE PROGRAMAS Y POLÍTICA </w:t>
      </w:r>
    </w:p>
    <w:p w14:paraId="408EF5F6" w14:textId="03BB86D2" w:rsidR="00835CA5" w:rsidRPr="006F1DA1" w:rsidRDefault="00835CA5" w:rsidP="00BD7898">
      <w:pPr>
        <w:pStyle w:val="Sinespaciado"/>
        <w:rPr>
          <w:rFonts w:ascii="Arial" w:hAnsi="Arial" w:cs="Arial"/>
          <w:b/>
          <w:bCs/>
        </w:rPr>
      </w:pPr>
      <w:r w:rsidRPr="006F1DA1">
        <w:rPr>
          <w:rFonts w:ascii="Arial" w:hAnsi="Arial" w:cs="Arial"/>
          <w:b/>
          <w:bCs/>
        </w:rPr>
        <w:t xml:space="preserve">PÚBLICA JUVENIL </w:t>
      </w:r>
      <w:r w:rsidR="006F1DA1" w:rsidRPr="006F1DA1">
        <w:rPr>
          <w:rFonts w:ascii="Arial" w:hAnsi="Arial" w:cs="Arial"/>
          <w:b/>
          <w:bCs/>
        </w:rPr>
        <w:t xml:space="preserve">DE LA DIRECCION DE LA JUVENTUD </w:t>
      </w:r>
    </w:p>
    <w:p w14:paraId="0811FCE3" w14:textId="046FB6EF" w:rsidR="00BD7898" w:rsidRPr="006F1DA1" w:rsidRDefault="00835CA5" w:rsidP="00BD7898">
      <w:pPr>
        <w:pStyle w:val="Sinespaciado"/>
        <w:rPr>
          <w:rFonts w:ascii="Arial" w:hAnsi="Arial" w:cs="Arial"/>
          <w:b/>
          <w:bCs/>
        </w:rPr>
      </w:pPr>
      <w:r w:rsidRPr="006F1DA1">
        <w:rPr>
          <w:rFonts w:ascii="Arial" w:hAnsi="Arial" w:cs="Arial"/>
          <w:b/>
          <w:bCs/>
        </w:rPr>
        <w:t>P R E S E N T E</w:t>
      </w:r>
    </w:p>
    <w:p w14:paraId="351F4597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BBD836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065EBB2" w14:textId="57F768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35CA5" w:rsidRPr="00A54A90">
        <w:rPr>
          <w:rFonts w:ascii="Arial" w:hAnsi="Arial" w:cs="Arial"/>
          <w:b/>
          <w:bCs/>
        </w:rPr>
        <w:t xml:space="preserve">CBDP10216BTCR298, CBDP10222ATCR448 y </w:t>
      </w:r>
      <w:r w:rsidR="00CC225E" w:rsidRPr="00CC225E">
        <w:rPr>
          <w:rFonts w:ascii="Arial" w:hAnsi="Arial" w:cs="Arial"/>
          <w:b/>
          <w:bCs/>
        </w:rPr>
        <w:t>CBDP10222ATCR434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10FBBC4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33A33F92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1520667E" w14:textId="77777777" w:rsidR="00BD7898" w:rsidRDefault="00BD7898" w:rsidP="00835CA5">
      <w:pPr>
        <w:spacing w:line="240" w:lineRule="auto"/>
        <w:rPr>
          <w:rFonts w:ascii="Arial" w:hAnsi="Arial" w:cs="Arial"/>
          <w:b/>
          <w:bCs/>
        </w:rPr>
      </w:pPr>
    </w:p>
    <w:p w14:paraId="1708BD7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559B2A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D27BFD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F812D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F6C91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8D908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EB65E68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6EDAF8F" w14:textId="7102424C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6774BCBD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04799CE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885995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857B03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710D8A4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C540C8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1FE1E3FC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6861DCC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554DB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1421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322FD0A8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081C3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ECEC9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4933AAD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49C7D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450FD" w14:textId="43B375EA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472B20" w:rsidRPr="00517FEF">
              <w:rPr>
                <w:rFonts w:ascii="Arial" w:hAnsi="Arial" w:cs="Arial"/>
                <w:sz w:val="18"/>
                <w:szCs w:val="18"/>
              </w:rPr>
              <w:t>3736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5E2DC509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1CECCD54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438DC7F0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313C1369" w14:textId="48256A70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 w:rsidRPr="00517FEF">
        <w:rPr>
          <w:rFonts w:ascii="Arial" w:hAnsi="Arial" w:cs="Arial"/>
          <w:sz w:val="20"/>
          <w:szCs w:val="20"/>
        </w:rPr>
        <w:t xml:space="preserve">08 </w:t>
      </w:r>
      <w:r w:rsidRPr="00517FEF">
        <w:rPr>
          <w:rFonts w:ascii="Arial" w:hAnsi="Arial" w:cs="Arial"/>
          <w:sz w:val="18"/>
          <w:szCs w:val="18"/>
        </w:rPr>
        <w:t>de diciembre del 2023.</w:t>
      </w:r>
    </w:p>
    <w:p w14:paraId="68C17916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614F27F1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34BC386B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33CD41FB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EAA712B" w14:textId="4FD143ED" w:rsidR="00835CA5" w:rsidRPr="006F1DA1" w:rsidRDefault="007B2DA4" w:rsidP="00BD7898">
      <w:pPr>
        <w:pStyle w:val="Sinespaciado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35CA5" w:rsidRPr="006F1DA1">
        <w:rPr>
          <w:rFonts w:ascii="Arial" w:eastAsiaTheme="minorHAnsi" w:hAnsi="Arial" w:cs="Arial"/>
          <w:b/>
          <w:bCs/>
          <w:lang w:val="es-MX" w:eastAsia="en-US"/>
        </w:rPr>
        <w:t xml:space="preserve">BLANCA ESTELA MORALES CÁRDENAS </w:t>
      </w:r>
    </w:p>
    <w:p w14:paraId="1337E1C8" w14:textId="1EC49151" w:rsidR="00835CA5" w:rsidRPr="004D5DD7" w:rsidRDefault="004D5DD7" w:rsidP="00BD7898">
      <w:pPr>
        <w:pStyle w:val="Sinespaciado"/>
        <w:rPr>
          <w:rFonts w:ascii="Arial" w:eastAsiaTheme="minorHAnsi" w:hAnsi="Arial" w:cs="Arial"/>
          <w:b/>
          <w:bCs/>
          <w:lang w:val="es-MX" w:eastAsia="en-US"/>
        </w:rPr>
      </w:pPr>
      <w:r w:rsidRPr="006F1DA1">
        <w:rPr>
          <w:rFonts w:ascii="Arial" w:eastAsiaTheme="minorHAnsi" w:hAnsi="Arial" w:cs="Arial"/>
          <w:b/>
          <w:bCs/>
          <w:lang w:val="es-MX" w:eastAsia="en-US"/>
        </w:rPr>
        <w:t xml:space="preserve">AUXILIAR ADMINISTRATIVO </w:t>
      </w:r>
      <w:r>
        <w:rPr>
          <w:rFonts w:ascii="Arial" w:eastAsiaTheme="minorHAnsi" w:hAnsi="Arial" w:cs="Arial"/>
          <w:b/>
          <w:bCs/>
          <w:lang w:val="es-MX" w:eastAsia="en-US"/>
        </w:rPr>
        <w:t xml:space="preserve">DEL DEPARTAMENTO DE APOYO A EMPRENDEDORAS </w:t>
      </w:r>
      <w:r w:rsidRPr="006F1DA1">
        <w:rPr>
          <w:rFonts w:ascii="Arial" w:eastAsiaTheme="minorHAnsi" w:hAnsi="Arial" w:cs="Arial"/>
          <w:b/>
          <w:bCs/>
          <w:lang w:val="es-MX" w:eastAsia="en-US"/>
        </w:rPr>
        <w:t xml:space="preserve">DE </w:t>
      </w:r>
      <w:r w:rsidRPr="006F1DA1">
        <w:rPr>
          <w:rFonts w:ascii="Arial" w:hAnsi="Arial" w:cs="Arial"/>
          <w:b/>
          <w:bCs/>
        </w:rPr>
        <w:t>LA DIRECCIÓN DEL</w:t>
      </w:r>
      <w:r w:rsidRPr="006F1DA1">
        <w:rPr>
          <w:rFonts w:ascii="Arial" w:eastAsiaTheme="minorHAnsi" w:hAnsi="Arial" w:cs="Arial"/>
          <w:b/>
          <w:bCs/>
          <w:lang w:val="es-MX" w:eastAsia="en-US"/>
        </w:rPr>
        <w:t xml:space="preserve"> INSTITUTO DE LA MUJER</w:t>
      </w:r>
    </w:p>
    <w:p w14:paraId="5AF9F4D2" w14:textId="156D2733" w:rsidR="00BD7898" w:rsidRPr="006F1DA1" w:rsidRDefault="00835CA5" w:rsidP="00BD7898">
      <w:pPr>
        <w:pStyle w:val="Sinespaciado"/>
        <w:rPr>
          <w:rFonts w:ascii="Arial" w:hAnsi="Arial" w:cs="Arial"/>
          <w:b/>
          <w:bCs/>
        </w:rPr>
      </w:pPr>
      <w:r w:rsidRPr="006F1DA1">
        <w:rPr>
          <w:rFonts w:ascii="Arial" w:hAnsi="Arial" w:cs="Arial"/>
          <w:b/>
          <w:bCs/>
        </w:rPr>
        <w:t>P R E S E N T E</w:t>
      </w:r>
    </w:p>
    <w:p w14:paraId="42321214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5EC516D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5FC7301" w14:textId="396D69C5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35CA5" w:rsidRPr="00A54A90">
        <w:rPr>
          <w:rFonts w:ascii="Arial" w:hAnsi="Arial" w:cs="Arial"/>
          <w:b/>
          <w:bCs/>
        </w:rPr>
        <w:t>CBDP10219BTCR412 y CBDP10216BTCR305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0D4ADE0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A1F5346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ECA89A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A54819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6FBF98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B9FDBE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EC3E11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9E333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1F063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3D5766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64235C0B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304EB67A" w14:textId="76ACF441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6BB38AA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454DD50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5F1302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0D00E46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5D9FCEE" w14:textId="37F40C12" w:rsidR="00BD7898" w:rsidRPr="00CD6CC2" w:rsidRDefault="00BD7898" w:rsidP="00CD6CC2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4B9EEEA5" w14:textId="77777777" w:rsidR="00B01080" w:rsidRPr="00517FEF" w:rsidRDefault="00B01080" w:rsidP="00BD7898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11CBF26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903EF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8E0FC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24E578BB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E03A5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EC8AE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0223E03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55648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BD268" w14:textId="2F49DFBB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</w:t>
            </w:r>
            <w:r w:rsidR="00A54A90" w:rsidRPr="00517FEF">
              <w:rPr>
                <w:rFonts w:ascii="Arial" w:hAnsi="Arial" w:cs="Arial"/>
                <w:sz w:val="18"/>
                <w:szCs w:val="18"/>
              </w:rPr>
              <w:t>/</w:t>
            </w:r>
            <w:r w:rsidR="00472B20" w:rsidRPr="00517FEF">
              <w:rPr>
                <w:rFonts w:ascii="Arial" w:hAnsi="Arial" w:cs="Arial"/>
                <w:sz w:val="18"/>
                <w:szCs w:val="18"/>
              </w:rPr>
              <w:t>3737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355D37FB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54397326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B0356EA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0A2A2E3F" w14:textId="3A56BE1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 w:rsidRPr="00517FEF">
        <w:rPr>
          <w:rFonts w:ascii="Arial" w:hAnsi="Arial" w:cs="Arial"/>
          <w:sz w:val="20"/>
          <w:szCs w:val="20"/>
        </w:rPr>
        <w:t xml:space="preserve">08 </w:t>
      </w:r>
      <w:r w:rsidRPr="00517FEF">
        <w:rPr>
          <w:rFonts w:ascii="Arial" w:hAnsi="Arial" w:cs="Arial"/>
          <w:sz w:val="18"/>
          <w:szCs w:val="18"/>
        </w:rPr>
        <w:t>de diciembre del 2023.</w:t>
      </w:r>
    </w:p>
    <w:p w14:paraId="0F3CD532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2BCB9C62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3D3B1E70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200B896E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DFDDB99" w14:textId="129B2E38" w:rsidR="00835CA5" w:rsidRPr="0047529D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47529D" w:rsidRPr="0047529D">
        <w:rPr>
          <w:rFonts w:ascii="Arial" w:eastAsiaTheme="minorHAnsi" w:hAnsi="Arial" w:cs="Arial"/>
          <w:b/>
          <w:bCs/>
          <w:lang w:val="es-MX" w:eastAsia="en-US"/>
        </w:rPr>
        <w:t xml:space="preserve">DORIS HEIDI LEDESMA FRANCO </w:t>
      </w:r>
    </w:p>
    <w:p w14:paraId="1C622F7D" w14:textId="77777777" w:rsidR="004B50F7" w:rsidRDefault="0047529D" w:rsidP="00BD7898">
      <w:pPr>
        <w:pStyle w:val="Sinespaciado"/>
        <w:rPr>
          <w:rFonts w:ascii="Arial" w:hAnsi="Arial" w:cs="Arial"/>
          <w:b/>
          <w:bCs/>
        </w:rPr>
      </w:pPr>
      <w:r w:rsidRPr="0047529D">
        <w:rPr>
          <w:rFonts w:ascii="Arial" w:hAnsi="Arial" w:cs="Arial"/>
          <w:b/>
          <w:bCs/>
        </w:rPr>
        <w:t xml:space="preserve">ENLACE ADMINISTRATIVO </w:t>
      </w:r>
      <w:r w:rsidR="006F1DA1" w:rsidRPr="006F1DA1">
        <w:rPr>
          <w:rFonts w:ascii="Arial" w:eastAsiaTheme="minorHAnsi" w:hAnsi="Arial" w:cs="Arial"/>
          <w:b/>
          <w:bCs/>
          <w:lang w:val="es-MX" w:eastAsia="en-US"/>
        </w:rPr>
        <w:t xml:space="preserve">DE </w:t>
      </w:r>
      <w:r w:rsidR="006F1DA1" w:rsidRPr="006F1DA1">
        <w:rPr>
          <w:rFonts w:ascii="Arial" w:hAnsi="Arial" w:cs="Arial"/>
          <w:b/>
          <w:bCs/>
        </w:rPr>
        <w:t xml:space="preserve">LA DIRECCIÓN </w:t>
      </w:r>
    </w:p>
    <w:p w14:paraId="4F063BDD" w14:textId="79F73967" w:rsidR="00835CA5" w:rsidRPr="0047529D" w:rsidRDefault="006F1DA1" w:rsidP="00BD7898">
      <w:pPr>
        <w:pStyle w:val="Sinespaciado"/>
        <w:rPr>
          <w:rFonts w:ascii="Arial" w:hAnsi="Arial" w:cs="Arial"/>
          <w:b/>
          <w:bCs/>
        </w:rPr>
      </w:pPr>
      <w:r w:rsidRPr="006F1DA1">
        <w:rPr>
          <w:rFonts w:ascii="Arial" w:hAnsi="Arial" w:cs="Arial"/>
          <w:b/>
          <w:bCs/>
        </w:rPr>
        <w:t>DEL</w:t>
      </w:r>
      <w:r w:rsidRPr="006F1DA1">
        <w:rPr>
          <w:rFonts w:ascii="Arial" w:eastAsiaTheme="minorHAnsi" w:hAnsi="Arial" w:cs="Arial"/>
          <w:b/>
          <w:bCs/>
          <w:lang w:val="es-MX" w:eastAsia="en-US"/>
        </w:rPr>
        <w:t xml:space="preserve"> INSTITUTO DE LA MUJER</w:t>
      </w:r>
    </w:p>
    <w:p w14:paraId="7BE920BE" w14:textId="066E2701" w:rsidR="00BD7898" w:rsidRPr="0047529D" w:rsidRDefault="0047529D" w:rsidP="00BD7898">
      <w:pPr>
        <w:pStyle w:val="Sinespaciado"/>
        <w:rPr>
          <w:rFonts w:ascii="Arial" w:hAnsi="Arial" w:cs="Arial"/>
          <w:b/>
          <w:bCs/>
        </w:rPr>
      </w:pPr>
      <w:r w:rsidRPr="0047529D">
        <w:rPr>
          <w:rFonts w:ascii="Arial" w:hAnsi="Arial" w:cs="Arial"/>
          <w:b/>
          <w:bCs/>
        </w:rPr>
        <w:t>P R E S E N T E</w:t>
      </w:r>
    </w:p>
    <w:p w14:paraId="399A0E3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6200AC0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6495F7B" w14:textId="720E4A31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47529D" w:rsidRPr="00A54A90">
        <w:rPr>
          <w:rFonts w:ascii="Arial" w:hAnsi="Arial" w:cs="Arial"/>
          <w:b/>
          <w:bCs/>
        </w:rPr>
        <w:t>CBDP10216BTCR310, CBDP10216BTCR307, CBDP10213BTCR063, CBDP10219BTCR413 y CBDP10216BTCR301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7E0FBEC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0D2D91E3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4FCC53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76FAADB" w14:textId="77777777" w:rsidR="004B50F7" w:rsidRDefault="004B50F7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025C66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43898C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4A222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0DD30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6522E9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92520DA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6CF9120B" w14:textId="799A8D21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6393B25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42E6ED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45E9B1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BDABBBE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5AFE9D3" w14:textId="77777777" w:rsidR="004B50F7" w:rsidRPr="00C8391D" w:rsidRDefault="004B50F7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2E29222" w14:textId="2C570077" w:rsidR="00CD6CC2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267CB6F4" w14:textId="77777777" w:rsidR="00BD7898" w:rsidRPr="00517FEF" w:rsidRDefault="00BD7898" w:rsidP="00BD7898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6CAF13B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363FE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FC756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586F3B4F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36B42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6837E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7A96119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32AEE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2AF26" w14:textId="7BB329E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472B20" w:rsidRPr="00517FEF">
              <w:rPr>
                <w:rFonts w:ascii="Arial" w:hAnsi="Arial" w:cs="Arial"/>
                <w:sz w:val="18"/>
                <w:szCs w:val="18"/>
              </w:rPr>
              <w:t>3738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6A2E481D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0C917474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432D398B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39055433" w14:textId="599FD080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 w:rsidRPr="00517FEF">
        <w:rPr>
          <w:rFonts w:ascii="Arial" w:hAnsi="Arial" w:cs="Arial"/>
          <w:sz w:val="20"/>
          <w:szCs w:val="20"/>
        </w:rPr>
        <w:t xml:space="preserve">08 </w:t>
      </w:r>
      <w:r w:rsidRPr="00517FEF">
        <w:rPr>
          <w:rFonts w:ascii="Arial" w:hAnsi="Arial" w:cs="Arial"/>
          <w:sz w:val="18"/>
          <w:szCs w:val="18"/>
        </w:rPr>
        <w:t>de diciembre del 2023.</w:t>
      </w:r>
    </w:p>
    <w:p w14:paraId="1C7C060A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5D007B7B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768E1351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4388115F" w14:textId="77777777" w:rsidR="00BD7898" w:rsidRPr="00517FEF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8"/>
          <w:szCs w:val="28"/>
        </w:rPr>
      </w:pPr>
    </w:p>
    <w:p w14:paraId="0F8C2D37" w14:textId="2F2ECC70" w:rsidR="0047529D" w:rsidRPr="0047529D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47529D" w:rsidRPr="0047529D">
        <w:rPr>
          <w:rFonts w:ascii="Arial" w:eastAsiaTheme="minorHAnsi" w:hAnsi="Arial" w:cs="Arial"/>
          <w:b/>
          <w:bCs/>
          <w:lang w:val="es-MX" w:eastAsia="en-US"/>
        </w:rPr>
        <w:t xml:space="preserve">NAYELLI QUETZALLI QUIÑONES RUIZ </w:t>
      </w:r>
    </w:p>
    <w:p w14:paraId="3B94D83E" w14:textId="265DF0DC" w:rsidR="004D5DD7" w:rsidRDefault="0047529D" w:rsidP="00BD7898">
      <w:pPr>
        <w:pStyle w:val="Sinespaciado"/>
        <w:rPr>
          <w:rFonts w:ascii="Arial" w:hAnsi="Arial" w:cs="Arial"/>
          <w:b/>
          <w:bCs/>
        </w:rPr>
      </w:pPr>
      <w:r w:rsidRPr="0047529D">
        <w:rPr>
          <w:rFonts w:ascii="Arial" w:hAnsi="Arial" w:cs="Arial"/>
          <w:b/>
          <w:bCs/>
        </w:rPr>
        <w:t>JEF</w:t>
      </w:r>
      <w:r w:rsidR="0071577A">
        <w:rPr>
          <w:rFonts w:ascii="Arial" w:hAnsi="Arial" w:cs="Arial"/>
          <w:b/>
          <w:bCs/>
        </w:rPr>
        <w:t>A</w:t>
      </w:r>
      <w:r w:rsidR="004D5DD7">
        <w:rPr>
          <w:rFonts w:ascii="Arial" w:hAnsi="Arial" w:cs="Arial"/>
          <w:b/>
          <w:bCs/>
        </w:rPr>
        <w:t xml:space="preserve"> </w:t>
      </w:r>
      <w:r w:rsidRPr="0047529D">
        <w:rPr>
          <w:rFonts w:ascii="Arial" w:hAnsi="Arial" w:cs="Arial"/>
          <w:b/>
          <w:bCs/>
        </w:rPr>
        <w:t xml:space="preserve">DE DEPARTAMENTO </w:t>
      </w:r>
      <w:r w:rsidR="004D5DD7">
        <w:rPr>
          <w:rFonts w:ascii="Arial" w:hAnsi="Arial" w:cs="Arial"/>
          <w:b/>
          <w:bCs/>
        </w:rPr>
        <w:t xml:space="preserve">DE PROGRAMAS INSTITUCIONALES </w:t>
      </w:r>
    </w:p>
    <w:p w14:paraId="67BCCC72" w14:textId="1CCE90C7" w:rsidR="0047529D" w:rsidRPr="0047529D" w:rsidRDefault="006F1DA1" w:rsidP="00BD7898">
      <w:pPr>
        <w:pStyle w:val="Sinespaciado"/>
        <w:rPr>
          <w:rFonts w:ascii="Arial" w:hAnsi="Arial" w:cs="Arial"/>
          <w:b/>
          <w:bCs/>
        </w:rPr>
      </w:pPr>
      <w:r w:rsidRPr="006F1DA1">
        <w:rPr>
          <w:rFonts w:ascii="Arial" w:eastAsiaTheme="minorHAnsi" w:hAnsi="Arial" w:cs="Arial"/>
          <w:b/>
          <w:bCs/>
          <w:lang w:val="es-MX" w:eastAsia="en-US"/>
        </w:rPr>
        <w:t xml:space="preserve">DE </w:t>
      </w:r>
      <w:r w:rsidRPr="006F1DA1">
        <w:rPr>
          <w:rFonts w:ascii="Arial" w:hAnsi="Arial" w:cs="Arial"/>
          <w:b/>
          <w:bCs/>
        </w:rPr>
        <w:t>LA DIRECCIÓN DEL</w:t>
      </w:r>
      <w:r w:rsidRPr="006F1DA1">
        <w:rPr>
          <w:rFonts w:ascii="Arial" w:eastAsiaTheme="minorHAnsi" w:hAnsi="Arial" w:cs="Arial"/>
          <w:b/>
          <w:bCs/>
          <w:lang w:val="es-MX" w:eastAsia="en-US"/>
        </w:rPr>
        <w:t xml:space="preserve"> INSTITUTO DE LA MUJER</w:t>
      </w:r>
    </w:p>
    <w:p w14:paraId="55F0D4E2" w14:textId="2F080E4E" w:rsidR="00BD7898" w:rsidRPr="0047529D" w:rsidRDefault="0047529D" w:rsidP="00BD7898">
      <w:pPr>
        <w:pStyle w:val="Sinespaciado"/>
        <w:rPr>
          <w:rFonts w:ascii="Arial" w:hAnsi="Arial" w:cs="Arial"/>
          <w:b/>
          <w:bCs/>
        </w:rPr>
      </w:pPr>
      <w:r w:rsidRPr="0047529D">
        <w:rPr>
          <w:rFonts w:ascii="Arial" w:hAnsi="Arial" w:cs="Arial"/>
          <w:b/>
          <w:bCs/>
        </w:rPr>
        <w:t>P R E S E N T E</w:t>
      </w:r>
    </w:p>
    <w:p w14:paraId="1323CA8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F1E6501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C15B2C7" w14:textId="515B33B3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CC225E" w:rsidRPr="00CC225E">
        <w:rPr>
          <w:rFonts w:ascii="Arial" w:hAnsi="Arial" w:cs="Arial"/>
          <w:b/>
          <w:bCs/>
        </w:rPr>
        <w:t>CBDP10219BTCR414</w:t>
      </w:r>
      <w:r w:rsidR="0047529D" w:rsidRPr="00A54A90">
        <w:rPr>
          <w:rFonts w:ascii="Arial" w:hAnsi="Arial" w:cs="Arial"/>
          <w:b/>
          <w:bCs/>
        </w:rPr>
        <w:t>, CBDP10217ATCR337, CBDP10217ATCR335, CBDP10217ATCR338, CBDP10222ATCR425, CBDP10222ATCR426 y CBDP10216ATCR304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577846D8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040790E7" w14:textId="6A924DA0" w:rsidR="00BD7898" w:rsidRPr="00517FEF" w:rsidRDefault="00BD7898" w:rsidP="00517FEF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2A35992" w14:textId="77777777" w:rsidR="00BD7898" w:rsidRDefault="00BD7898" w:rsidP="0047529D">
      <w:pPr>
        <w:spacing w:line="240" w:lineRule="auto"/>
        <w:rPr>
          <w:rFonts w:ascii="Arial" w:hAnsi="Arial" w:cs="Arial"/>
          <w:b/>
          <w:bCs/>
        </w:rPr>
      </w:pPr>
    </w:p>
    <w:p w14:paraId="19B154DC" w14:textId="77777777" w:rsidR="00517FEF" w:rsidRDefault="00517FEF" w:rsidP="0047529D">
      <w:pPr>
        <w:spacing w:line="240" w:lineRule="auto"/>
        <w:rPr>
          <w:rFonts w:ascii="Arial" w:hAnsi="Arial" w:cs="Arial"/>
          <w:b/>
          <w:bCs/>
        </w:rPr>
      </w:pPr>
    </w:p>
    <w:p w14:paraId="3FAFF20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F30810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480035" w14:textId="77777777" w:rsidR="00517FEF" w:rsidRDefault="00517FEF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D3A24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05F788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A2B8978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7BF5DF8A" w14:textId="61836E4E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2F69128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F7D323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0FC50F4" w14:textId="77777777" w:rsidR="00BD7898" w:rsidRPr="00517FEF" w:rsidRDefault="00BD7898" w:rsidP="00BD7898">
      <w:pPr>
        <w:pStyle w:val="Sinespaciado"/>
        <w:rPr>
          <w:rFonts w:ascii="Arial" w:hAnsi="Arial" w:cs="Arial"/>
          <w:sz w:val="18"/>
          <w:szCs w:val="18"/>
          <w:lang w:val="es-MX"/>
        </w:rPr>
      </w:pPr>
    </w:p>
    <w:p w14:paraId="167CF9E5" w14:textId="253F94E3" w:rsidR="00CD6CC2" w:rsidRPr="00517FEF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32EA0959" w14:textId="77777777" w:rsidR="00BD7898" w:rsidRPr="00517FEF" w:rsidRDefault="00BD7898" w:rsidP="00BD7898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7296578B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575C5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3E99F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2A3FD5F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6716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46692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5CF9C37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13AC7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8C566" w14:textId="5D2089BF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472B20" w:rsidRPr="00517FEF">
              <w:rPr>
                <w:rFonts w:ascii="Arial" w:hAnsi="Arial" w:cs="Arial"/>
                <w:sz w:val="18"/>
                <w:szCs w:val="18"/>
              </w:rPr>
              <w:t>3739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74CD0EF6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79C3E5EE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6B58D152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49632C5A" w14:textId="56A9496A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>
        <w:rPr>
          <w:rFonts w:ascii="Arial" w:hAnsi="Arial" w:cs="Arial"/>
          <w:sz w:val="18"/>
          <w:szCs w:val="18"/>
        </w:rPr>
        <w:t>08</w:t>
      </w:r>
      <w:r w:rsidR="00517FEF" w:rsidRPr="00517FEF">
        <w:rPr>
          <w:rFonts w:ascii="Arial" w:hAnsi="Arial" w:cs="Arial"/>
          <w:sz w:val="18"/>
          <w:szCs w:val="18"/>
        </w:rPr>
        <w:t xml:space="preserve"> </w:t>
      </w:r>
      <w:r w:rsidRPr="00517FEF">
        <w:rPr>
          <w:rFonts w:ascii="Arial" w:hAnsi="Arial" w:cs="Arial"/>
          <w:sz w:val="18"/>
          <w:szCs w:val="18"/>
        </w:rPr>
        <w:t>de diciembre del 2023.</w:t>
      </w:r>
    </w:p>
    <w:p w14:paraId="7CA95262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06CA63B4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1D5FABA9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7A493FDE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F3011B0" w14:textId="1E1D934C" w:rsidR="0047529D" w:rsidRPr="0047529D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47529D" w:rsidRPr="0047529D">
        <w:rPr>
          <w:rFonts w:ascii="Arial" w:eastAsiaTheme="minorHAnsi" w:hAnsi="Arial" w:cs="Arial"/>
          <w:b/>
          <w:bCs/>
          <w:lang w:val="es-MX" w:eastAsia="en-US"/>
        </w:rPr>
        <w:t xml:space="preserve">TERESA DE JESÚS PEDRAZA VILLALPANDO </w:t>
      </w:r>
    </w:p>
    <w:p w14:paraId="262E1A09" w14:textId="21DD180F" w:rsidR="004D5DD7" w:rsidRPr="004D5DD7" w:rsidRDefault="004D5DD7" w:rsidP="004D5DD7">
      <w:pPr>
        <w:pStyle w:val="Sinespaciado"/>
        <w:rPr>
          <w:rFonts w:ascii="Arial" w:eastAsiaTheme="minorHAnsi" w:hAnsi="Arial" w:cs="Arial"/>
          <w:b/>
          <w:bCs/>
          <w:lang w:val="es-MX" w:eastAsia="en-US"/>
        </w:rPr>
      </w:pPr>
      <w:r w:rsidRPr="006F1DA1">
        <w:rPr>
          <w:rFonts w:ascii="Arial" w:eastAsiaTheme="minorHAnsi" w:hAnsi="Arial" w:cs="Arial"/>
          <w:b/>
          <w:bCs/>
          <w:lang w:val="es-MX" w:eastAsia="en-US"/>
        </w:rPr>
        <w:t xml:space="preserve">AUXILIAR ADMINISTRATIVO </w:t>
      </w:r>
      <w:r>
        <w:rPr>
          <w:rFonts w:ascii="Arial" w:eastAsiaTheme="minorHAnsi" w:hAnsi="Arial" w:cs="Arial"/>
          <w:b/>
          <w:bCs/>
          <w:lang w:val="es-MX" w:eastAsia="en-US"/>
        </w:rPr>
        <w:t xml:space="preserve">DEL DEPARTAMENTO DE APOYO A EMPRENDEDORAS </w:t>
      </w:r>
      <w:r w:rsidRPr="006F1DA1">
        <w:rPr>
          <w:rFonts w:ascii="Arial" w:eastAsiaTheme="minorHAnsi" w:hAnsi="Arial" w:cs="Arial"/>
          <w:b/>
          <w:bCs/>
          <w:lang w:val="es-MX" w:eastAsia="en-US"/>
        </w:rPr>
        <w:t xml:space="preserve">DE </w:t>
      </w:r>
      <w:r w:rsidRPr="006F1DA1">
        <w:rPr>
          <w:rFonts w:ascii="Arial" w:hAnsi="Arial" w:cs="Arial"/>
          <w:b/>
          <w:bCs/>
        </w:rPr>
        <w:t>LA DIRECCIÓN DEL</w:t>
      </w:r>
      <w:r w:rsidRPr="006F1DA1">
        <w:rPr>
          <w:rFonts w:ascii="Arial" w:eastAsiaTheme="minorHAnsi" w:hAnsi="Arial" w:cs="Arial"/>
          <w:b/>
          <w:bCs/>
          <w:lang w:val="es-MX" w:eastAsia="en-US"/>
        </w:rPr>
        <w:t xml:space="preserve"> INSTITUTO DE LA MUJER</w:t>
      </w:r>
    </w:p>
    <w:p w14:paraId="0271C731" w14:textId="5B38B56E" w:rsidR="00BD7898" w:rsidRPr="0047529D" w:rsidRDefault="0047529D" w:rsidP="00BD7898">
      <w:pPr>
        <w:pStyle w:val="Sinespaciado"/>
        <w:rPr>
          <w:rFonts w:ascii="Arial" w:hAnsi="Arial" w:cs="Arial"/>
          <w:b/>
          <w:bCs/>
        </w:rPr>
      </w:pPr>
      <w:r w:rsidRPr="0047529D">
        <w:rPr>
          <w:rFonts w:ascii="Arial" w:hAnsi="Arial" w:cs="Arial"/>
          <w:b/>
          <w:bCs/>
        </w:rPr>
        <w:t>P R E S E N T E</w:t>
      </w:r>
    </w:p>
    <w:p w14:paraId="61F349B0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D5EC93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8594EFE" w14:textId="033E8CB1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47529D" w:rsidRPr="00A54A90">
        <w:rPr>
          <w:rFonts w:ascii="Arial" w:hAnsi="Arial" w:cs="Arial"/>
          <w:b/>
          <w:bCs/>
        </w:rPr>
        <w:t>CBDP10216BTCR309, CBDP10216BTCR303, CBDP10216BTCR308 y CBDP10216BTCR302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538393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78F7F61A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6D75197" w14:textId="77777777" w:rsidR="00BD7898" w:rsidRDefault="00BD7898" w:rsidP="00330EB5">
      <w:pPr>
        <w:spacing w:line="240" w:lineRule="auto"/>
        <w:rPr>
          <w:rFonts w:ascii="Arial" w:hAnsi="Arial" w:cs="Arial"/>
          <w:b/>
          <w:bCs/>
        </w:rPr>
      </w:pPr>
    </w:p>
    <w:p w14:paraId="7BC0FA5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5511D1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03D5156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A1FBE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49F30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FD6E8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F37BD9F" w14:textId="77777777" w:rsidR="00C8391D" w:rsidRDefault="00BD7898" w:rsidP="006F1DA1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E42074F" w14:textId="5C4BB3A6" w:rsidR="00BD7898" w:rsidRPr="006F1DA1" w:rsidRDefault="00BD7898" w:rsidP="006F1DA1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161F2AE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FD7D5BC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95F5230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E7ADA7D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9DDA848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78DAC7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2535979A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41F7931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5C0FF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9A624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3E3D44D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9A70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E9B6B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02C81BA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5E3F6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72CA2" w14:textId="44513D8D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472B20" w:rsidRPr="00517FEF">
              <w:rPr>
                <w:rFonts w:ascii="Arial" w:hAnsi="Arial" w:cs="Arial"/>
                <w:sz w:val="18"/>
                <w:szCs w:val="18"/>
              </w:rPr>
              <w:t>3740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51D945C8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1756F662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7E36C738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1685A356" w14:textId="5B797E5E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>
        <w:rPr>
          <w:rFonts w:ascii="Arial" w:hAnsi="Arial" w:cs="Arial"/>
          <w:sz w:val="18"/>
          <w:szCs w:val="18"/>
        </w:rPr>
        <w:t>08</w:t>
      </w:r>
      <w:r w:rsidR="00517FEF" w:rsidRPr="00517FEF">
        <w:rPr>
          <w:rFonts w:ascii="Arial" w:hAnsi="Arial" w:cs="Arial"/>
          <w:sz w:val="18"/>
          <w:szCs w:val="18"/>
        </w:rPr>
        <w:t xml:space="preserve"> </w:t>
      </w:r>
      <w:r w:rsidRPr="00517FEF">
        <w:rPr>
          <w:rFonts w:ascii="Arial" w:hAnsi="Arial" w:cs="Arial"/>
          <w:sz w:val="18"/>
          <w:szCs w:val="18"/>
        </w:rPr>
        <w:t>de diciembre del 2023.</w:t>
      </w:r>
    </w:p>
    <w:p w14:paraId="1FD7D49D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3604519E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5EBBF848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6C30D2D9" w14:textId="77777777" w:rsidR="00BD7898" w:rsidRPr="009C50FE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26D74974" w14:textId="44D57D39" w:rsidR="00984C06" w:rsidRPr="009C50FE" w:rsidRDefault="009C50FE" w:rsidP="00BD7898">
      <w:pPr>
        <w:pStyle w:val="Sinespaciado"/>
        <w:jc w:val="both"/>
        <w:rPr>
          <w:rFonts w:ascii="Arial" w:eastAsiaTheme="minorHAnsi" w:hAnsi="Arial" w:cs="Arial"/>
          <w:b/>
          <w:bCs/>
          <w:highlight w:val="yellow"/>
          <w:lang w:val="es-MX" w:eastAsia="en-US"/>
        </w:rPr>
      </w:pPr>
      <w:r w:rsidRPr="009C50FE">
        <w:rPr>
          <w:rFonts w:ascii="Arial" w:eastAsiaTheme="minorHAnsi" w:hAnsi="Arial" w:cs="Arial"/>
          <w:b/>
          <w:bCs/>
          <w:lang w:val="es-MX" w:eastAsia="en-US"/>
        </w:rPr>
        <w:t>M. EN D. DÁNAE BAÑUELOS RAMOS</w:t>
      </w:r>
      <w:r w:rsidRPr="009C50FE">
        <w:rPr>
          <w:rFonts w:ascii="Arial" w:eastAsiaTheme="minorHAnsi" w:hAnsi="Arial" w:cs="Arial"/>
          <w:b/>
          <w:bCs/>
          <w:highlight w:val="yellow"/>
          <w:lang w:val="es-MX" w:eastAsia="en-US"/>
        </w:rPr>
        <w:t xml:space="preserve"> </w:t>
      </w:r>
    </w:p>
    <w:p w14:paraId="1D4A6834" w14:textId="4D7B9E99" w:rsidR="006F1DA1" w:rsidRDefault="009C50FE" w:rsidP="00BD7898">
      <w:pPr>
        <w:pStyle w:val="Sinespaciado"/>
        <w:rPr>
          <w:rFonts w:ascii="Arial" w:hAnsi="Arial" w:cs="Arial"/>
          <w:b/>
          <w:bCs/>
        </w:rPr>
      </w:pPr>
      <w:r w:rsidRPr="009C50FE">
        <w:rPr>
          <w:rFonts w:ascii="Arial" w:hAnsi="Arial" w:cs="Arial"/>
          <w:b/>
          <w:bCs/>
        </w:rPr>
        <w:t>COORDINADORA DEL BUFETE JURÍDICO</w:t>
      </w:r>
      <w:r w:rsidR="006F1DA1">
        <w:rPr>
          <w:rFonts w:ascii="Arial" w:hAnsi="Arial" w:cs="Arial"/>
          <w:b/>
          <w:bCs/>
        </w:rPr>
        <w:t xml:space="preserve"> </w:t>
      </w:r>
      <w:r w:rsidR="006F1DA1" w:rsidRPr="006F1DA1">
        <w:rPr>
          <w:rFonts w:ascii="Arial" w:eastAsiaTheme="minorHAnsi" w:hAnsi="Arial" w:cs="Arial"/>
          <w:b/>
          <w:bCs/>
          <w:lang w:val="es-MX" w:eastAsia="en-US"/>
        </w:rPr>
        <w:t xml:space="preserve">DE </w:t>
      </w:r>
      <w:r w:rsidR="006F1DA1" w:rsidRPr="006F1DA1">
        <w:rPr>
          <w:rFonts w:ascii="Arial" w:hAnsi="Arial" w:cs="Arial"/>
          <w:b/>
          <w:bCs/>
        </w:rPr>
        <w:t xml:space="preserve">LA </w:t>
      </w:r>
    </w:p>
    <w:p w14:paraId="16C42B09" w14:textId="1880B91E" w:rsidR="009C50FE" w:rsidRPr="009C50FE" w:rsidRDefault="006F1DA1" w:rsidP="00BD7898">
      <w:pPr>
        <w:pStyle w:val="Sinespaciado"/>
        <w:rPr>
          <w:rFonts w:ascii="Arial" w:hAnsi="Arial" w:cs="Arial"/>
          <w:b/>
          <w:bCs/>
        </w:rPr>
      </w:pPr>
      <w:r w:rsidRPr="006F1DA1">
        <w:rPr>
          <w:rFonts w:ascii="Arial" w:hAnsi="Arial" w:cs="Arial"/>
          <w:b/>
          <w:bCs/>
        </w:rPr>
        <w:t>DIRECCIÓN DE</w:t>
      </w:r>
      <w:r w:rsidR="009C50FE" w:rsidRPr="009C50FE">
        <w:rPr>
          <w:rFonts w:ascii="Arial" w:hAnsi="Arial" w:cs="Arial"/>
          <w:b/>
          <w:bCs/>
        </w:rPr>
        <w:t xml:space="preserve"> JURÍDICO Y CONSULTIVO</w:t>
      </w:r>
    </w:p>
    <w:p w14:paraId="5B1B8D4B" w14:textId="49E649A2" w:rsidR="00BD7898" w:rsidRPr="009C50FE" w:rsidRDefault="009C50FE" w:rsidP="00BD7898">
      <w:pPr>
        <w:pStyle w:val="Sinespaciado"/>
        <w:rPr>
          <w:rFonts w:ascii="Arial" w:hAnsi="Arial" w:cs="Arial"/>
          <w:b/>
          <w:bCs/>
        </w:rPr>
      </w:pPr>
      <w:r w:rsidRPr="009C50FE">
        <w:rPr>
          <w:rFonts w:ascii="Arial" w:hAnsi="Arial" w:cs="Arial"/>
          <w:b/>
          <w:bCs/>
        </w:rPr>
        <w:t>P R E S E N T E:</w:t>
      </w:r>
    </w:p>
    <w:p w14:paraId="4B086451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BFD4AC0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F295AA0" w14:textId="5E03AF89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C50FE" w:rsidRPr="00A54A90">
        <w:rPr>
          <w:rFonts w:ascii="Arial" w:hAnsi="Arial" w:cs="Arial"/>
          <w:b/>
          <w:bCs/>
        </w:rPr>
        <w:t>CBDP10216ATCR144, CBDP10216ATCR145 y CBDP10219ATCR355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508692C7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5B9B049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DDDEA7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5780FA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9FE27C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648E58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99EC4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09DB7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349016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3A52FF2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51887681" w14:textId="56E11310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4223C2B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9BE9BAC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269A645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FE91356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324A523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FDFFBE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31089504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3D8C44BC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97BA4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91D77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51EF5638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5A65B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BC488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561FFC1B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B80C0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740DB" w14:textId="4AFCBE62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472B20" w:rsidRPr="00517FEF">
              <w:rPr>
                <w:rFonts w:ascii="Arial" w:hAnsi="Arial" w:cs="Arial"/>
                <w:sz w:val="18"/>
                <w:szCs w:val="18"/>
              </w:rPr>
              <w:t>3741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24177CE4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341EEB94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214061D0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3DF52242" w14:textId="0B173DF4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>
        <w:rPr>
          <w:rFonts w:ascii="Arial" w:hAnsi="Arial" w:cs="Arial"/>
          <w:sz w:val="18"/>
          <w:szCs w:val="18"/>
        </w:rPr>
        <w:t>08</w:t>
      </w:r>
      <w:r w:rsidR="00517FEF" w:rsidRPr="00517FEF">
        <w:rPr>
          <w:rFonts w:ascii="Arial" w:hAnsi="Arial" w:cs="Arial"/>
          <w:sz w:val="18"/>
          <w:szCs w:val="18"/>
        </w:rPr>
        <w:t xml:space="preserve"> </w:t>
      </w:r>
      <w:r w:rsidRPr="00517FEF">
        <w:rPr>
          <w:rFonts w:ascii="Arial" w:hAnsi="Arial" w:cs="Arial"/>
          <w:sz w:val="18"/>
          <w:szCs w:val="18"/>
        </w:rPr>
        <w:t>de diciembre del 2023.</w:t>
      </w:r>
    </w:p>
    <w:p w14:paraId="00301293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4F4547A6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2FDA98A1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701E1ADF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6B2D095" w14:textId="37449B14" w:rsidR="009C50FE" w:rsidRPr="009C50FE" w:rsidRDefault="009C50FE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9C50FE">
        <w:rPr>
          <w:rFonts w:ascii="Arial" w:eastAsiaTheme="minorHAnsi" w:hAnsi="Arial" w:cs="Arial"/>
          <w:b/>
          <w:bCs/>
          <w:lang w:val="es-MX" w:eastAsia="en-US"/>
        </w:rPr>
        <w:t>LIC. JULIO C</w:t>
      </w:r>
      <w:r w:rsidR="00B3514F">
        <w:rPr>
          <w:rFonts w:ascii="Arial" w:eastAsiaTheme="minorHAnsi" w:hAnsi="Arial" w:cs="Arial"/>
          <w:b/>
          <w:bCs/>
          <w:lang w:val="es-MX" w:eastAsia="en-US"/>
        </w:rPr>
        <w:t>É</w:t>
      </w:r>
      <w:r w:rsidRPr="009C50FE">
        <w:rPr>
          <w:rFonts w:ascii="Arial" w:eastAsiaTheme="minorHAnsi" w:hAnsi="Arial" w:cs="Arial"/>
          <w:b/>
          <w:bCs/>
          <w:lang w:val="es-MX" w:eastAsia="en-US"/>
        </w:rPr>
        <w:t xml:space="preserve">SAR CRUZ ALTAMIRANO </w:t>
      </w:r>
    </w:p>
    <w:p w14:paraId="5ABF5729" w14:textId="77777777" w:rsidR="006F1DA1" w:rsidRDefault="009C50FE" w:rsidP="00BD7898">
      <w:pPr>
        <w:pStyle w:val="Sinespaciado"/>
        <w:rPr>
          <w:rFonts w:ascii="Arial" w:eastAsiaTheme="minorHAnsi" w:hAnsi="Arial" w:cs="Arial"/>
          <w:b/>
          <w:bCs/>
          <w:lang w:val="es-MX" w:eastAsia="en-US"/>
        </w:rPr>
      </w:pPr>
      <w:r w:rsidRPr="009C50FE">
        <w:rPr>
          <w:rFonts w:ascii="Arial" w:hAnsi="Arial" w:cs="Arial"/>
          <w:b/>
          <w:bCs/>
        </w:rPr>
        <w:t xml:space="preserve">COORDINADOR DE CONTRATOS Y CONVENIOS </w:t>
      </w:r>
      <w:r w:rsidR="006F1DA1" w:rsidRPr="006F1DA1">
        <w:rPr>
          <w:rFonts w:ascii="Arial" w:eastAsiaTheme="minorHAnsi" w:hAnsi="Arial" w:cs="Arial"/>
          <w:b/>
          <w:bCs/>
          <w:lang w:val="es-MX" w:eastAsia="en-US"/>
        </w:rPr>
        <w:t xml:space="preserve">DE </w:t>
      </w:r>
    </w:p>
    <w:p w14:paraId="4BF550EA" w14:textId="76CE1317" w:rsidR="009C50FE" w:rsidRPr="009C50FE" w:rsidRDefault="006F1DA1" w:rsidP="00BD7898">
      <w:pPr>
        <w:pStyle w:val="Sinespaciado"/>
        <w:rPr>
          <w:rFonts w:ascii="Arial" w:hAnsi="Arial" w:cs="Arial"/>
          <w:b/>
          <w:bCs/>
        </w:rPr>
      </w:pPr>
      <w:r w:rsidRPr="006F1DA1">
        <w:rPr>
          <w:rFonts w:ascii="Arial" w:hAnsi="Arial" w:cs="Arial"/>
          <w:b/>
          <w:bCs/>
        </w:rPr>
        <w:t>LA DIRECCIÓN DE</w:t>
      </w:r>
      <w:r>
        <w:rPr>
          <w:rFonts w:ascii="Arial" w:hAnsi="Arial" w:cs="Arial"/>
          <w:b/>
          <w:bCs/>
        </w:rPr>
        <w:t xml:space="preserve"> </w:t>
      </w:r>
      <w:r w:rsidR="009C50FE" w:rsidRPr="009C50FE">
        <w:rPr>
          <w:rFonts w:ascii="Arial" w:hAnsi="Arial" w:cs="Arial"/>
          <w:b/>
          <w:bCs/>
        </w:rPr>
        <w:t>JURÍDICO Y CONSULTIVO</w:t>
      </w:r>
    </w:p>
    <w:p w14:paraId="0106A7A6" w14:textId="7FC143AF" w:rsidR="00BD7898" w:rsidRPr="009C50FE" w:rsidRDefault="009C50FE" w:rsidP="00BD7898">
      <w:pPr>
        <w:pStyle w:val="Sinespaciado"/>
        <w:rPr>
          <w:rFonts w:ascii="Arial" w:hAnsi="Arial" w:cs="Arial"/>
          <w:b/>
          <w:bCs/>
        </w:rPr>
      </w:pPr>
      <w:r w:rsidRPr="009C50FE">
        <w:rPr>
          <w:rFonts w:ascii="Arial" w:hAnsi="Arial" w:cs="Arial"/>
          <w:b/>
          <w:bCs/>
        </w:rPr>
        <w:t>P R E S E N T E:</w:t>
      </w:r>
    </w:p>
    <w:p w14:paraId="775A48AB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DA2BF4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7902503" w14:textId="112647FD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C50FE" w:rsidRPr="00A54A90">
        <w:rPr>
          <w:rFonts w:ascii="Arial" w:hAnsi="Arial" w:cs="Arial"/>
          <w:b/>
          <w:bCs/>
        </w:rPr>
        <w:t>CBDP10219ATCR354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FE8BC5A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1E8EC7DA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1996DF2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BFB658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672089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FC1477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DEED8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4A48D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D8B42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7354E02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F82F190" w14:textId="33BD7B70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4ABEE33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628FF93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81E7265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3174AE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E7D47AD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3377E47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FA090CD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DDFD40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53A36982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6C2B5B12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FBC4B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74CD4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77F97AD3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1BDB2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72EC2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7F89743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9F341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5CF2C" w14:textId="7074C6D5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472B20" w:rsidRPr="00517FEF">
              <w:rPr>
                <w:rFonts w:ascii="Arial" w:hAnsi="Arial" w:cs="Arial"/>
                <w:sz w:val="18"/>
                <w:szCs w:val="18"/>
              </w:rPr>
              <w:t>3742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573B7842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1F816182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4186706C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5D93C1EA" w14:textId="33D47DEE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>
        <w:rPr>
          <w:rFonts w:ascii="Arial" w:hAnsi="Arial" w:cs="Arial"/>
          <w:sz w:val="18"/>
          <w:szCs w:val="18"/>
        </w:rPr>
        <w:t>08</w:t>
      </w:r>
      <w:r w:rsidR="00517FEF" w:rsidRPr="00517FEF">
        <w:rPr>
          <w:rFonts w:ascii="Arial" w:hAnsi="Arial" w:cs="Arial"/>
          <w:sz w:val="18"/>
          <w:szCs w:val="18"/>
        </w:rPr>
        <w:t xml:space="preserve"> </w:t>
      </w:r>
      <w:r w:rsidRPr="00517FEF">
        <w:rPr>
          <w:rFonts w:ascii="Arial" w:hAnsi="Arial" w:cs="Arial"/>
          <w:sz w:val="18"/>
          <w:szCs w:val="18"/>
        </w:rPr>
        <w:t>de diciembre del 2023.</w:t>
      </w:r>
    </w:p>
    <w:p w14:paraId="08831051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2715B2E4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067CA8E7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776851BF" w14:textId="77777777" w:rsidR="00BD7898" w:rsidRPr="00752634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C42D03C" w14:textId="2A1BB245" w:rsidR="00752634" w:rsidRPr="00752634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752634" w:rsidRPr="00752634">
        <w:rPr>
          <w:rFonts w:ascii="Arial" w:eastAsiaTheme="minorHAnsi" w:hAnsi="Arial" w:cs="Arial"/>
          <w:b/>
          <w:bCs/>
          <w:lang w:val="es-MX" w:eastAsia="en-US"/>
        </w:rPr>
        <w:t>ALMA DELIA VALDEZ HERNÁNDEZ</w:t>
      </w:r>
    </w:p>
    <w:p w14:paraId="405461F8" w14:textId="406B1F2F" w:rsidR="00752634" w:rsidRPr="00752634" w:rsidRDefault="00752634" w:rsidP="00BD7898">
      <w:pPr>
        <w:pStyle w:val="Sinespaciado"/>
        <w:rPr>
          <w:rFonts w:ascii="Arial" w:hAnsi="Arial" w:cs="Arial"/>
          <w:b/>
          <w:bCs/>
        </w:rPr>
      </w:pPr>
      <w:r w:rsidRPr="00752634">
        <w:rPr>
          <w:rFonts w:ascii="Arial" w:hAnsi="Arial" w:cs="Arial"/>
          <w:b/>
          <w:bCs/>
        </w:rPr>
        <w:t xml:space="preserve">COORDINADORA GENERAL MUNICIPAL DE MEJORA REGULATORIA </w:t>
      </w:r>
    </w:p>
    <w:p w14:paraId="4AE4EDF7" w14:textId="1AB8142D" w:rsidR="00BD7898" w:rsidRPr="00752634" w:rsidRDefault="00752634" w:rsidP="00BD7898">
      <w:pPr>
        <w:pStyle w:val="Sinespaciado"/>
        <w:rPr>
          <w:rFonts w:ascii="Arial" w:hAnsi="Arial" w:cs="Arial"/>
          <w:b/>
          <w:bCs/>
        </w:rPr>
      </w:pPr>
      <w:r w:rsidRPr="00752634">
        <w:rPr>
          <w:rFonts w:ascii="Arial" w:hAnsi="Arial" w:cs="Arial"/>
          <w:b/>
          <w:bCs/>
        </w:rPr>
        <w:t>P R E S E N T E</w:t>
      </w:r>
    </w:p>
    <w:p w14:paraId="4B89FD63" w14:textId="77777777" w:rsidR="00BD7898" w:rsidRPr="00752634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7CAA4F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4269390" w14:textId="6D5CBC55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52634" w:rsidRPr="00A54A90">
        <w:rPr>
          <w:rFonts w:ascii="Arial" w:hAnsi="Arial" w:cs="Arial"/>
          <w:b/>
          <w:bCs/>
        </w:rPr>
        <w:t>CBDP10221ATCR420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56F79EE7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7497E878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2BE3AA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8EDCD4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5E836B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888E1E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64E39D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0D194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8EEF5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819C54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D2B91B6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B80FEF0" w14:textId="6A4987F5" w:rsidR="00BD7898" w:rsidRPr="00517FEF" w:rsidRDefault="00BD7898" w:rsidP="00517FEF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3EC109E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2EBB5CC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8FDDBC2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EE3408D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EA62FD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78A5340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BEBD7C1" w14:textId="797F98D5" w:rsidR="00BD7898" w:rsidRPr="006F1DA1" w:rsidRDefault="00BD7898" w:rsidP="006F1DA1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3D12F433" w14:textId="77777777" w:rsidR="007430D0" w:rsidRDefault="007430D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4E60F39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0C8F9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AEBB3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32BC655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DBF38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DBF9B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7C50AF1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79D43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8B5BB" w14:textId="74194C45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472B20" w:rsidRPr="00517FEF">
              <w:rPr>
                <w:rFonts w:ascii="Arial" w:hAnsi="Arial" w:cs="Arial"/>
                <w:sz w:val="18"/>
                <w:szCs w:val="18"/>
              </w:rPr>
              <w:t>3743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2D49817E" w14:textId="77777777" w:rsidR="007430D0" w:rsidRPr="00517FEF" w:rsidRDefault="007430D0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11D2A39D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58DB793A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76C692F0" w14:textId="51EB05FA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>
        <w:rPr>
          <w:rFonts w:ascii="Arial" w:hAnsi="Arial" w:cs="Arial"/>
          <w:sz w:val="18"/>
          <w:szCs w:val="18"/>
        </w:rPr>
        <w:t>08</w:t>
      </w:r>
      <w:r w:rsidR="00517FEF" w:rsidRPr="00517FEF">
        <w:rPr>
          <w:rFonts w:ascii="Arial" w:hAnsi="Arial" w:cs="Arial"/>
          <w:sz w:val="18"/>
          <w:szCs w:val="18"/>
        </w:rPr>
        <w:t xml:space="preserve"> </w:t>
      </w:r>
      <w:r w:rsidRPr="00517FEF">
        <w:rPr>
          <w:rFonts w:ascii="Arial" w:hAnsi="Arial" w:cs="Arial"/>
          <w:sz w:val="18"/>
          <w:szCs w:val="18"/>
        </w:rPr>
        <w:t>de diciembre del 2023.</w:t>
      </w:r>
    </w:p>
    <w:p w14:paraId="3AFFFE78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09D2100C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5ABE56A7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530F2AA5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A60DB0C" w14:textId="06AA99B1" w:rsidR="00752634" w:rsidRPr="00752634" w:rsidRDefault="0075263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752634">
        <w:rPr>
          <w:rFonts w:ascii="Arial" w:eastAsiaTheme="minorHAnsi" w:hAnsi="Arial" w:cs="Arial"/>
          <w:b/>
          <w:bCs/>
          <w:lang w:val="es-MX" w:eastAsia="en-US"/>
        </w:rPr>
        <w:t xml:space="preserve">ING. JUAN CARLOS BARRERA PADILLA </w:t>
      </w:r>
    </w:p>
    <w:p w14:paraId="0C69E24C" w14:textId="77777777" w:rsidR="00AD2AC4" w:rsidRDefault="00752634" w:rsidP="00BD7898">
      <w:pPr>
        <w:pStyle w:val="Sinespaciado"/>
        <w:rPr>
          <w:rFonts w:ascii="Arial" w:hAnsi="Arial" w:cs="Arial"/>
          <w:b/>
          <w:bCs/>
        </w:rPr>
      </w:pPr>
      <w:r w:rsidRPr="00752634">
        <w:rPr>
          <w:rFonts w:ascii="Arial" w:hAnsi="Arial" w:cs="Arial"/>
          <w:b/>
          <w:bCs/>
        </w:rPr>
        <w:t xml:space="preserve">SUBDIRECTOR DE OPERACIÓN Y ORDENAMIENTO </w:t>
      </w:r>
    </w:p>
    <w:p w14:paraId="1F8E5FA2" w14:textId="77777777" w:rsidR="00AD2AC4" w:rsidRDefault="00752634" w:rsidP="00BD7898">
      <w:pPr>
        <w:pStyle w:val="Sinespaciado"/>
        <w:rPr>
          <w:rFonts w:ascii="Arial" w:hAnsi="Arial" w:cs="Arial"/>
          <w:b/>
          <w:bCs/>
        </w:rPr>
      </w:pPr>
      <w:r w:rsidRPr="00752634">
        <w:rPr>
          <w:rFonts w:ascii="Arial" w:hAnsi="Arial" w:cs="Arial"/>
          <w:b/>
          <w:bCs/>
        </w:rPr>
        <w:t xml:space="preserve">URBANO </w:t>
      </w:r>
      <w:r w:rsidR="006F1DA1" w:rsidRPr="006F1DA1">
        <w:rPr>
          <w:rFonts w:ascii="Arial" w:eastAsiaTheme="minorHAnsi" w:hAnsi="Arial" w:cs="Arial"/>
          <w:b/>
          <w:bCs/>
          <w:lang w:val="es-MX" w:eastAsia="en-US"/>
        </w:rPr>
        <w:t xml:space="preserve">DE </w:t>
      </w:r>
      <w:r w:rsidR="006F1DA1" w:rsidRPr="006F1DA1">
        <w:rPr>
          <w:rFonts w:ascii="Arial" w:hAnsi="Arial" w:cs="Arial"/>
          <w:b/>
          <w:bCs/>
        </w:rPr>
        <w:t xml:space="preserve">LA DIRECCIÓN </w:t>
      </w:r>
      <w:r w:rsidR="00AD2AC4">
        <w:rPr>
          <w:rFonts w:ascii="Arial" w:hAnsi="Arial" w:cs="Arial"/>
          <w:b/>
          <w:bCs/>
        </w:rPr>
        <w:t xml:space="preserve">GENERAL </w:t>
      </w:r>
      <w:r w:rsidR="006F1DA1" w:rsidRPr="006F1DA1">
        <w:rPr>
          <w:rFonts w:ascii="Arial" w:hAnsi="Arial" w:cs="Arial"/>
          <w:b/>
          <w:bCs/>
        </w:rPr>
        <w:t>DE</w:t>
      </w:r>
      <w:r w:rsidR="006F1DA1" w:rsidRPr="007430D0">
        <w:rPr>
          <w:rFonts w:ascii="Arial" w:hAnsi="Arial" w:cs="Arial"/>
          <w:b/>
          <w:bCs/>
        </w:rPr>
        <w:t xml:space="preserve"> ORDENAMIENTO </w:t>
      </w:r>
    </w:p>
    <w:p w14:paraId="292FEC73" w14:textId="0EC10FF8" w:rsidR="00752634" w:rsidRPr="00752634" w:rsidRDefault="006F1DA1" w:rsidP="00BD789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TERRITORIAL Y DESARROLLO URBANO</w:t>
      </w:r>
    </w:p>
    <w:p w14:paraId="18BF24FD" w14:textId="714161AC" w:rsidR="00BD7898" w:rsidRPr="00752634" w:rsidRDefault="00752634" w:rsidP="00BD7898">
      <w:pPr>
        <w:pStyle w:val="Sinespaciado"/>
        <w:rPr>
          <w:rFonts w:ascii="Arial" w:hAnsi="Arial" w:cs="Arial"/>
          <w:b/>
          <w:bCs/>
        </w:rPr>
      </w:pPr>
      <w:r w:rsidRPr="00752634">
        <w:rPr>
          <w:rFonts w:ascii="Arial" w:hAnsi="Arial" w:cs="Arial"/>
          <w:b/>
          <w:bCs/>
        </w:rPr>
        <w:t>P R E S E N T E</w:t>
      </w:r>
    </w:p>
    <w:p w14:paraId="77FACE9B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BD5023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5C23BF6" w14:textId="49C54A8B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52634" w:rsidRPr="00A54A90">
        <w:rPr>
          <w:rFonts w:ascii="Arial" w:hAnsi="Arial" w:cs="Arial"/>
          <w:b/>
          <w:bCs/>
        </w:rPr>
        <w:t>CBDP10213BTCR005, CBDP10217ATCR318, CBDP10217ATCR324, CBDP10217ATCR323, CBDP10217ATCR321, CBDP10217ATCR322, CBDP10217ATCR319 y CBDP10213BTCR007</w:t>
      </w:r>
      <w:r w:rsidR="007526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78339AF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3048EF4D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6B733B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D48FBB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3EE0A9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189AE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FC0A5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251427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899672C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982FBA1" w14:textId="17934A63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7166343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E9E1B93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0946B8D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FC96EB6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597A6CA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5E643C9" w14:textId="77777777" w:rsidR="00BD7898" w:rsidRPr="00517FEF" w:rsidRDefault="00BD7898" w:rsidP="00BD7898">
      <w:pPr>
        <w:pStyle w:val="Sinespaciad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74CE581A" w14:textId="77777777" w:rsidR="00BD7898" w:rsidRPr="00517FEF" w:rsidRDefault="00BD7898" w:rsidP="00BD7898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3CEC5C2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E046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6969A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4C5DE42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70AB8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31F8C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65F8FE9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658AD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4BAA5" w14:textId="098FE5EF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472B20" w:rsidRPr="00517FEF">
              <w:rPr>
                <w:rFonts w:ascii="Arial" w:hAnsi="Arial" w:cs="Arial"/>
                <w:sz w:val="18"/>
                <w:szCs w:val="18"/>
              </w:rPr>
              <w:t>3744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1C4BDEF8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25B58A17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407F5E76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7157A0FE" w14:textId="504ABE11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517FEF">
        <w:rPr>
          <w:rFonts w:ascii="Arial" w:hAnsi="Arial" w:cs="Arial"/>
          <w:sz w:val="18"/>
          <w:szCs w:val="18"/>
        </w:rPr>
        <w:t>08</w:t>
      </w:r>
      <w:r w:rsidR="00517FEF" w:rsidRPr="00517FEF">
        <w:rPr>
          <w:rFonts w:ascii="Arial" w:hAnsi="Arial" w:cs="Arial"/>
          <w:sz w:val="18"/>
          <w:szCs w:val="18"/>
        </w:rPr>
        <w:t xml:space="preserve"> </w:t>
      </w:r>
      <w:r w:rsidRPr="00517FEF">
        <w:rPr>
          <w:rFonts w:ascii="Arial" w:hAnsi="Arial" w:cs="Arial"/>
          <w:sz w:val="18"/>
          <w:szCs w:val="18"/>
        </w:rPr>
        <w:t>de diciembre del 2023.</w:t>
      </w:r>
    </w:p>
    <w:p w14:paraId="49C81F18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1D5DA813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2D0597E7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4AA138D5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EE5193C" w14:textId="4A812E44" w:rsidR="007430D0" w:rsidRPr="007430D0" w:rsidRDefault="007430D0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7430D0">
        <w:rPr>
          <w:rFonts w:ascii="Arial" w:eastAsiaTheme="minorHAnsi" w:hAnsi="Arial" w:cs="Arial"/>
          <w:b/>
          <w:bCs/>
          <w:lang w:val="es-MX" w:eastAsia="en-US"/>
        </w:rPr>
        <w:t>MTRO. ALDO AMÉRICO FLORES SÁNCHEZ</w:t>
      </w:r>
    </w:p>
    <w:p w14:paraId="059F98D7" w14:textId="131D48F8" w:rsidR="006F1DA1" w:rsidRDefault="007430D0" w:rsidP="00BD789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 xml:space="preserve">ENLACE JURÍDICO </w:t>
      </w:r>
      <w:r w:rsidR="006F1DA1" w:rsidRPr="006F1DA1">
        <w:rPr>
          <w:rFonts w:ascii="Arial" w:eastAsiaTheme="minorHAnsi" w:hAnsi="Arial" w:cs="Arial"/>
          <w:b/>
          <w:bCs/>
          <w:lang w:val="es-MX" w:eastAsia="en-US"/>
        </w:rPr>
        <w:t xml:space="preserve">DE </w:t>
      </w:r>
      <w:r w:rsidR="006F1DA1" w:rsidRPr="006F1DA1">
        <w:rPr>
          <w:rFonts w:ascii="Arial" w:hAnsi="Arial" w:cs="Arial"/>
          <w:b/>
          <w:bCs/>
        </w:rPr>
        <w:t>LA DIRECCIÓN</w:t>
      </w:r>
      <w:r w:rsidR="00AD2AC4">
        <w:rPr>
          <w:rFonts w:ascii="Arial" w:hAnsi="Arial" w:cs="Arial"/>
          <w:b/>
          <w:bCs/>
        </w:rPr>
        <w:t xml:space="preserve"> GENERAL</w:t>
      </w:r>
      <w:r w:rsidR="006F1DA1" w:rsidRPr="006F1DA1">
        <w:rPr>
          <w:rFonts w:ascii="Arial" w:hAnsi="Arial" w:cs="Arial"/>
          <w:b/>
          <w:bCs/>
        </w:rPr>
        <w:t xml:space="preserve"> DE</w:t>
      </w:r>
      <w:r w:rsidRPr="007430D0">
        <w:rPr>
          <w:rFonts w:ascii="Arial" w:hAnsi="Arial" w:cs="Arial"/>
          <w:b/>
          <w:bCs/>
        </w:rPr>
        <w:t xml:space="preserve"> ORDENAMIENTO </w:t>
      </w:r>
    </w:p>
    <w:p w14:paraId="7FA06B0A" w14:textId="2E51726D" w:rsidR="007430D0" w:rsidRPr="007430D0" w:rsidRDefault="007430D0" w:rsidP="00BD789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TERRITORIAL Y DESARROLLO URBANO</w:t>
      </w:r>
    </w:p>
    <w:p w14:paraId="2CBD033C" w14:textId="697ED2D0" w:rsidR="00BD7898" w:rsidRPr="007430D0" w:rsidRDefault="007430D0" w:rsidP="00BD789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P R E S E N T E</w:t>
      </w:r>
    </w:p>
    <w:p w14:paraId="6A31D768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5219CFB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59007C0" w14:textId="039C01CD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430D0" w:rsidRPr="00A54A90">
        <w:rPr>
          <w:rFonts w:ascii="Arial" w:hAnsi="Arial" w:cs="Arial"/>
          <w:b/>
          <w:bCs/>
        </w:rPr>
        <w:t>CBDP10213BTCR008 y CBDP10217ATCR320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1861DED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136EA62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2CA90E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031A79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BF81BC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84DC6A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6AC9FEF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466D1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D5049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1F10BF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B41C13F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FD21FB8" w14:textId="2B3DC1D5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B178F63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31E4C17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1E048C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454D99B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453A10E" w14:textId="2916513F" w:rsidR="00BD7898" w:rsidRPr="006E0F48" w:rsidRDefault="00BD7898" w:rsidP="006E0F4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6A21C5A1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0B66B9B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6490A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CCBE3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6B57FAF8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EF9FD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969AE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41EBFF2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3F63B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9EBE8" w14:textId="14D4C442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</w:t>
            </w:r>
            <w:r w:rsidR="00FF5006" w:rsidRPr="00517FEF">
              <w:rPr>
                <w:rFonts w:ascii="Arial" w:hAnsi="Arial"/>
                <w:sz w:val="18"/>
                <w:szCs w:val="24"/>
              </w:rPr>
              <w:t>/</w:t>
            </w:r>
            <w:r w:rsidR="00FF5006" w:rsidRPr="00517FEF">
              <w:rPr>
                <w:rFonts w:ascii="Arial" w:hAnsi="Arial" w:cs="Arial"/>
                <w:sz w:val="18"/>
                <w:szCs w:val="18"/>
              </w:rPr>
              <w:t>3745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15A7FC72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688C5842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6B22DAAE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332C24F8" w14:textId="5C3C3AB3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>Atizapán de Zaragoza, Estado de México; a 1</w:t>
      </w:r>
      <w:r w:rsidR="009D5221" w:rsidRPr="00517FEF">
        <w:rPr>
          <w:rFonts w:ascii="Arial" w:hAnsi="Arial" w:cs="Arial"/>
          <w:sz w:val="18"/>
          <w:szCs w:val="18"/>
        </w:rPr>
        <w:t>2</w:t>
      </w:r>
      <w:r w:rsidRPr="00517FEF">
        <w:rPr>
          <w:rFonts w:ascii="Arial" w:hAnsi="Arial" w:cs="Arial"/>
          <w:sz w:val="18"/>
          <w:szCs w:val="18"/>
        </w:rPr>
        <w:t xml:space="preserve"> de diciembre del 2023.</w:t>
      </w:r>
    </w:p>
    <w:p w14:paraId="3F931D54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09D8F430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631C92A7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5A32F9DE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7A1C0F80" w14:textId="29D416B5" w:rsidR="007430D0" w:rsidRPr="007430D0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7430D0" w:rsidRPr="007430D0">
        <w:rPr>
          <w:rFonts w:ascii="Arial" w:eastAsiaTheme="minorHAnsi" w:hAnsi="Arial" w:cs="Arial"/>
          <w:b/>
          <w:bCs/>
          <w:lang w:val="es-MX" w:eastAsia="en-US"/>
        </w:rPr>
        <w:t xml:space="preserve">DAVID RODRÍGUEZ GARDUÑO </w:t>
      </w:r>
    </w:p>
    <w:p w14:paraId="195759D9" w14:textId="77777777" w:rsidR="006E0F48" w:rsidRDefault="007430D0" w:rsidP="00BD789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 xml:space="preserve">JEFE DE DEPARTAMENTO DE VIVERO DE </w:t>
      </w:r>
      <w:r w:rsidR="006E0F48">
        <w:rPr>
          <w:rFonts w:ascii="Arial" w:hAnsi="Arial" w:cs="Arial"/>
          <w:b/>
          <w:bCs/>
        </w:rPr>
        <w:t xml:space="preserve">LA COORDINACIÓN </w:t>
      </w:r>
    </w:p>
    <w:p w14:paraId="630FBF1F" w14:textId="79D244DC" w:rsidR="007430D0" w:rsidRPr="007430D0" w:rsidRDefault="006E0F48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MUNICIPAL DE </w:t>
      </w:r>
      <w:r w:rsidR="007430D0" w:rsidRPr="007430D0">
        <w:rPr>
          <w:rFonts w:ascii="Arial" w:hAnsi="Arial" w:cs="Arial"/>
          <w:b/>
          <w:bCs/>
        </w:rPr>
        <w:t>PROTECCIÓN CIVIL, BOMBEROS Y MEDIO AMBIENTE</w:t>
      </w:r>
    </w:p>
    <w:p w14:paraId="50524737" w14:textId="2BEA04D4" w:rsidR="00BD7898" w:rsidRDefault="007430D0" w:rsidP="00BD789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P R E S E N T E</w:t>
      </w:r>
    </w:p>
    <w:p w14:paraId="512FBF47" w14:textId="77777777" w:rsidR="007430D0" w:rsidRDefault="007430D0" w:rsidP="00BD7898">
      <w:pPr>
        <w:pStyle w:val="Sinespaciado"/>
        <w:rPr>
          <w:rFonts w:ascii="Arial" w:hAnsi="Arial" w:cs="Arial"/>
          <w:b/>
          <w:bCs/>
        </w:rPr>
      </w:pPr>
    </w:p>
    <w:p w14:paraId="7F82EEF4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D160F02" w14:textId="0D6E756C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430D0" w:rsidRPr="00A54A90">
        <w:rPr>
          <w:rFonts w:ascii="Arial" w:hAnsi="Arial" w:cs="Arial"/>
          <w:b/>
          <w:bCs/>
        </w:rPr>
        <w:t>CBDP10216BTCR290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24AB00C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76507A8C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87A43E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A2447A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CDD6E1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5D455F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DF2019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343ED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5CC74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54E513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63FD595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CE4E94A" w14:textId="195FAB6B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14D67821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4A3B4D5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011F01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B35C1FC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85FA98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15A83D13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155550CF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63958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28E2D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50A65CA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9D45E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4D258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27B08E92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D2E9D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1FC80" w14:textId="6ACA75E2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FF5006" w:rsidRPr="00517FEF">
              <w:rPr>
                <w:rFonts w:ascii="Arial" w:hAnsi="Arial" w:cs="Arial"/>
                <w:sz w:val="18"/>
                <w:szCs w:val="18"/>
              </w:rPr>
              <w:t>3746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3B5A493C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11B8669B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6A44F9AF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732BA34F" w14:textId="05E4892F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>Atizapán de Zaragoza, Estado de México; a 1</w:t>
      </w:r>
      <w:r w:rsidR="009D5221" w:rsidRPr="00517FEF">
        <w:rPr>
          <w:rFonts w:ascii="Arial" w:hAnsi="Arial" w:cs="Arial"/>
          <w:sz w:val="18"/>
          <w:szCs w:val="18"/>
        </w:rPr>
        <w:t>2</w:t>
      </w:r>
      <w:r w:rsidRPr="00517FEF">
        <w:rPr>
          <w:rFonts w:ascii="Arial" w:hAnsi="Arial" w:cs="Arial"/>
          <w:sz w:val="18"/>
          <w:szCs w:val="18"/>
        </w:rPr>
        <w:t xml:space="preserve"> de diciembre del 2023.</w:t>
      </w:r>
    </w:p>
    <w:p w14:paraId="6C250DC0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648D68EC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1FFF0E69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16D8A278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341D557E" w14:textId="58ECCBB8" w:rsidR="007430D0" w:rsidRPr="007430D0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7430D0" w:rsidRPr="007430D0">
        <w:rPr>
          <w:rFonts w:ascii="Arial" w:eastAsiaTheme="minorHAnsi" w:hAnsi="Arial" w:cs="Arial"/>
          <w:b/>
          <w:bCs/>
          <w:lang w:val="es-MX" w:eastAsia="en-US"/>
        </w:rPr>
        <w:t>FÉLIX EFRAÍN DOMÍNGUEZ VILLAMIL</w:t>
      </w:r>
    </w:p>
    <w:p w14:paraId="3130F629" w14:textId="77777777" w:rsidR="006E0F48" w:rsidRDefault="007430D0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 xml:space="preserve">JEFE DE DEPARTAMENTO DE NORMATIVIDAD AMBIENTAL </w:t>
      </w:r>
    </w:p>
    <w:p w14:paraId="104E5B6E" w14:textId="77777777" w:rsidR="006E0F48" w:rsidRDefault="006E0F48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 xml:space="preserve">DE </w:t>
      </w:r>
      <w:r>
        <w:rPr>
          <w:rFonts w:ascii="Arial" w:hAnsi="Arial" w:cs="Arial"/>
          <w:b/>
          <w:bCs/>
        </w:rPr>
        <w:t xml:space="preserve">LA COORDINACIÓN MUNICIPAL DE </w:t>
      </w:r>
      <w:r w:rsidRPr="007430D0">
        <w:rPr>
          <w:rFonts w:ascii="Arial" w:hAnsi="Arial" w:cs="Arial"/>
          <w:b/>
          <w:bCs/>
        </w:rPr>
        <w:t xml:space="preserve">PROTECCIÓN CIVIL, </w:t>
      </w:r>
    </w:p>
    <w:p w14:paraId="6AB47705" w14:textId="3E60529E" w:rsidR="006E0F48" w:rsidRPr="007430D0" w:rsidRDefault="006E0F48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BOMBEROS Y MEDIO AMBIENTE</w:t>
      </w:r>
    </w:p>
    <w:p w14:paraId="48204392" w14:textId="2846E0DF" w:rsidR="00BD7898" w:rsidRPr="007430D0" w:rsidRDefault="007430D0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P R E S E N T E</w:t>
      </w:r>
    </w:p>
    <w:p w14:paraId="18CD0C30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D59403E" w14:textId="0882A76F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430D0" w:rsidRPr="00A54A90">
        <w:rPr>
          <w:rFonts w:ascii="Arial" w:hAnsi="Arial" w:cs="Arial"/>
          <w:b/>
          <w:bCs/>
        </w:rPr>
        <w:t>CBDP10213BTCR058, CBDP10216BTCR293, CBDP10213BTCR057 y CBDP10216BTCR291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40243D8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5F18D95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21C8B7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C1FBDB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8BDA24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E07F36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11C6A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FEE7C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0DD75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130ECBA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720A2719" w14:textId="1C21A12D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0A8AE0C6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0CDDB49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97BC6F5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8494F6B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BD61B70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FE7457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1A72F825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517FEF" w14:paraId="0323252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65A83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B40D6" w14:textId="77777777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517FEF" w14:paraId="2C15A31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48FEB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3345" w14:textId="77777777" w:rsidR="00BD7898" w:rsidRPr="00517FEF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517FEF" w14:paraId="099FFAC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DF4E8" w14:textId="77777777" w:rsidR="00BD7898" w:rsidRPr="00517FEF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93C6C" w14:textId="7CCD4B30" w:rsidR="00BD7898" w:rsidRPr="00517FEF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7FEF">
              <w:rPr>
                <w:rFonts w:ascii="Arial" w:hAnsi="Arial" w:cs="Arial"/>
                <w:sz w:val="18"/>
                <w:szCs w:val="18"/>
              </w:rPr>
              <w:t>PMA/</w:t>
            </w:r>
            <w:r w:rsidR="00FF5006" w:rsidRPr="00517FEF">
              <w:rPr>
                <w:rFonts w:ascii="Arial" w:hAnsi="Arial" w:cs="Arial"/>
                <w:sz w:val="18"/>
                <w:szCs w:val="18"/>
              </w:rPr>
              <w:t>3747</w:t>
            </w:r>
            <w:r w:rsidRPr="00517FEF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5963EAAC" w14:textId="77777777" w:rsidR="00BD7898" w:rsidRPr="00517FEF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692EAE89" w14:textId="77777777" w:rsidR="00BD7898" w:rsidRPr="00517FEF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EEAA6BF" w14:textId="77777777" w:rsidR="00BD7898" w:rsidRPr="00517FEF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4B0BB338" w14:textId="49E78418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517FEF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517FEF">
        <w:rPr>
          <w:rFonts w:ascii="Arial" w:hAnsi="Arial" w:cs="Arial"/>
          <w:sz w:val="18"/>
          <w:szCs w:val="18"/>
        </w:rPr>
        <w:t>de diciembre del 2023.</w:t>
      </w:r>
    </w:p>
    <w:p w14:paraId="1AE75046" w14:textId="77777777" w:rsidR="00BD7898" w:rsidRPr="00517FEF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36FF5A9B" w14:textId="77777777" w:rsidR="00BD7898" w:rsidRPr="00517FEF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7D43C997" w14:textId="77777777" w:rsidR="00BD7898" w:rsidRPr="00517FEF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517FEF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2C99AB87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37463A8" w14:textId="45BC8497" w:rsidR="007430D0" w:rsidRPr="007430D0" w:rsidRDefault="007B2DA4" w:rsidP="007430D0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7430D0" w:rsidRPr="007430D0">
        <w:rPr>
          <w:rFonts w:ascii="Arial" w:eastAsiaTheme="minorHAnsi" w:hAnsi="Arial" w:cs="Arial"/>
          <w:b/>
          <w:bCs/>
          <w:lang w:val="es-MX" w:eastAsia="en-US"/>
        </w:rPr>
        <w:t xml:space="preserve">FERNANDO ELÍ MUCIÑO VARGAS </w:t>
      </w:r>
    </w:p>
    <w:p w14:paraId="696BBD77" w14:textId="412786C9" w:rsidR="006E0F48" w:rsidRDefault="007430D0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 xml:space="preserve">JEFE </w:t>
      </w:r>
      <w:r w:rsidR="00ED3916">
        <w:rPr>
          <w:rFonts w:ascii="Arial" w:hAnsi="Arial" w:cs="Arial"/>
          <w:b/>
          <w:bCs/>
        </w:rPr>
        <w:t>DE LA UNIDAD DE CONTROL Y BIENESTAR ANIMAL</w:t>
      </w:r>
      <w:r>
        <w:rPr>
          <w:rFonts w:ascii="Arial" w:hAnsi="Arial" w:cs="Arial"/>
          <w:b/>
          <w:bCs/>
        </w:rPr>
        <w:t xml:space="preserve"> </w:t>
      </w:r>
    </w:p>
    <w:p w14:paraId="6F146354" w14:textId="77777777" w:rsidR="006E0F48" w:rsidRDefault="006E0F48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 xml:space="preserve">DE </w:t>
      </w:r>
      <w:r>
        <w:rPr>
          <w:rFonts w:ascii="Arial" w:hAnsi="Arial" w:cs="Arial"/>
          <w:b/>
          <w:bCs/>
        </w:rPr>
        <w:t xml:space="preserve">LA COORDINACIÓN MUNICIPAL DE </w:t>
      </w:r>
      <w:r w:rsidRPr="007430D0">
        <w:rPr>
          <w:rFonts w:ascii="Arial" w:hAnsi="Arial" w:cs="Arial"/>
          <w:b/>
          <w:bCs/>
        </w:rPr>
        <w:t xml:space="preserve">PROTECCIÓN CIVIL, </w:t>
      </w:r>
    </w:p>
    <w:p w14:paraId="768696AE" w14:textId="59C4D461" w:rsidR="006E0F48" w:rsidRPr="007430D0" w:rsidRDefault="006E0F48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BOMBEROS Y MEDIO AMBIENTE</w:t>
      </w:r>
    </w:p>
    <w:p w14:paraId="1A92C51A" w14:textId="244F81C1" w:rsidR="007430D0" w:rsidRDefault="007430D0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P R E S E N T E</w:t>
      </w:r>
    </w:p>
    <w:p w14:paraId="58A15F39" w14:textId="77777777" w:rsidR="007430D0" w:rsidRDefault="007430D0" w:rsidP="00BD7898">
      <w:pPr>
        <w:pStyle w:val="Sinespaciado"/>
        <w:rPr>
          <w:rFonts w:ascii="Arial" w:hAnsi="Arial" w:cs="Arial"/>
          <w:b/>
          <w:bCs/>
        </w:rPr>
      </w:pPr>
    </w:p>
    <w:p w14:paraId="4FEBA8E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EBCA4E1" w14:textId="61169CD0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430D0" w:rsidRPr="00A54A90">
        <w:rPr>
          <w:rFonts w:ascii="Arial" w:hAnsi="Arial" w:cs="Arial"/>
          <w:b/>
          <w:bCs/>
        </w:rPr>
        <w:t>CBDP10216BTCR289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60E0D3A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41E3A78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54E1D9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0D27E9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64EC15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065B1A3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08948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35F66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398EB9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646F80C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3C2544D8" w14:textId="744B429A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140177F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765238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5DB4246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06F4F9F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20EA237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E113DED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68169F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3F2BC897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0F5636" w14:paraId="0BA0D53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B1F8D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61DC4" w14:textId="77777777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0F5636" w14:paraId="674AD1B9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0D090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DEA85" w14:textId="77777777" w:rsidR="00BD7898" w:rsidRPr="000F5636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0F5636" w14:paraId="14A612D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8524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C953D" w14:textId="704AB34C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FF5006" w:rsidRPr="000F5636">
              <w:rPr>
                <w:rFonts w:ascii="Arial" w:hAnsi="Arial" w:cs="Arial"/>
                <w:sz w:val="18"/>
                <w:szCs w:val="18"/>
              </w:rPr>
              <w:t>3748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422E699F" w14:textId="77777777" w:rsidR="00BD7898" w:rsidRPr="000F5636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0996E197" w14:textId="77777777" w:rsidR="00BD7898" w:rsidRPr="000F5636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7C5915C0" w14:textId="77777777" w:rsidR="00BD7898" w:rsidRPr="000F5636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00A453ED" w14:textId="677F96D8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3B34513D" w14:textId="77777777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611D5618" w14:textId="77777777" w:rsidR="00BD7898" w:rsidRPr="000F5636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3D7CC038" w14:textId="77777777" w:rsidR="00BD7898" w:rsidRPr="000F5636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75E6F497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22E69BD3" w14:textId="165E92D2" w:rsidR="007430D0" w:rsidRPr="007430D0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7430D0" w:rsidRPr="007430D0">
        <w:rPr>
          <w:rFonts w:ascii="Arial" w:eastAsiaTheme="minorHAnsi" w:hAnsi="Arial" w:cs="Arial"/>
          <w:b/>
          <w:bCs/>
          <w:lang w:val="es-MX" w:eastAsia="en-US"/>
        </w:rPr>
        <w:t>JAVIER TORRES CORREA</w:t>
      </w:r>
    </w:p>
    <w:p w14:paraId="58F5D6FF" w14:textId="77777777" w:rsidR="006E0F48" w:rsidRDefault="007430D0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 xml:space="preserve">JEFE DEL DEPARTAMENTO DE ATLAS Y GESTIÓN </w:t>
      </w:r>
    </w:p>
    <w:p w14:paraId="703A7CA6" w14:textId="77777777" w:rsidR="006E0F48" w:rsidRDefault="007430D0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 xml:space="preserve">INTEGRAL DE RIESGO </w:t>
      </w:r>
      <w:r w:rsidR="006E0F48" w:rsidRPr="007430D0">
        <w:rPr>
          <w:rFonts w:ascii="Arial" w:hAnsi="Arial" w:cs="Arial"/>
          <w:b/>
          <w:bCs/>
        </w:rPr>
        <w:t xml:space="preserve">DE </w:t>
      </w:r>
      <w:r w:rsidR="006E0F48">
        <w:rPr>
          <w:rFonts w:ascii="Arial" w:hAnsi="Arial" w:cs="Arial"/>
          <w:b/>
          <w:bCs/>
        </w:rPr>
        <w:t xml:space="preserve">LA COORDINACIÓN MUNICIPAL </w:t>
      </w:r>
    </w:p>
    <w:p w14:paraId="32AF34EE" w14:textId="0ECCCF23" w:rsidR="006E0F48" w:rsidRPr="007430D0" w:rsidRDefault="006E0F48" w:rsidP="006E0F4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 </w:t>
      </w:r>
      <w:r w:rsidRPr="007430D0">
        <w:rPr>
          <w:rFonts w:ascii="Arial" w:hAnsi="Arial" w:cs="Arial"/>
          <w:b/>
          <w:bCs/>
        </w:rPr>
        <w:t>PROTECCIÓN CIVIL, BOMBEROS Y MEDIO AMBIENTE</w:t>
      </w:r>
    </w:p>
    <w:p w14:paraId="13899F26" w14:textId="068E5173" w:rsidR="007430D0" w:rsidRPr="007430D0" w:rsidRDefault="007430D0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P R E S E N T E</w:t>
      </w:r>
    </w:p>
    <w:p w14:paraId="23AFE09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D48F6E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334A5CD" w14:textId="1E80D17D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D7B08" w:rsidRPr="00A54A90">
        <w:rPr>
          <w:rFonts w:ascii="Arial" w:hAnsi="Arial" w:cs="Arial"/>
          <w:b/>
          <w:bCs/>
        </w:rPr>
        <w:t>CBDP10213BTCR059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5C997EA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1D5E22B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155276B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EDF758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DAD1D0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540677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CE481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AFE6C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3647DF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CFFC6AE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6702A74" w14:textId="7246B0F6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E4112D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17C9DA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5410891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5C1710C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163DB1B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4B9819D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BAE2B5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17D4B602" w14:textId="77777777" w:rsidR="00BD7898" w:rsidRPr="000F5636" w:rsidRDefault="00BD7898" w:rsidP="00BD7898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0F5636" w14:paraId="3F4719BC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1F8D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2403C" w14:textId="77777777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0F5636" w14:paraId="18B9CF7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31644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A07CB" w14:textId="77777777" w:rsidR="00BD7898" w:rsidRPr="000F5636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0F5636" w14:paraId="3EECCB7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8BE1B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1DC4B" w14:textId="451D3240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FF5006" w:rsidRPr="000F5636">
              <w:rPr>
                <w:rFonts w:ascii="Arial" w:hAnsi="Arial" w:cs="Arial"/>
                <w:sz w:val="18"/>
                <w:szCs w:val="18"/>
              </w:rPr>
              <w:t>3749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1D4754A0" w14:textId="77777777" w:rsidR="00BD7898" w:rsidRPr="000F5636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54864C46" w14:textId="77777777" w:rsidR="00BD7898" w:rsidRPr="000F5636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F290494" w14:textId="77777777" w:rsidR="00BD7898" w:rsidRPr="000F5636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23A171DE" w14:textId="3993B40F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039A0BCC" w14:textId="77777777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47C342C9" w14:textId="77777777" w:rsidR="00BD7898" w:rsidRPr="000F5636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28E60345" w14:textId="77777777" w:rsidR="00BD7898" w:rsidRPr="000F5636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1B183746" w14:textId="77777777" w:rsidR="00BD7898" w:rsidRPr="00DD7B0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7DE28096" w14:textId="5F0961C0" w:rsidR="00DD7B08" w:rsidRPr="00DD7B08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DD7B08" w:rsidRPr="00DD7B08">
        <w:rPr>
          <w:rFonts w:ascii="Arial" w:eastAsiaTheme="minorHAnsi" w:hAnsi="Arial" w:cs="Arial"/>
          <w:b/>
          <w:bCs/>
          <w:lang w:val="es-MX" w:eastAsia="en-US"/>
        </w:rPr>
        <w:t>JESSICA HAYDÉE JUÁRE</w:t>
      </w:r>
      <w:r w:rsidR="00ED3916">
        <w:rPr>
          <w:rFonts w:ascii="Arial" w:eastAsiaTheme="minorHAnsi" w:hAnsi="Arial" w:cs="Arial"/>
          <w:b/>
          <w:bCs/>
          <w:lang w:val="es-MX" w:eastAsia="en-US"/>
        </w:rPr>
        <w:t>Z</w:t>
      </w:r>
      <w:r w:rsidR="00DD7B08" w:rsidRPr="00DD7B08">
        <w:rPr>
          <w:rFonts w:ascii="Arial" w:eastAsiaTheme="minorHAnsi" w:hAnsi="Arial" w:cs="Arial"/>
          <w:b/>
          <w:bCs/>
          <w:lang w:val="es-MX" w:eastAsia="en-US"/>
        </w:rPr>
        <w:t xml:space="preserve"> GARCÍA </w:t>
      </w:r>
    </w:p>
    <w:p w14:paraId="6284F3AC" w14:textId="59D83B6B" w:rsidR="006E0F48" w:rsidRDefault="00DD7B08" w:rsidP="006E0F4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JEF</w:t>
      </w:r>
      <w:r w:rsidR="009E28D9">
        <w:rPr>
          <w:rFonts w:ascii="Arial" w:hAnsi="Arial" w:cs="Arial"/>
          <w:b/>
          <w:bCs/>
        </w:rPr>
        <w:t>A</w:t>
      </w:r>
      <w:r w:rsidRPr="00DD7B08">
        <w:rPr>
          <w:rFonts w:ascii="Arial" w:hAnsi="Arial" w:cs="Arial"/>
          <w:b/>
          <w:bCs/>
        </w:rPr>
        <w:t xml:space="preserve"> DE DEPARTAMENTO DE CAPACITACIÓN </w:t>
      </w:r>
      <w:r w:rsidR="006E0F48" w:rsidRPr="007430D0">
        <w:rPr>
          <w:rFonts w:ascii="Arial" w:hAnsi="Arial" w:cs="Arial"/>
          <w:b/>
          <w:bCs/>
        </w:rPr>
        <w:t xml:space="preserve">DE </w:t>
      </w:r>
      <w:r w:rsidR="006E0F48">
        <w:rPr>
          <w:rFonts w:ascii="Arial" w:hAnsi="Arial" w:cs="Arial"/>
          <w:b/>
          <w:bCs/>
        </w:rPr>
        <w:t xml:space="preserve">LA COORDINACIÓN </w:t>
      </w:r>
    </w:p>
    <w:p w14:paraId="2185048C" w14:textId="77777777" w:rsidR="006E0F48" w:rsidRPr="007430D0" w:rsidRDefault="006E0F48" w:rsidP="006E0F4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MUNICIPAL DE </w:t>
      </w:r>
      <w:r w:rsidRPr="007430D0">
        <w:rPr>
          <w:rFonts w:ascii="Arial" w:hAnsi="Arial" w:cs="Arial"/>
          <w:b/>
          <w:bCs/>
        </w:rPr>
        <w:t>PROTECCIÓN CIVIL, BOMBEROS Y MEDIO AMBIENTE</w:t>
      </w:r>
    </w:p>
    <w:p w14:paraId="1DDE561F" w14:textId="070C3A64" w:rsidR="00BD7898" w:rsidRPr="00DD7B08" w:rsidRDefault="00DD7B08" w:rsidP="006E0F4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P R E S E N T E</w:t>
      </w:r>
    </w:p>
    <w:p w14:paraId="759A972F" w14:textId="77777777" w:rsidR="00BD7898" w:rsidRPr="00DD7B0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6A6E18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B27EB9E" w14:textId="20263A20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D7B08" w:rsidRPr="00A54A90">
        <w:rPr>
          <w:rFonts w:ascii="Arial" w:hAnsi="Arial" w:cs="Arial"/>
          <w:b/>
          <w:bCs/>
        </w:rPr>
        <w:t>CBDP10214ATCR066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586B683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6C147636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1112D1A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0556C1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81FF1D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C8C9B6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323B9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242DA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F727F3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45F5E6B0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5FF47F22" w14:textId="0C644D64" w:rsidR="00BD7898" w:rsidRPr="000F5636" w:rsidRDefault="00BD7898" w:rsidP="000F5636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41BE2DD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95EBA4F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859B9F3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7121956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AA00D92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FE082C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3060767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956BE9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40AAC8A2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0F5636" w14:paraId="0BD8A32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FB402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9A3AC" w14:textId="77777777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0F5636" w14:paraId="5F913B18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8B6D7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B0024" w14:textId="77777777" w:rsidR="00BD7898" w:rsidRPr="000F5636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0F5636" w14:paraId="64A813D9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4F5A3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059F7" w14:textId="5D5A67BD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FF5006" w:rsidRPr="000F5636">
              <w:rPr>
                <w:rFonts w:ascii="Arial" w:hAnsi="Arial" w:cs="Arial"/>
                <w:sz w:val="18"/>
                <w:szCs w:val="18"/>
              </w:rPr>
              <w:t>3750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1F0E51BD" w14:textId="77777777" w:rsidR="00BD7898" w:rsidRPr="000F5636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03627457" w14:textId="77777777" w:rsidR="00BD7898" w:rsidRPr="000F5636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7315D551" w14:textId="77777777" w:rsidR="00BD7898" w:rsidRPr="000F5636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27A5689B" w14:textId="42221F77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0FAAD69B" w14:textId="77777777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27F7B90C" w14:textId="77777777" w:rsidR="00BD7898" w:rsidRPr="000F5636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6582D8CC" w14:textId="77777777" w:rsidR="00BD7898" w:rsidRPr="000F5636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67C40956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57ADDE9" w14:textId="7311A633" w:rsidR="00DD7B08" w:rsidRPr="00DD7B08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DD7B08" w:rsidRPr="00DD7B08">
        <w:rPr>
          <w:rFonts w:ascii="Arial" w:eastAsiaTheme="minorHAnsi" w:hAnsi="Arial" w:cs="Arial"/>
          <w:b/>
          <w:bCs/>
          <w:lang w:val="es-MX" w:eastAsia="en-US"/>
        </w:rPr>
        <w:t>JUAN RAM</w:t>
      </w:r>
      <w:r w:rsidR="00ED3916">
        <w:rPr>
          <w:rFonts w:ascii="Arial" w:eastAsiaTheme="minorHAnsi" w:hAnsi="Arial" w:cs="Arial"/>
          <w:b/>
          <w:bCs/>
          <w:lang w:val="es-MX" w:eastAsia="en-US"/>
        </w:rPr>
        <w:t>Ó</w:t>
      </w:r>
      <w:r w:rsidR="00DD7B08" w:rsidRPr="00DD7B08">
        <w:rPr>
          <w:rFonts w:ascii="Arial" w:eastAsiaTheme="minorHAnsi" w:hAnsi="Arial" w:cs="Arial"/>
          <w:b/>
          <w:bCs/>
          <w:lang w:val="es-MX" w:eastAsia="en-US"/>
        </w:rPr>
        <w:t>N MANUEL CHÁVEZ</w:t>
      </w:r>
    </w:p>
    <w:p w14:paraId="4CF07775" w14:textId="77777777" w:rsidR="00ED3916" w:rsidRDefault="00DD7B08" w:rsidP="00ED3916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SUBDIRECTOR DE PROTECCIÓN CIVIL</w:t>
      </w:r>
      <w:r w:rsidR="00ED3916">
        <w:rPr>
          <w:rFonts w:ascii="Arial" w:hAnsi="Arial" w:cs="Arial"/>
          <w:b/>
          <w:bCs/>
        </w:rPr>
        <w:t xml:space="preserve"> </w:t>
      </w:r>
      <w:r w:rsidR="00ED3916" w:rsidRPr="007430D0">
        <w:rPr>
          <w:rFonts w:ascii="Arial" w:hAnsi="Arial" w:cs="Arial"/>
          <w:b/>
          <w:bCs/>
        </w:rPr>
        <w:t xml:space="preserve">DE </w:t>
      </w:r>
      <w:r w:rsidR="00ED3916">
        <w:rPr>
          <w:rFonts w:ascii="Arial" w:hAnsi="Arial" w:cs="Arial"/>
          <w:b/>
          <w:bCs/>
        </w:rPr>
        <w:t xml:space="preserve">LA COORDINACIÓN </w:t>
      </w:r>
    </w:p>
    <w:p w14:paraId="4023B1E0" w14:textId="77777777" w:rsidR="00ED3916" w:rsidRPr="007430D0" w:rsidRDefault="00ED3916" w:rsidP="00ED3916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MUNICIPAL DE </w:t>
      </w:r>
      <w:r w:rsidRPr="007430D0">
        <w:rPr>
          <w:rFonts w:ascii="Arial" w:hAnsi="Arial" w:cs="Arial"/>
          <w:b/>
          <w:bCs/>
        </w:rPr>
        <w:t>PROTECCIÓN CIVIL, BOMBEROS Y MEDIO AMBIENTE</w:t>
      </w:r>
    </w:p>
    <w:p w14:paraId="60163294" w14:textId="346BA735" w:rsidR="00DD7B08" w:rsidRP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 xml:space="preserve"> </w:t>
      </w:r>
    </w:p>
    <w:p w14:paraId="1A1FDC88" w14:textId="0F0A1BD6" w:rsidR="00BD7898" w:rsidRP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P R E S E N T E</w:t>
      </w:r>
    </w:p>
    <w:p w14:paraId="535BFA3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A9ADB4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1DB480C" w14:textId="7DAA281B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D7B08" w:rsidRPr="00A54A90">
        <w:rPr>
          <w:rFonts w:ascii="Arial" w:hAnsi="Arial" w:cs="Arial"/>
          <w:b/>
          <w:bCs/>
        </w:rPr>
        <w:t>CBDP10219BTCR368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467EDF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2211571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6A405B6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68CF5E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8C31F9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0A0FC2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AF5C1B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14DAF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207DD6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99FF034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1884141" w14:textId="5E414925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63680E5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0A2F3B9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D952EDE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2C80F1F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9FB8A5C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71DED90" w14:textId="4F33D17D" w:rsidR="00BD7898" w:rsidRPr="00CD6CC2" w:rsidRDefault="00BD7898" w:rsidP="00CD6CC2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085EFB57" w14:textId="77777777" w:rsidR="009E2E94" w:rsidRDefault="009E2E94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0F5636" w14:paraId="413D0A6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F99BC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994C4" w14:textId="77777777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0F5636" w14:paraId="212F88E9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409A5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2FA0C" w14:textId="77777777" w:rsidR="00BD7898" w:rsidRPr="000F5636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0F5636" w14:paraId="678549D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4115C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AD189" w14:textId="1F821B34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FF5006" w:rsidRPr="000F5636">
              <w:rPr>
                <w:rFonts w:ascii="Arial" w:hAnsi="Arial" w:cs="Arial"/>
                <w:sz w:val="18"/>
                <w:szCs w:val="18"/>
              </w:rPr>
              <w:t>3751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7F6D909E" w14:textId="77777777" w:rsidR="00BD7898" w:rsidRPr="000F5636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2951F85C" w14:textId="77777777" w:rsidR="00BD7898" w:rsidRPr="000F5636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48B197BF" w14:textId="77777777" w:rsidR="00BD7898" w:rsidRPr="000F5636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6017484F" w14:textId="4B1B5504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783DFB4D" w14:textId="77777777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7CDEBBCB" w14:textId="77777777" w:rsidR="00BD7898" w:rsidRPr="000F5636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07D760A6" w14:textId="77777777" w:rsidR="00BD7898" w:rsidRPr="000F5636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6CA36431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FB8A4EA" w14:textId="6813BA4F" w:rsidR="00DD7B08" w:rsidRPr="00DD7B08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DD7B08" w:rsidRPr="00DD7B08">
        <w:rPr>
          <w:rFonts w:ascii="Arial" w:eastAsiaTheme="minorHAnsi" w:hAnsi="Arial" w:cs="Arial"/>
          <w:b/>
          <w:bCs/>
          <w:lang w:val="es-MX" w:eastAsia="en-US"/>
        </w:rPr>
        <w:t xml:space="preserve">MIGUEL ÁNGEL ROMÁN GONZÁLEZ </w:t>
      </w:r>
    </w:p>
    <w:p w14:paraId="20F7FAF1" w14:textId="77777777" w:rsidR="00ED3916" w:rsidRDefault="00DD7B08" w:rsidP="00ED3916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 xml:space="preserve">SUBDIRECTOR DE BOMBEROS </w:t>
      </w:r>
      <w:r w:rsidR="00ED3916" w:rsidRPr="007430D0">
        <w:rPr>
          <w:rFonts w:ascii="Arial" w:hAnsi="Arial" w:cs="Arial"/>
          <w:b/>
          <w:bCs/>
        </w:rPr>
        <w:t xml:space="preserve">DE </w:t>
      </w:r>
      <w:r w:rsidR="00ED3916">
        <w:rPr>
          <w:rFonts w:ascii="Arial" w:hAnsi="Arial" w:cs="Arial"/>
          <w:b/>
          <w:bCs/>
        </w:rPr>
        <w:t xml:space="preserve">LA COORDINACIÓN </w:t>
      </w:r>
    </w:p>
    <w:p w14:paraId="1CFF42A8" w14:textId="0D694B91" w:rsidR="00DD7B08" w:rsidRPr="00DD7B08" w:rsidRDefault="00ED3916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MUNICIPAL DE </w:t>
      </w:r>
      <w:r w:rsidRPr="007430D0">
        <w:rPr>
          <w:rFonts w:ascii="Arial" w:hAnsi="Arial" w:cs="Arial"/>
          <w:b/>
          <w:bCs/>
        </w:rPr>
        <w:t>PROTECCIÓN CIVIL, BOMBEROS Y MEDIO AMBIENTE</w:t>
      </w:r>
    </w:p>
    <w:p w14:paraId="47AF5412" w14:textId="3152C1A2" w:rsidR="00BD7898" w:rsidRP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P R E S E N T E</w:t>
      </w:r>
    </w:p>
    <w:p w14:paraId="2C39242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72D08C5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5B6392C" w14:textId="32D2C78F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D7B08" w:rsidRPr="00A54A90">
        <w:rPr>
          <w:rFonts w:ascii="Arial" w:hAnsi="Arial" w:cs="Arial"/>
          <w:b/>
          <w:bCs/>
        </w:rPr>
        <w:t>CBDP10214ATCR064, CBDP10219BTCR370 y CBDP10219BTCR371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ABC0B07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AFFCE4E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229A5A1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445E40D" w14:textId="77777777" w:rsidR="00BD7898" w:rsidRDefault="00BD7898" w:rsidP="00ED3916">
      <w:pPr>
        <w:spacing w:line="240" w:lineRule="auto"/>
        <w:rPr>
          <w:rFonts w:ascii="Arial" w:hAnsi="Arial" w:cs="Arial"/>
          <w:b/>
          <w:bCs/>
        </w:rPr>
      </w:pPr>
    </w:p>
    <w:p w14:paraId="384AC98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822DF6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E0EFD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5F111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20238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339CF06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39FEFEE1" w14:textId="2FCD54C5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3043C67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3219C3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8A92065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1216CFE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9969D36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219EAB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49BE362B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0F5636" w14:paraId="13CBFF7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0FD65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C323" w14:textId="77777777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0F5636" w14:paraId="4FD2AE4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350EB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40A0F" w14:textId="77777777" w:rsidR="00BD7898" w:rsidRPr="000F5636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0F5636" w14:paraId="1FBC30C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3AE0E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94300" w14:textId="1606D766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A54A90" w:rsidRPr="000F5636">
              <w:rPr>
                <w:rFonts w:ascii="Arial" w:hAnsi="Arial"/>
                <w:sz w:val="18"/>
                <w:szCs w:val="24"/>
              </w:rPr>
              <w:t>3</w:t>
            </w:r>
            <w:r w:rsidR="00FF5006" w:rsidRPr="000F5636">
              <w:rPr>
                <w:rFonts w:ascii="Arial" w:hAnsi="Arial" w:cs="Arial"/>
                <w:sz w:val="18"/>
                <w:szCs w:val="18"/>
              </w:rPr>
              <w:t>752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11A799E9" w14:textId="77777777" w:rsidR="00BD7898" w:rsidRPr="000F5636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65C836CA" w14:textId="77777777" w:rsidR="00BD7898" w:rsidRPr="000F5636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4CEAD799" w14:textId="77777777" w:rsidR="00BD7898" w:rsidRPr="000F5636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685DD7DB" w14:textId="0C2E28E0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732ECD23" w14:textId="77777777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6580BD16" w14:textId="77777777" w:rsidR="00BD7898" w:rsidRPr="000F5636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16E2DB1F" w14:textId="77777777" w:rsidR="00BD7898" w:rsidRPr="000F5636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17FCFDD8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3F90703E" w14:textId="19458B16" w:rsidR="00DD7B08" w:rsidRPr="00DD7B08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DD7B08" w:rsidRPr="00DD7B08">
        <w:rPr>
          <w:rFonts w:ascii="Arial" w:eastAsiaTheme="minorHAnsi" w:hAnsi="Arial" w:cs="Arial"/>
          <w:b/>
          <w:bCs/>
          <w:lang w:val="es-MX" w:eastAsia="en-US"/>
        </w:rPr>
        <w:t>ALEJANDRA THALÍA GARCÍA DEL RÍO</w:t>
      </w:r>
    </w:p>
    <w:p w14:paraId="7098E708" w14:textId="77777777" w:rsidR="00725CFF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JEF</w:t>
      </w:r>
      <w:r w:rsidR="0071577A">
        <w:rPr>
          <w:rFonts w:ascii="Arial" w:hAnsi="Arial" w:cs="Arial"/>
          <w:b/>
          <w:bCs/>
        </w:rPr>
        <w:t>A</w:t>
      </w:r>
      <w:r w:rsidRPr="00DD7B08">
        <w:rPr>
          <w:rFonts w:ascii="Arial" w:hAnsi="Arial" w:cs="Arial"/>
          <w:b/>
          <w:bCs/>
        </w:rPr>
        <w:t xml:space="preserve"> DE DEPARTAMENTO </w:t>
      </w:r>
      <w:r w:rsidR="00725CFF">
        <w:rPr>
          <w:rFonts w:ascii="Arial" w:hAnsi="Arial" w:cs="Arial"/>
          <w:b/>
          <w:bCs/>
        </w:rPr>
        <w:t xml:space="preserve">DE LA JUNTA MUNICIPAL </w:t>
      </w:r>
    </w:p>
    <w:p w14:paraId="73F1E722" w14:textId="1F67EA6C" w:rsidR="00DD7B08" w:rsidRPr="00DD7B08" w:rsidRDefault="00725CFF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 RECLUTAMIENTO </w:t>
      </w:r>
      <w:r w:rsidR="00DD7B08" w:rsidRPr="00DD7B08">
        <w:rPr>
          <w:rFonts w:ascii="Arial" w:hAnsi="Arial" w:cs="Arial"/>
          <w:b/>
          <w:bCs/>
        </w:rPr>
        <w:t xml:space="preserve">DE </w:t>
      </w:r>
      <w:r w:rsidR="00F8399B">
        <w:rPr>
          <w:rFonts w:ascii="Arial" w:hAnsi="Arial" w:cs="Arial"/>
          <w:b/>
          <w:bCs/>
        </w:rPr>
        <w:t xml:space="preserve">LA </w:t>
      </w:r>
      <w:r w:rsidR="00DD7B08" w:rsidRPr="00DD7B08">
        <w:rPr>
          <w:rFonts w:ascii="Arial" w:hAnsi="Arial" w:cs="Arial"/>
          <w:b/>
          <w:bCs/>
        </w:rPr>
        <w:t>SECRETARÍA DEL AYUNTAMIENTO</w:t>
      </w:r>
    </w:p>
    <w:p w14:paraId="0CE0D61C" w14:textId="43C66195" w:rsidR="00BD7898" w:rsidRP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P R E S E N T E</w:t>
      </w:r>
    </w:p>
    <w:p w14:paraId="2882B8DB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9FA6461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5E9A744" w14:textId="13346BD9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D7B08" w:rsidRPr="00A54A90">
        <w:rPr>
          <w:rFonts w:ascii="Arial" w:hAnsi="Arial" w:cs="Arial"/>
          <w:b/>
          <w:bCs/>
        </w:rPr>
        <w:t>CBDP10219BTCR359 y CBDP10219BTCR360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FC2C73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6E61C8A5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85B545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D0BB0E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48ED2E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63DD63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3D4FBDD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32D46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0BFB9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AC0A1B5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DA07539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5B087744" w14:textId="12F35F6C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6ED455B9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62E99B3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4A19AD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6BE8DA9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74D7EF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357BA5F4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0F5636" w14:paraId="001AA15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9AE39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D614D" w14:textId="77777777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0F5636" w14:paraId="06DB1F7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C3C55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3456D" w14:textId="77777777" w:rsidR="00BD7898" w:rsidRPr="000F5636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0F5636" w14:paraId="6EB1AAF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25B51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5F26A" w14:textId="21CC67E0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FF5006" w:rsidRPr="000F5636">
              <w:rPr>
                <w:rFonts w:ascii="Arial" w:hAnsi="Arial" w:cs="Arial"/>
                <w:sz w:val="18"/>
                <w:szCs w:val="18"/>
              </w:rPr>
              <w:t>3753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30F9ADFD" w14:textId="77777777" w:rsidR="00BD7898" w:rsidRPr="000F5636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759482F9" w14:textId="77777777" w:rsidR="00BD7898" w:rsidRPr="000F5636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5D716FE9" w14:textId="77777777" w:rsidR="00BD7898" w:rsidRPr="000F5636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63DF1562" w14:textId="03E66B6D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00444558" w14:textId="77777777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5624F44B" w14:textId="77777777" w:rsidR="00BD7898" w:rsidRPr="000F5636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62BCCB58" w14:textId="77777777" w:rsidR="00BD7898" w:rsidRPr="000F5636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7FD1DEFC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7AAEB5D3" w14:textId="3062E1A2" w:rsidR="00DD7B08" w:rsidRPr="00DD7B08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DD7B08" w:rsidRPr="00DD7B08">
        <w:rPr>
          <w:rFonts w:ascii="Arial" w:eastAsiaTheme="minorHAnsi" w:hAnsi="Arial" w:cs="Arial"/>
          <w:b/>
          <w:bCs/>
          <w:lang w:val="es-MX" w:eastAsia="en-US"/>
        </w:rPr>
        <w:t xml:space="preserve">ANA MARÍA GONZÁLEZ VELÁZQUEZ </w:t>
      </w:r>
    </w:p>
    <w:p w14:paraId="3F6B3C99" w14:textId="77777777" w:rsidR="00B6252B" w:rsidRDefault="00B6252B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AUXILIAR DEL DEPARTAMENTO DE CONSTANCIAS </w:t>
      </w:r>
    </w:p>
    <w:p w14:paraId="24BC3BF7" w14:textId="184C3A74" w:rsidR="00DD7B08" w:rsidRPr="00DD7B08" w:rsidRDefault="00B6252B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 VECINDAD E IDENTIDAD DE LA SECRETARÍA DEL AYUNTAMIENTO  </w:t>
      </w:r>
    </w:p>
    <w:p w14:paraId="41075B67" w14:textId="6096B0A6" w:rsidR="00BD7898" w:rsidRP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P R E S E N T E</w:t>
      </w:r>
    </w:p>
    <w:p w14:paraId="524A61D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A989D1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BCF84B4" w14:textId="1596260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D7B08" w:rsidRPr="00A54A90">
        <w:rPr>
          <w:rFonts w:ascii="Arial" w:hAnsi="Arial" w:cs="Arial"/>
          <w:b/>
          <w:bCs/>
        </w:rPr>
        <w:t>CBDP10215ATCR139, CBDP10219BTCR358, CBDP10217ATCR345 y CBDP10217ATCR344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3229ED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623499CF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98EB746" w14:textId="77777777" w:rsidR="00BD7898" w:rsidRDefault="00BD7898" w:rsidP="00D6539D">
      <w:pPr>
        <w:spacing w:line="240" w:lineRule="auto"/>
        <w:rPr>
          <w:rFonts w:ascii="Arial" w:hAnsi="Arial" w:cs="Arial"/>
          <w:b/>
          <w:bCs/>
        </w:rPr>
      </w:pPr>
    </w:p>
    <w:p w14:paraId="0319D87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193080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0A6EAF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9156C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BB07F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2CF88D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417C4221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A481C0F" w14:textId="1F956624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86FF75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A6FB33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0508DAC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D82F64F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4E4B797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563F75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0C81AE0B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0F5636" w14:paraId="4EAD379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E910B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F43E9" w14:textId="77777777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0F5636" w14:paraId="4591F4D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A255F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889F9" w14:textId="77777777" w:rsidR="00BD7898" w:rsidRPr="000F5636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0F5636" w14:paraId="74AD771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ABEB7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32775" w14:textId="54889F27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</w:t>
            </w:r>
            <w:r w:rsidR="00A54A90" w:rsidRPr="000F5636">
              <w:rPr>
                <w:rFonts w:ascii="Arial" w:hAnsi="Arial" w:cs="Arial"/>
                <w:sz w:val="18"/>
                <w:szCs w:val="18"/>
              </w:rPr>
              <w:t>/</w:t>
            </w:r>
            <w:r w:rsidR="00FF5006" w:rsidRPr="000F5636">
              <w:rPr>
                <w:rFonts w:ascii="Arial" w:hAnsi="Arial" w:cs="Arial"/>
                <w:sz w:val="18"/>
                <w:szCs w:val="18"/>
              </w:rPr>
              <w:t>3754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3DBE810D" w14:textId="77777777" w:rsidR="00BD7898" w:rsidRPr="000F5636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5069A584" w14:textId="77777777" w:rsidR="00BD7898" w:rsidRPr="000F5636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7FFF91F7" w14:textId="77777777" w:rsidR="00BD7898" w:rsidRPr="000F5636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0A8FA8D8" w14:textId="11CB1428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444D208A" w14:textId="77777777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5DE61F34" w14:textId="77777777" w:rsidR="00BD7898" w:rsidRPr="000F5636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6047FC42" w14:textId="77777777" w:rsidR="00BD7898" w:rsidRPr="000F5636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44A55F2C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2EB2DB5" w14:textId="48352DD1" w:rsidR="009E2E94" w:rsidRPr="009E2E94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9E2E94" w:rsidRPr="009E2E94">
        <w:rPr>
          <w:rFonts w:ascii="Arial" w:eastAsiaTheme="minorHAnsi" w:hAnsi="Arial" w:cs="Arial"/>
          <w:b/>
          <w:bCs/>
          <w:lang w:val="es-MX" w:eastAsia="en-US"/>
        </w:rPr>
        <w:t xml:space="preserve">JORGE VARGAS MOCTEZUMA </w:t>
      </w:r>
    </w:p>
    <w:p w14:paraId="7F282613" w14:textId="77777777" w:rsidR="0088221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OFICIAL CALIFICADOR DE</w:t>
      </w:r>
      <w:r w:rsidR="00882214">
        <w:rPr>
          <w:rFonts w:ascii="Arial" w:hAnsi="Arial" w:cs="Arial"/>
          <w:b/>
          <w:bCs/>
        </w:rPr>
        <w:t xml:space="preserve">L SEGUNDO TURNO </w:t>
      </w:r>
    </w:p>
    <w:p w14:paraId="3EEEC22F" w14:textId="495C90B4" w:rsidR="009E2E94" w:rsidRPr="009E2E94" w:rsidRDefault="00882214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</w:t>
      </w:r>
      <w:r w:rsidR="009E2E94" w:rsidRPr="009E2E94">
        <w:rPr>
          <w:rFonts w:ascii="Arial" w:hAnsi="Arial" w:cs="Arial"/>
          <w:b/>
          <w:bCs/>
        </w:rPr>
        <w:t xml:space="preserve"> </w:t>
      </w:r>
      <w:r w:rsidR="00F8399B">
        <w:rPr>
          <w:rFonts w:ascii="Arial" w:hAnsi="Arial" w:cs="Arial"/>
          <w:b/>
          <w:bCs/>
        </w:rPr>
        <w:t xml:space="preserve">LA </w:t>
      </w:r>
      <w:r w:rsidR="009E2E94" w:rsidRPr="009E2E94">
        <w:rPr>
          <w:rFonts w:ascii="Arial" w:hAnsi="Arial" w:cs="Arial"/>
          <w:b/>
          <w:bCs/>
        </w:rPr>
        <w:t>SECRETARÍA DEL AYUNTAMIENTO</w:t>
      </w:r>
    </w:p>
    <w:p w14:paraId="1E4B3E79" w14:textId="6ECC1727" w:rsidR="00BD7898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</w:t>
      </w:r>
    </w:p>
    <w:p w14:paraId="47A86D7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37D43D5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79FF9AE" w14:textId="4BDECDD3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54A90">
        <w:rPr>
          <w:rFonts w:ascii="Arial" w:hAnsi="Arial" w:cs="Arial"/>
          <w:b/>
          <w:bCs/>
        </w:rPr>
        <w:t>CBDP10214ATCR093, CBDP10214ATCR092, CBDP10214ATCR091 y CBDP10214ATCR094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F3A3DA2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85B5D40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54151B3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61D428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B8D607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9B9F2D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A624D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E0BDF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E4E02E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487636FE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50794609" w14:textId="77EFE021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780B4E3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7FA85EB3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88B13E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6B28787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6C8A0DE" w14:textId="77777777" w:rsidR="00CD6CC2" w:rsidRPr="009F15E5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A87F4F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36DE24D3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0F5636" w14:paraId="547FD9A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78B39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4B1A6" w14:textId="77777777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0F5636" w14:paraId="0076377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2D9C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8294" w14:textId="77777777" w:rsidR="00BD7898" w:rsidRPr="000F5636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0F5636" w14:paraId="55405BB8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B9A70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0A755" w14:textId="44C885EF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</w:t>
            </w:r>
            <w:r w:rsidR="00A54A90" w:rsidRPr="000F5636">
              <w:rPr>
                <w:rFonts w:ascii="Arial" w:hAnsi="Arial" w:cs="Arial"/>
                <w:sz w:val="18"/>
                <w:szCs w:val="18"/>
              </w:rPr>
              <w:t>/</w:t>
            </w:r>
            <w:r w:rsidR="001856D6" w:rsidRPr="000F5636">
              <w:rPr>
                <w:rFonts w:ascii="Arial" w:hAnsi="Arial" w:cs="Arial"/>
                <w:sz w:val="18"/>
                <w:szCs w:val="18"/>
              </w:rPr>
              <w:t>3756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210B74A4" w14:textId="77777777" w:rsidR="00BD7898" w:rsidRPr="000F5636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4F868667" w14:textId="77777777" w:rsidR="00BD7898" w:rsidRPr="000F5636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76DEFA8D" w14:textId="77777777" w:rsidR="00BD7898" w:rsidRPr="000F5636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633EEAF5" w14:textId="22B3C64B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7FC89D08" w14:textId="77777777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4E3D288D" w14:textId="77777777" w:rsidR="00BD7898" w:rsidRPr="000F5636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1B4991C0" w14:textId="77777777" w:rsidR="00BD7898" w:rsidRPr="000F5636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70693522" w14:textId="77777777" w:rsidR="00BD7898" w:rsidRPr="009E2E94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32321723" w14:textId="3A6EB312" w:rsidR="009E2E94" w:rsidRPr="009E2E94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9E2E94" w:rsidRPr="009E2E94">
        <w:rPr>
          <w:rFonts w:ascii="Arial" w:eastAsiaTheme="minorHAnsi" w:hAnsi="Arial" w:cs="Arial"/>
          <w:b/>
          <w:bCs/>
          <w:lang w:val="es-MX" w:eastAsia="en-US"/>
        </w:rPr>
        <w:t>JUAN CARLOS MAYEN ACEVES</w:t>
      </w:r>
    </w:p>
    <w:p w14:paraId="0EF2CFB7" w14:textId="77777777" w:rsidR="00882214" w:rsidRDefault="009E2E94" w:rsidP="009E2E94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OFICIAL CALIFICADOR DE</w:t>
      </w:r>
      <w:r w:rsidR="00882214">
        <w:rPr>
          <w:rFonts w:ascii="Arial" w:hAnsi="Arial" w:cs="Arial"/>
          <w:b/>
          <w:bCs/>
        </w:rPr>
        <w:t xml:space="preserve">L TERCER TURNO </w:t>
      </w:r>
    </w:p>
    <w:p w14:paraId="44CC8624" w14:textId="54E276C2" w:rsidR="009E2E94" w:rsidRPr="009E2E94" w:rsidRDefault="00882214" w:rsidP="009E2E94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</w:t>
      </w:r>
      <w:r w:rsidR="009E2E94" w:rsidRPr="009E2E94">
        <w:rPr>
          <w:rFonts w:ascii="Arial" w:hAnsi="Arial" w:cs="Arial"/>
          <w:b/>
          <w:bCs/>
        </w:rPr>
        <w:t xml:space="preserve"> </w:t>
      </w:r>
      <w:r w:rsidR="00F8399B">
        <w:rPr>
          <w:rFonts w:ascii="Arial" w:hAnsi="Arial" w:cs="Arial"/>
          <w:b/>
          <w:bCs/>
        </w:rPr>
        <w:t xml:space="preserve">LA </w:t>
      </w:r>
      <w:r w:rsidR="009E2E94" w:rsidRPr="009E2E94">
        <w:rPr>
          <w:rFonts w:ascii="Arial" w:hAnsi="Arial" w:cs="Arial"/>
          <w:b/>
          <w:bCs/>
        </w:rPr>
        <w:t>SECRETARÍA DEL AYUNTAMIENTO</w:t>
      </w:r>
    </w:p>
    <w:p w14:paraId="783B82F3" w14:textId="38AFDF41" w:rsidR="00BD7898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</w:t>
      </w:r>
    </w:p>
    <w:p w14:paraId="1E1BAE5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6FD435C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D0DF9E3" w14:textId="55B2A6DB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54A90">
        <w:rPr>
          <w:rFonts w:ascii="Arial" w:hAnsi="Arial" w:cs="Arial"/>
          <w:b/>
          <w:bCs/>
        </w:rPr>
        <w:t>CBDP10214ATCR095, CBDP10214ATCR098, CBDP10214ATCR096 y CBDP10214ATCR097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C384EA8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172E7107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92A5F8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EF3E7C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E0ED53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6A1693B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2DD38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18F28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1C208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DE0651B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4617759D" w14:textId="7F201C08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0D07DAD6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0162EC35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E82F46E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56631E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C95CD5A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9F3CC64" w14:textId="77777777" w:rsidR="00BD7898" w:rsidRPr="000F5636" w:rsidRDefault="00BD7898" w:rsidP="00BD7898">
      <w:pPr>
        <w:pStyle w:val="Sinespaciad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16E2284A" w14:textId="77777777" w:rsidR="00BD7898" w:rsidRPr="000F5636" w:rsidRDefault="00BD7898" w:rsidP="00BD7898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0F5636" w14:paraId="4EA4935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06773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D90B0" w14:textId="77777777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0F5636" w14:paraId="74347E7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6586A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A9720" w14:textId="77777777" w:rsidR="00BD7898" w:rsidRPr="000F5636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0F5636" w14:paraId="3C9C2052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8A66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11A55" w14:textId="398CD3DC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1856D6" w:rsidRPr="000F5636">
              <w:rPr>
                <w:rFonts w:ascii="Arial" w:hAnsi="Arial" w:cs="Arial"/>
                <w:sz w:val="18"/>
                <w:szCs w:val="18"/>
              </w:rPr>
              <w:t>3757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4C90C3C7" w14:textId="77777777" w:rsidR="00BD7898" w:rsidRPr="000F5636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68B388E6" w14:textId="77777777" w:rsidR="00BD7898" w:rsidRPr="000F5636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4A97D711" w14:textId="77777777" w:rsidR="00BD7898" w:rsidRPr="000F5636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3E227627" w14:textId="07A2BCD9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4B1B7AE0" w14:textId="77777777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7845D2DD" w14:textId="77777777" w:rsidR="00BD7898" w:rsidRPr="000F5636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29B77347" w14:textId="77777777" w:rsidR="00BD7898" w:rsidRPr="000F5636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7DCE4288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F39FC63" w14:textId="51B30AD7" w:rsidR="009E2E94" w:rsidRPr="009E2E94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9E2E94" w:rsidRPr="009E2E94">
        <w:rPr>
          <w:rFonts w:ascii="Arial" w:eastAsiaTheme="minorHAnsi" w:hAnsi="Arial" w:cs="Arial"/>
          <w:b/>
          <w:bCs/>
          <w:lang w:val="es-MX" w:eastAsia="en-US"/>
        </w:rPr>
        <w:t xml:space="preserve">MARÍA DANIELA DE ITA ARÉVALO </w:t>
      </w:r>
    </w:p>
    <w:p w14:paraId="3DDC0597" w14:textId="5F5DB5B7" w:rsid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 xml:space="preserve">TITULAR DE OFICIALÍA COMÚN DE PARTES DE </w:t>
      </w:r>
      <w:r w:rsidR="00F8399B">
        <w:rPr>
          <w:rFonts w:ascii="Arial" w:hAnsi="Arial" w:cs="Arial"/>
          <w:b/>
          <w:bCs/>
        </w:rPr>
        <w:t>LA</w:t>
      </w:r>
    </w:p>
    <w:p w14:paraId="01F32B89" w14:textId="52EF3549" w:rsidR="009E2E94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SECRETARÍA DEL AYUNTAMIENTO</w:t>
      </w:r>
    </w:p>
    <w:p w14:paraId="3E061CE7" w14:textId="22613341" w:rsidR="00BD7898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E:</w:t>
      </w:r>
    </w:p>
    <w:p w14:paraId="21842FE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CB7BC6A" w14:textId="77777777" w:rsidR="000F5636" w:rsidRDefault="000F5636" w:rsidP="00BD7898">
      <w:pPr>
        <w:pStyle w:val="Sinespaciado"/>
        <w:rPr>
          <w:rFonts w:ascii="Arial" w:hAnsi="Arial" w:cs="Arial"/>
          <w:b/>
          <w:bCs/>
        </w:rPr>
      </w:pPr>
    </w:p>
    <w:p w14:paraId="672E56AE" w14:textId="068C42E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54A90">
        <w:rPr>
          <w:rFonts w:ascii="Arial" w:hAnsi="Arial" w:cs="Arial"/>
          <w:b/>
          <w:bCs/>
        </w:rPr>
        <w:t>CBDP10219BTCR362 y CBDP10219BTCR363</w:t>
      </w:r>
      <w:r w:rsidRPr="00A54A90">
        <w:rPr>
          <w:rFonts w:ascii="Arial" w:hAnsi="Arial" w:cs="Arial"/>
          <w:b/>
          <w:bCs/>
        </w:rPr>
        <w:t>,</w:t>
      </w:r>
      <w:r>
        <w:rPr>
          <w:rFonts w:ascii="Arial" w:hAnsi="Arial" w:cs="Arial"/>
        </w:rPr>
        <w:t xml:space="preserve"> solicitándole su apoyo a fin de que brinde puntual cumplimiento a lo dispuesto en la normatividad aplicable en coordinación con la Unidad de Transparencia y Acceso a la Información Pública.</w:t>
      </w:r>
    </w:p>
    <w:p w14:paraId="77C04007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5653F2F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1C4B36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0292A41" w14:textId="77777777" w:rsidR="00BD7898" w:rsidRDefault="00BD7898" w:rsidP="009E2E94">
      <w:pPr>
        <w:spacing w:line="240" w:lineRule="auto"/>
        <w:rPr>
          <w:rFonts w:ascii="Arial" w:hAnsi="Arial" w:cs="Arial"/>
          <w:b/>
          <w:bCs/>
        </w:rPr>
      </w:pPr>
    </w:p>
    <w:p w14:paraId="6646BD9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2E3B8E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3A0DA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298F7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708D2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0107169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20E33C34" w14:textId="591EDCFB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48894B1E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5613888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BACE614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4D685A4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76A417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25E4122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4F5731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3025185A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0F5636" w14:paraId="100607F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6E4B7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42A1" w14:textId="77777777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0F5636" w14:paraId="7E82B65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2A4E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FC62F" w14:textId="77777777" w:rsidR="00BD7898" w:rsidRPr="000F5636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0F5636" w14:paraId="69CFACDC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AFDF3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D5056" w14:textId="71072113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1856D6" w:rsidRPr="000F5636">
              <w:rPr>
                <w:rFonts w:ascii="Arial" w:hAnsi="Arial" w:cs="Arial"/>
                <w:sz w:val="18"/>
                <w:szCs w:val="18"/>
              </w:rPr>
              <w:t>3758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5F2767E9" w14:textId="77777777" w:rsidR="00BD7898" w:rsidRPr="000F5636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05CA3661" w14:textId="77777777" w:rsidR="00BD7898" w:rsidRPr="000F5636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994EDD2" w14:textId="77777777" w:rsidR="00BD7898" w:rsidRPr="000F5636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21746F2D" w14:textId="71EAE8B0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0AD9DBAE" w14:textId="77777777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62CD5CE1" w14:textId="77777777" w:rsidR="00BD7898" w:rsidRPr="000F5636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7B710631" w14:textId="77777777" w:rsidR="00BD7898" w:rsidRPr="000F5636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3A077991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4E1FC92" w14:textId="5B9184E6" w:rsidR="009E2E94" w:rsidRPr="009E2E94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9E2E94" w:rsidRPr="009E2E94">
        <w:rPr>
          <w:rFonts w:ascii="Arial" w:eastAsiaTheme="minorHAnsi" w:hAnsi="Arial" w:cs="Arial"/>
          <w:b/>
          <w:bCs/>
          <w:lang w:val="es-MX" w:eastAsia="en-US"/>
        </w:rPr>
        <w:t>MARÍA GUADALUPE ORTEGA VEGA</w:t>
      </w:r>
    </w:p>
    <w:p w14:paraId="719EC881" w14:textId="77777777" w:rsidR="0088221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 xml:space="preserve">OFICIAL MEDIADOR CONCILIADOR DE </w:t>
      </w:r>
      <w:r w:rsidR="00F8399B">
        <w:rPr>
          <w:rFonts w:ascii="Arial" w:hAnsi="Arial" w:cs="Arial"/>
          <w:b/>
          <w:bCs/>
        </w:rPr>
        <w:t xml:space="preserve">LA </w:t>
      </w:r>
    </w:p>
    <w:p w14:paraId="2E4F9C6E" w14:textId="09E6AD9B" w:rsidR="009E2E94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SECRETARÍA DEL AYUNTAMIENTO</w:t>
      </w:r>
    </w:p>
    <w:p w14:paraId="22A109DA" w14:textId="27C763F4" w:rsidR="00BD7898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</w:t>
      </w:r>
    </w:p>
    <w:p w14:paraId="1703C58B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6BE14B4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52D0180" w14:textId="06776B86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54A90">
        <w:rPr>
          <w:rFonts w:ascii="Arial" w:hAnsi="Arial" w:cs="Arial"/>
          <w:b/>
          <w:bCs/>
        </w:rPr>
        <w:t>CBDP10214ATCR086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A9F699C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00A364E9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8953A91" w14:textId="77777777" w:rsidR="009E2E94" w:rsidRPr="009E2E94" w:rsidRDefault="009E2E94" w:rsidP="00BD789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F8CC5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8C374D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D65B95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840DA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0CB1B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0A5821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30A01A6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8E3A8B5" w14:textId="40172598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70CBDC80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57D715E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B23CF1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7CBBE2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F5DFCF2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9E1D3EE" w14:textId="77777777" w:rsidR="00CD6CC2" w:rsidRPr="009F15E5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3E806A9" w14:textId="778C241B" w:rsidR="00BD7898" w:rsidRPr="00CD6CC2" w:rsidRDefault="00BD7898" w:rsidP="00CD6CC2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050DD0BA" w14:textId="77777777" w:rsidR="0071577A" w:rsidRDefault="0071577A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0F5636" w14:paraId="5B5B4A8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4692C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3867D" w14:textId="77777777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0F5636" w14:paraId="1929EF8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69360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B985" w14:textId="77777777" w:rsidR="00BD7898" w:rsidRPr="000F5636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0F5636" w14:paraId="517D688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690BD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912E" w14:textId="726A3F31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1856D6" w:rsidRPr="000F5636">
              <w:rPr>
                <w:rFonts w:ascii="Arial" w:hAnsi="Arial" w:cs="Arial"/>
                <w:sz w:val="18"/>
                <w:szCs w:val="18"/>
              </w:rPr>
              <w:t>3759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5320D711" w14:textId="77777777" w:rsidR="00BD7898" w:rsidRPr="000F5636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2DE78BF5" w14:textId="77777777" w:rsidR="00BD7898" w:rsidRPr="000F5636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26F0F53F" w14:textId="77777777" w:rsidR="00BD7898" w:rsidRPr="000F5636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04FD310E" w14:textId="0E74016B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004F9E49" w14:textId="77777777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097812D7" w14:textId="77777777" w:rsidR="00BD7898" w:rsidRPr="000F5636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5E777E0C" w14:textId="77777777" w:rsidR="00BD7898" w:rsidRPr="000F5636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292B8691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C0DFE3F" w14:textId="071C7507" w:rsidR="009E2E94" w:rsidRPr="009E2E94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9E2E94" w:rsidRPr="009E2E94">
        <w:rPr>
          <w:rFonts w:ascii="Arial" w:eastAsiaTheme="minorHAnsi" w:hAnsi="Arial" w:cs="Arial"/>
          <w:b/>
          <w:bCs/>
          <w:lang w:val="es-MX" w:eastAsia="en-US"/>
        </w:rPr>
        <w:t xml:space="preserve">OSBALDO CASTILLO ROJAS </w:t>
      </w:r>
    </w:p>
    <w:p w14:paraId="1B4A3BD9" w14:textId="77777777" w:rsidR="0088221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OFICIAL CALIFICADOR DE</w:t>
      </w:r>
      <w:r w:rsidR="00882214">
        <w:rPr>
          <w:rFonts w:ascii="Arial" w:hAnsi="Arial" w:cs="Arial"/>
          <w:b/>
          <w:bCs/>
        </w:rPr>
        <w:t xml:space="preserve">L PRIMER TURNO </w:t>
      </w:r>
    </w:p>
    <w:p w14:paraId="11929294" w14:textId="30D94C20" w:rsidR="009E2E94" w:rsidRPr="009E2E94" w:rsidRDefault="00882214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</w:t>
      </w:r>
      <w:r w:rsidR="009E2E94" w:rsidRPr="009E2E94">
        <w:rPr>
          <w:rFonts w:ascii="Arial" w:hAnsi="Arial" w:cs="Arial"/>
          <w:b/>
          <w:bCs/>
        </w:rPr>
        <w:t xml:space="preserve"> </w:t>
      </w:r>
      <w:r w:rsidR="00F8399B">
        <w:rPr>
          <w:rFonts w:ascii="Arial" w:hAnsi="Arial" w:cs="Arial"/>
          <w:b/>
          <w:bCs/>
        </w:rPr>
        <w:t xml:space="preserve">LA </w:t>
      </w:r>
      <w:r w:rsidR="009E2E94" w:rsidRPr="009E2E94">
        <w:rPr>
          <w:rFonts w:ascii="Arial" w:hAnsi="Arial" w:cs="Arial"/>
          <w:b/>
          <w:bCs/>
        </w:rPr>
        <w:t>SECRETARÍA DEL AYUNTAMIENTO</w:t>
      </w:r>
    </w:p>
    <w:p w14:paraId="31C1863D" w14:textId="35C4267D" w:rsidR="00BD7898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</w:t>
      </w:r>
    </w:p>
    <w:p w14:paraId="6847923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CC17A2A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5784E7C" w14:textId="2CEAD232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E490B">
        <w:rPr>
          <w:rFonts w:ascii="Arial" w:hAnsi="Arial" w:cs="Arial"/>
          <w:b/>
          <w:bCs/>
        </w:rPr>
        <w:t>CBDP10214ATCR089, CBDP10214ATCR088, CBDP10214ATCR087 y CBDP10214ATCR090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367D1D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30EA53C4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EB09F1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B6925F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BE28D2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D4D3CB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1F6A3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3A6DC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91AB0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78FB17D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3E5A250C" w14:textId="66063798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234C157A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38E0B42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78BB3EB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E356AD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1D0A1BD" w14:textId="77777777" w:rsidR="00330EB5" w:rsidRPr="009F15E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250E06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6EBE5D1C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0F5636" w14:paraId="1AD144CC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6E44D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0B74" w14:textId="77777777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0F5636" w14:paraId="6345851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90FE9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45AA0" w14:textId="77777777" w:rsidR="00BD7898" w:rsidRPr="000F5636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0F5636" w14:paraId="6E330F1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EA7F3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201F" w14:textId="450881D9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1856D6" w:rsidRPr="000F5636">
              <w:rPr>
                <w:rFonts w:ascii="Arial" w:hAnsi="Arial" w:cs="Arial"/>
                <w:sz w:val="18"/>
                <w:szCs w:val="18"/>
              </w:rPr>
              <w:t>3760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37D5D5CB" w14:textId="77777777" w:rsidR="00BD7898" w:rsidRPr="000F5636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2177A5B0" w14:textId="77777777" w:rsidR="00BD7898" w:rsidRPr="000F5636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061C1BB8" w14:textId="77777777" w:rsidR="00BD7898" w:rsidRPr="000F5636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7F601FF5" w14:textId="4A32BBC4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25B6EA19" w14:textId="77777777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753F90BA" w14:textId="77777777" w:rsidR="00BD7898" w:rsidRPr="000F5636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22A032FF" w14:textId="77777777" w:rsidR="00BD7898" w:rsidRPr="000F5636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76D12B30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F5141DF" w14:textId="55E37522" w:rsidR="009E2E94" w:rsidRPr="009E2E94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9E2E94" w:rsidRPr="009E2E94">
        <w:rPr>
          <w:rFonts w:ascii="Arial" w:eastAsiaTheme="minorHAnsi" w:hAnsi="Arial" w:cs="Arial"/>
          <w:b/>
          <w:bCs/>
          <w:lang w:val="es-MX" w:eastAsia="en-US"/>
        </w:rPr>
        <w:t xml:space="preserve">SILVIA ELOISA RACINE AGUILAR </w:t>
      </w:r>
    </w:p>
    <w:p w14:paraId="05A27BFC" w14:textId="77777777" w:rsidR="00882214" w:rsidRDefault="00882214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COORDINADORA GUBERNAMENTAL DE LAS </w:t>
      </w:r>
    </w:p>
    <w:p w14:paraId="22AD6BFD" w14:textId="77777777" w:rsidR="00882214" w:rsidRDefault="00882214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INSTITUCIONES PÚBLICAS Y PRIVADAS DE LA </w:t>
      </w:r>
    </w:p>
    <w:p w14:paraId="489406B9" w14:textId="457B3502" w:rsidR="009E2E94" w:rsidRPr="009E2E94" w:rsidRDefault="00882214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SUBSECRETARÍA DE GOBIERNO </w:t>
      </w:r>
    </w:p>
    <w:p w14:paraId="67B6865C" w14:textId="088E12BA" w:rsidR="00BD7898" w:rsidRPr="009E2E94" w:rsidRDefault="0088221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</w:t>
      </w:r>
    </w:p>
    <w:p w14:paraId="604D56C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207FF7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7DF6D63" w14:textId="0BD52D92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E490B">
        <w:rPr>
          <w:rFonts w:ascii="Arial" w:hAnsi="Arial" w:cs="Arial"/>
          <w:b/>
          <w:bCs/>
        </w:rPr>
        <w:t>CBDP10219BTCR361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17458EA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783DCB4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8B6BB1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363B47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30F4F7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3D6842F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DE33E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792E6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F531CD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18599F7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7E847B42" w14:textId="48A87461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3F69BBF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65D53A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C2C72AC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CF86336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55F858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C92BE5F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49E280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306A20AF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0F5636" w14:paraId="69267CBC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1EE40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DDF26" w14:textId="77777777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0F5636" w14:paraId="3D1F0C5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C2087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818F" w14:textId="77777777" w:rsidR="00BD7898" w:rsidRPr="000F5636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0F5636" w14:paraId="73D6A18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1536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CB91E" w14:textId="2B32558B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1856D6" w:rsidRPr="000F5636">
              <w:rPr>
                <w:rFonts w:ascii="Arial" w:hAnsi="Arial" w:cs="Arial"/>
                <w:sz w:val="18"/>
                <w:szCs w:val="18"/>
              </w:rPr>
              <w:t>3761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0BFF3B32" w14:textId="77777777" w:rsidR="00BD7898" w:rsidRPr="000F5636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598E928D" w14:textId="77777777" w:rsidR="00BD7898" w:rsidRPr="000F5636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4D991D90" w14:textId="77777777" w:rsidR="00BD7898" w:rsidRPr="000F5636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060FFE33" w14:textId="7739E4AE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2E9798AF" w14:textId="77777777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08C94739" w14:textId="77777777" w:rsidR="00BD7898" w:rsidRPr="000F5636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2CBDFA6C" w14:textId="77777777" w:rsidR="00BD7898" w:rsidRPr="000F5636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0F3CDB3A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BAFED3D" w14:textId="3C525D8C" w:rsidR="009E2E94" w:rsidRPr="009E2E94" w:rsidRDefault="007B2DA4" w:rsidP="009E2E94">
      <w:pPr>
        <w:pStyle w:val="Sinespaciado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9E2E94" w:rsidRPr="009E2E94">
        <w:rPr>
          <w:rFonts w:ascii="Arial" w:eastAsiaTheme="minorHAnsi" w:hAnsi="Arial" w:cs="Arial"/>
          <w:b/>
          <w:bCs/>
          <w:lang w:val="es-MX" w:eastAsia="en-US"/>
        </w:rPr>
        <w:t xml:space="preserve">TANIA JANINE ZAVALA GARFIAS </w:t>
      </w:r>
    </w:p>
    <w:p w14:paraId="69136992" w14:textId="2B053E85" w:rsidR="00BD7898" w:rsidRPr="009E2E94" w:rsidRDefault="00882214" w:rsidP="009E2E94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ASISTENTE DE UNIDAD T2C DE LA SUBSECRETARÍA DE GOBIERNO </w:t>
      </w:r>
    </w:p>
    <w:p w14:paraId="28C5FB61" w14:textId="2802AEED" w:rsidR="00BD7898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</w:t>
      </w:r>
    </w:p>
    <w:p w14:paraId="4E497CF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44B3F68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5CC5D6A" w14:textId="3C73A13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E490B">
        <w:rPr>
          <w:rFonts w:ascii="Arial" w:hAnsi="Arial" w:cs="Arial"/>
          <w:b/>
          <w:bCs/>
        </w:rPr>
        <w:t>CBDP10216BTCR281, CBDP10216BTCR285 y CBDP10216BTCR283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C285CE4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03803ED8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69F797C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F69B01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495A2E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B980A8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2D8D23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05FE9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03F87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6097E5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3EB7DB4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73B01DC8" w14:textId="55A19C06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46736995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54A6509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B6DC9E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71C93F6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E64E75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2B9E6114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0F5636" w14:paraId="520A4A6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F04CB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7D95B" w14:textId="77777777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0F5636" w14:paraId="7F1F30E3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54328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E4B64" w14:textId="77777777" w:rsidR="00BD7898" w:rsidRPr="000F5636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0F5636" w14:paraId="550F287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37471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6F62F" w14:textId="3AF6AC47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1856D6" w:rsidRPr="000F5636">
              <w:rPr>
                <w:rFonts w:ascii="Arial" w:hAnsi="Arial" w:cs="Arial"/>
                <w:sz w:val="18"/>
                <w:szCs w:val="18"/>
              </w:rPr>
              <w:t>3762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41902A55" w14:textId="77777777" w:rsidR="00BD7898" w:rsidRPr="000F5636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52B4D532" w14:textId="77777777" w:rsidR="00BD7898" w:rsidRPr="000F5636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7E63C297" w14:textId="77777777" w:rsidR="00BD7898" w:rsidRPr="000F5636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542D1C7B" w14:textId="754E6653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61AA7DD0" w14:textId="77777777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64A97A50" w14:textId="77777777" w:rsidR="00BD7898" w:rsidRPr="000F5636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54C64287" w14:textId="77777777" w:rsidR="00BD7898" w:rsidRPr="000F5636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54F30B5C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7B9F3D7" w14:textId="116B3EFC" w:rsidR="009E2E94" w:rsidRPr="008741CE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741CE" w:rsidRPr="008741CE">
        <w:rPr>
          <w:rFonts w:ascii="Arial" w:eastAsiaTheme="minorHAnsi" w:hAnsi="Arial" w:cs="Arial"/>
          <w:b/>
          <w:bCs/>
          <w:lang w:val="es-MX" w:eastAsia="en-US"/>
        </w:rPr>
        <w:t>YSMAEL CORONADO OSTRIA</w:t>
      </w:r>
    </w:p>
    <w:p w14:paraId="2C781C2A" w14:textId="77777777" w:rsidR="00F8399B" w:rsidRDefault="008741CE" w:rsidP="00BD7898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JEFE DE ÁREA DE BIENES INMUEBLES </w:t>
      </w:r>
    </w:p>
    <w:p w14:paraId="2CF75B62" w14:textId="16DD3048" w:rsidR="008741CE" w:rsidRPr="008741CE" w:rsidRDefault="008741CE" w:rsidP="00BD7898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DE </w:t>
      </w:r>
      <w:r w:rsidR="00F8399B">
        <w:rPr>
          <w:rFonts w:ascii="Arial" w:hAnsi="Arial" w:cs="Arial"/>
          <w:b/>
          <w:bCs/>
        </w:rPr>
        <w:t xml:space="preserve">LA </w:t>
      </w:r>
      <w:r w:rsidRPr="008741CE">
        <w:rPr>
          <w:rFonts w:ascii="Arial" w:hAnsi="Arial" w:cs="Arial"/>
          <w:b/>
          <w:bCs/>
        </w:rPr>
        <w:t>SECRETARÍA DEL AYUNTAMIENTO</w:t>
      </w:r>
    </w:p>
    <w:p w14:paraId="23D05C7C" w14:textId="325EAE29" w:rsidR="00BD7898" w:rsidRPr="008741CE" w:rsidRDefault="008741CE" w:rsidP="00BD7898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0B78D8D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6246BA1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E41D50F" w14:textId="7AE42C69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CBDP10219BTCR364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E97648F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00F9A010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37E3EB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393C6C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73DFA5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FB9B5F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86C75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99D25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27DC07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4A32FA1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B30D2D6" w14:textId="4210ABFF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6B150A7F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4773C691" w14:textId="77777777" w:rsidR="00330EB5" w:rsidRDefault="00330EB5" w:rsidP="00BD7898">
      <w:pPr>
        <w:pStyle w:val="Sinespaciado"/>
        <w:rPr>
          <w:rFonts w:ascii="Arial" w:hAnsi="Arial" w:cs="Arial"/>
        </w:rPr>
      </w:pPr>
    </w:p>
    <w:p w14:paraId="278F981C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50DC8C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CDD6AC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556AD10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1DD3EED" w14:textId="4D46D61E" w:rsidR="00BD7898" w:rsidRPr="00F8399B" w:rsidRDefault="00BD7898" w:rsidP="00F8399B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027856A8" w14:textId="77777777" w:rsidR="00B01080" w:rsidRPr="000F5636" w:rsidRDefault="00B01080" w:rsidP="00BD7898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:rsidRPr="000F5636" w14:paraId="3A5321B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3DD7E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50AFB" w14:textId="77777777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BD7898" w:rsidRPr="000F5636" w14:paraId="4BDFC03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13DDA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E9BE7" w14:textId="77777777" w:rsidR="00BD7898" w:rsidRPr="000F5636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BD7898" w:rsidRPr="000F5636" w14:paraId="6FCA6BBF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EBD66" w14:textId="77777777" w:rsidR="00BD7898" w:rsidRPr="000F5636" w:rsidRDefault="00BD7898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4D8B5" w14:textId="243BF4FD" w:rsidR="00BD7898" w:rsidRPr="000F5636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1856D6" w:rsidRPr="000F5636">
              <w:rPr>
                <w:rFonts w:ascii="Arial" w:hAnsi="Arial" w:cs="Arial"/>
                <w:sz w:val="18"/>
                <w:szCs w:val="18"/>
              </w:rPr>
              <w:t>3763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43946FFA" w14:textId="77777777" w:rsidR="00BD7898" w:rsidRPr="000F5636" w:rsidRDefault="00BD7898" w:rsidP="00BD7898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3098B1BF" w14:textId="77777777" w:rsidR="00BD7898" w:rsidRPr="000F5636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6CE7C3C0" w14:textId="77777777" w:rsidR="00BD7898" w:rsidRPr="000F5636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124D9503" w14:textId="3140A51D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 w:rsidRPr="000F5636">
        <w:rPr>
          <w:rFonts w:ascii="Arial" w:hAnsi="Arial" w:cs="Arial"/>
          <w:sz w:val="20"/>
          <w:szCs w:val="20"/>
        </w:rPr>
        <w:t xml:space="preserve">08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455A5C19" w14:textId="77777777" w:rsidR="00BD7898" w:rsidRPr="000F5636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368BF3EA" w14:textId="77777777" w:rsidR="00BD7898" w:rsidRPr="000F5636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321920C4" w14:textId="77777777" w:rsidR="00BD7898" w:rsidRPr="000F5636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090AC0FE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2C8429F0" w14:textId="43C38976" w:rsidR="008741CE" w:rsidRPr="008741CE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741CE" w:rsidRPr="008741CE">
        <w:rPr>
          <w:rFonts w:ascii="Arial" w:eastAsiaTheme="minorHAnsi" w:hAnsi="Arial" w:cs="Arial"/>
          <w:b/>
          <w:bCs/>
          <w:lang w:val="es-MX" w:eastAsia="en-US"/>
        </w:rPr>
        <w:t xml:space="preserve">ADRIÁN ALEJANDRO HERNÁNDEZ MONTOYA </w:t>
      </w:r>
    </w:p>
    <w:p w14:paraId="70B2B3E5" w14:textId="58DE799A" w:rsidR="008741CE" w:rsidRDefault="008741CE" w:rsidP="00BD7898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SUBDIRECTOR OPERATIVO DE LA </w:t>
      </w:r>
      <w:r w:rsidR="00411ADA">
        <w:rPr>
          <w:rFonts w:ascii="Arial" w:hAnsi="Arial" w:cs="Arial"/>
          <w:b/>
          <w:bCs/>
        </w:rPr>
        <w:t xml:space="preserve">DIRECCIÓN DE </w:t>
      </w:r>
      <w:r w:rsidRPr="008741CE">
        <w:rPr>
          <w:rFonts w:ascii="Arial" w:hAnsi="Arial" w:cs="Arial"/>
          <w:b/>
          <w:bCs/>
        </w:rPr>
        <w:t xml:space="preserve">SEGURIDAD </w:t>
      </w:r>
    </w:p>
    <w:p w14:paraId="129018E9" w14:textId="54FFB43F" w:rsidR="008741CE" w:rsidRPr="008741CE" w:rsidRDefault="008741CE" w:rsidP="00BD7898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PÚBLICA Y TRÁNSITO MUNICIPAL</w:t>
      </w:r>
    </w:p>
    <w:p w14:paraId="42547FBA" w14:textId="3C8853B2" w:rsidR="00BD7898" w:rsidRPr="008741CE" w:rsidRDefault="008741CE" w:rsidP="00BD7898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3EB4E03B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C0B133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FED38BE" w14:textId="52767BFC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169C2" w:rsidRPr="007169C2">
        <w:rPr>
          <w:rFonts w:ascii="Arial" w:hAnsi="Arial" w:cs="Arial"/>
          <w:b/>
          <w:bCs/>
        </w:rPr>
        <w:t>CBDP10222ATCR431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AA68BFF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0255673E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2166727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D373A99" w14:textId="77777777" w:rsidR="00BD7898" w:rsidRDefault="00BD7898" w:rsidP="00F8399B">
      <w:pPr>
        <w:spacing w:line="240" w:lineRule="auto"/>
        <w:rPr>
          <w:rFonts w:ascii="Arial" w:hAnsi="Arial" w:cs="Arial"/>
          <w:b/>
          <w:bCs/>
        </w:rPr>
      </w:pPr>
    </w:p>
    <w:p w14:paraId="3ACFC45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FAD1A3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D4C36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58D1B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72DD3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EE14B79" w14:textId="77777777" w:rsidR="00C8391D" w:rsidRDefault="00BD7898" w:rsidP="00C8391D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2E9C1D48" w14:textId="1F0506C4" w:rsidR="00BD7898" w:rsidRDefault="00BD7898" w:rsidP="00C8391D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361C1864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6EE0935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882A05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DCCC80C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7C3FFFD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D735537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C74DEE8" w14:textId="1C1A05C7" w:rsidR="00BD7898" w:rsidRDefault="00BD7898" w:rsidP="009F15E5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6A364EE0" w14:textId="77777777" w:rsidR="00F8399B" w:rsidRPr="000F5636" w:rsidRDefault="00F8399B" w:rsidP="005C4ED4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:rsidRPr="000F5636" w14:paraId="46E23FF2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BE88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34104" w14:textId="77777777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5C4ED4" w:rsidRPr="000F5636" w14:paraId="6700D01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C0CBD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1A917" w14:textId="77777777" w:rsidR="005C4ED4" w:rsidRPr="000F5636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5C4ED4" w:rsidRPr="000F5636" w14:paraId="04ED3F03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AE7A1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4E1F4" w14:textId="1E945111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1856D6" w:rsidRPr="000F5636">
              <w:rPr>
                <w:rFonts w:ascii="Arial" w:hAnsi="Arial" w:cs="Arial"/>
                <w:sz w:val="18"/>
                <w:szCs w:val="18"/>
              </w:rPr>
              <w:t>3764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1C9702C0" w14:textId="77777777" w:rsidR="005C4ED4" w:rsidRPr="000F5636" w:rsidRDefault="005C4ED4" w:rsidP="005C4ED4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68513D1D" w14:textId="77777777" w:rsidR="005C4ED4" w:rsidRPr="000F5636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0FA278AD" w14:textId="77777777" w:rsidR="005C4ED4" w:rsidRPr="000F5636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66FC30FA" w14:textId="14ABEED9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73EFE67F" w14:textId="77777777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556A83C1" w14:textId="77777777" w:rsidR="005C4ED4" w:rsidRPr="000F5636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724D796C" w14:textId="77777777" w:rsidR="005C4ED4" w:rsidRPr="000F5636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21381D2C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78419A6" w14:textId="40A43EE5" w:rsidR="008741CE" w:rsidRPr="008741CE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741CE" w:rsidRPr="008741CE">
        <w:rPr>
          <w:rFonts w:ascii="Arial" w:eastAsiaTheme="minorHAnsi" w:hAnsi="Arial" w:cs="Arial"/>
          <w:b/>
          <w:bCs/>
          <w:lang w:val="es-MX" w:eastAsia="en-US"/>
        </w:rPr>
        <w:t xml:space="preserve">ALEJANDRO NAVA CHÁVEZ </w:t>
      </w:r>
    </w:p>
    <w:p w14:paraId="4D371C5D" w14:textId="77777777" w:rsidR="00F8399B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PRESIDENTE DE LA COMISIÓN DE HONOR Y JUSTICIA</w:t>
      </w:r>
      <w:r w:rsidR="00F8399B">
        <w:rPr>
          <w:rFonts w:ascii="Arial" w:hAnsi="Arial" w:cs="Arial"/>
          <w:b/>
          <w:bCs/>
        </w:rPr>
        <w:t xml:space="preserve"> </w:t>
      </w:r>
    </w:p>
    <w:p w14:paraId="438D41DF" w14:textId="112ED892" w:rsidR="008741CE" w:rsidRPr="008741CE" w:rsidRDefault="00F8399B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DE LA </w:t>
      </w:r>
      <w:r>
        <w:rPr>
          <w:rFonts w:ascii="Arial" w:hAnsi="Arial" w:cs="Arial"/>
          <w:b/>
          <w:bCs/>
        </w:rPr>
        <w:t xml:space="preserve">DIRECCIÓN DE </w:t>
      </w:r>
      <w:r w:rsidRPr="008741CE">
        <w:rPr>
          <w:rFonts w:ascii="Arial" w:hAnsi="Arial" w:cs="Arial"/>
          <w:b/>
          <w:bCs/>
        </w:rPr>
        <w:t>SEGURIDAD PÚBLICA Y TRÁNSITO MUNICIPAL</w:t>
      </w:r>
    </w:p>
    <w:p w14:paraId="3DAFE1E7" w14:textId="40925866" w:rsidR="005C4ED4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1F7A2F5D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2D77D176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68AB6B10" w14:textId="69D9D100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CBDP10214ATCR077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33744CB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4A56DC83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BD5BCDB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1BB0C87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FDC715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6F49F0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8483AA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BBE13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BC716C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271CFA1" w14:textId="77777777" w:rsidR="00C8391D" w:rsidRDefault="005C4ED4" w:rsidP="00C8391D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3D57FFAC" w14:textId="3D2E409E" w:rsidR="005C4ED4" w:rsidRDefault="005C4ED4" w:rsidP="00C8391D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15ABD57F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4866197" w14:textId="77777777" w:rsidR="00330EB5" w:rsidRDefault="00330EB5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0AA1248" w14:textId="77777777" w:rsidR="00330EB5" w:rsidRDefault="00330EB5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5327F50" w14:textId="77777777" w:rsidR="00330EB5" w:rsidRDefault="00330EB5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F62AB93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C2A2D9E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9250759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76F70A5" w14:textId="407CD6CB" w:rsidR="005C4ED4" w:rsidRPr="00F8399B" w:rsidRDefault="005C4ED4" w:rsidP="00F8399B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0A6F63A5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:rsidRPr="000F5636" w14:paraId="2A13EE3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11865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1CC36" w14:textId="77777777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5C4ED4" w:rsidRPr="000F5636" w14:paraId="0735425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6691A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0254" w14:textId="77777777" w:rsidR="005C4ED4" w:rsidRPr="000F5636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5C4ED4" w:rsidRPr="000F5636" w14:paraId="4FB36843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8D59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5A55" w14:textId="7D8106D3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1856D6" w:rsidRPr="000F5636">
              <w:rPr>
                <w:rFonts w:ascii="Arial" w:hAnsi="Arial" w:cs="Arial"/>
                <w:sz w:val="18"/>
                <w:szCs w:val="18"/>
              </w:rPr>
              <w:t>3765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30B3B612" w14:textId="77777777" w:rsidR="005C4ED4" w:rsidRPr="000F5636" w:rsidRDefault="005C4ED4" w:rsidP="005C4ED4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795CA14F" w14:textId="77777777" w:rsidR="005C4ED4" w:rsidRPr="000F5636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71A54C8E" w14:textId="77777777" w:rsidR="005C4ED4" w:rsidRPr="000F5636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6D76E356" w14:textId="5645BBFA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 w:rsidRPr="000F5636">
        <w:rPr>
          <w:rFonts w:ascii="Arial" w:hAnsi="Arial" w:cs="Arial"/>
          <w:sz w:val="20"/>
          <w:szCs w:val="20"/>
        </w:rPr>
        <w:t xml:space="preserve">08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04FC4EE9" w14:textId="77777777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5E6BED13" w14:textId="77777777" w:rsidR="005C4ED4" w:rsidRPr="000F5636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6D72E716" w14:textId="77777777" w:rsidR="005C4ED4" w:rsidRPr="000F5636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6C183A7D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9DD9AE5" w14:textId="08180AE0" w:rsidR="008741CE" w:rsidRPr="008741CE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741CE" w:rsidRPr="008741CE">
        <w:rPr>
          <w:rFonts w:ascii="Arial" w:eastAsiaTheme="minorHAnsi" w:hAnsi="Arial" w:cs="Arial"/>
          <w:b/>
          <w:bCs/>
          <w:lang w:val="es-MX" w:eastAsia="en-US"/>
        </w:rPr>
        <w:t xml:space="preserve">JAVIER GONZÁLEZ MADRID </w:t>
      </w:r>
    </w:p>
    <w:p w14:paraId="1FF3505B" w14:textId="77777777" w:rsidR="00F8399B" w:rsidRDefault="008741CE" w:rsidP="008741CE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SUBDIRECTOR DE PREVENCIÓN DEL DELITO DE LA </w:t>
      </w:r>
    </w:p>
    <w:p w14:paraId="4BCECE61" w14:textId="545E6D21" w:rsidR="008741CE" w:rsidRPr="008741CE" w:rsidRDefault="00F8399B" w:rsidP="005C4ED4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DIRECCIÓN DE </w:t>
      </w:r>
      <w:r w:rsidR="008741CE" w:rsidRPr="008741CE">
        <w:rPr>
          <w:rFonts w:ascii="Arial" w:hAnsi="Arial" w:cs="Arial"/>
          <w:b/>
          <w:bCs/>
        </w:rPr>
        <w:t>SEGURIDAD PÚBLICA Y TRÁNSITO MUNICIPAL</w:t>
      </w:r>
    </w:p>
    <w:p w14:paraId="33627256" w14:textId="63DC879D" w:rsidR="005C4ED4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62C91AB7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812D7A3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65E77D67" w14:textId="3E12C8A3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CBDP10214ATCR076, CBDP10214ATCR080, CBDP10214ATCR081, CBDP10217ATCR332 y CBDP10222ATCR247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CC2B58D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54BBD9F5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B8B9478" w14:textId="77777777" w:rsidR="005C4ED4" w:rsidRDefault="005C4ED4" w:rsidP="00F8399B">
      <w:pPr>
        <w:spacing w:line="240" w:lineRule="auto"/>
        <w:rPr>
          <w:rFonts w:ascii="Arial" w:hAnsi="Arial" w:cs="Arial"/>
          <w:b/>
          <w:bCs/>
        </w:rPr>
      </w:pPr>
    </w:p>
    <w:p w14:paraId="74CBA618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3AFD324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43DF9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E6C4E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1CD293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AB7DE81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49C70028" w14:textId="07935887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725DE58E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173C7AE4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6432B83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389E02D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12B78A9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611CCF3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9D6971D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C452EA3" w14:textId="03F07759" w:rsidR="005C4ED4" w:rsidRPr="00CD6CC2" w:rsidRDefault="005C4ED4" w:rsidP="00CD6CC2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5CADFC91" w14:textId="77777777" w:rsidR="00F8399B" w:rsidRPr="000F5636" w:rsidRDefault="00F8399B" w:rsidP="005C4ED4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:rsidRPr="000F5636" w14:paraId="6583E47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AD857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A5321" w14:textId="77777777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5C4ED4" w:rsidRPr="000F5636" w14:paraId="02F672D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F9985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14E53" w14:textId="77777777" w:rsidR="005C4ED4" w:rsidRPr="000F5636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5C4ED4" w:rsidRPr="000F5636" w14:paraId="1395F84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F52EE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D453C" w14:textId="5FB42FA2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4A3B2D" w:rsidRPr="000F5636">
              <w:rPr>
                <w:rFonts w:ascii="Arial" w:hAnsi="Arial" w:cs="Arial"/>
                <w:sz w:val="18"/>
                <w:szCs w:val="18"/>
              </w:rPr>
              <w:t>3766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7B634BDB" w14:textId="77777777" w:rsidR="005C4ED4" w:rsidRPr="000F5636" w:rsidRDefault="005C4ED4" w:rsidP="005C4ED4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2B61FF01" w14:textId="77777777" w:rsidR="005C4ED4" w:rsidRPr="000F5636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6980994F" w14:textId="77777777" w:rsidR="005C4ED4" w:rsidRPr="000F5636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058664A3" w14:textId="3065B554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 w:rsidRPr="000F5636">
        <w:rPr>
          <w:rFonts w:ascii="Arial" w:hAnsi="Arial" w:cs="Arial"/>
          <w:sz w:val="20"/>
          <w:szCs w:val="20"/>
        </w:rPr>
        <w:t xml:space="preserve">08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0FCF7B23" w14:textId="77777777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25B3B0DA" w14:textId="77777777" w:rsidR="005C4ED4" w:rsidRPr="000F5636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79946B71" w14:textId="77777777" w:rsidR="005C4ED4" w:rsidRPr="000F5636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4DEABC7F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DCB3290" w14:textId="4EC58CE1" w:rsidR="005C4ED4" w:rsidRPr="008741CE" w:rsidRDefault="0071577A" w:rsidP="008741C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MX"/>
        </w:rPr>
      </w:pPr>
      <w:r>
        <w:rPr>
          <w:rFonts w:ascii="Arial" w:hAnsi="Arial" w:cs="Arial"/>
          <w:b/>
          <w:bCs/>
          <w:sz w:val="24"/>
          <w:szCs w:val="24"/>
          <w:lang w:eastAsia="es-MX"/>
        </w:rPr>
        <w:t xml:space="preserve">C. </w:t>
      </w:r>
      <w:r w:rsidR="008741CE" w:rsidRPr="008741CE">
        <w:rPr>
          <w:rFonts w:ascii="Arial" w:hAnsi="Arial" w:cs="Arial"/>
          <w:b/>
          <w:bCs/>
          <w:sz w:val="24"/>
          <w:szCs w:val="24"/>
          <w:lang w:eastAsia="es-MX"/>
        </w:rPr>
        <w:t xml:space="preserve">JOSÉ CARLOS HERNÁNDEZ FARFÁN </w:t>
      </w:r>
    </w:p>
    <w:p w14:paraId="0E80AABB" w14:textId="77777777" w:rsidR="00F8399B" w:rsidRDefault="008741CE" w:rsidP="00F8399B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SUBDIRECTOR ADMINISTRATIVO </w:t>
      </w:r>
      <w:r w:rsidR="00F8399B" w:rsidRPr="008741CE">
        <w:rPr>
          <w:rFonts w:ascii="Arial" w:hAnsi="Arial" w:cs="Arial"/>
          <w:b/>
          <w:bCs/>
        </w:rPr>
        <w:t xml:space="preserve">DE LA </w:t>
      </w:r>
      <w:r w:rsidR="00F8399B">
        <w:rPr>
          <w:rFonts w:ascii="Arial" w:hAnsi="Arial" w:cs="Arial"/>
          <w:b/>
          <w:bCs/>
        </w:rPr>
        <w:t xml:space="preserve">DIRECCIÓN </w:t>
      </w:r>
    </w:p>
    <w:p w14:paraId="40857AEE" w14:textId="660FFD98" w:rsidR="00F8399B" w:rsidRDefault="00F8399B" w:rsidP="00F8399B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 </w:t>
      </w:r>
      <w:r w:rsidRPr="008741CE">
        <w:rPr>
          <w:rFonts w:ascii="Arial" w:hAnsi="Arial" w:cs="Arial"/>
          <w:b/>
          <w:bCs/>
        </w:rPr>
        <w:t xml:space="preserve">SEGURIDAD PÚBLICA Y TRÁNSITO MUNICIPAL </w:t>
      </w:r>
    </w:p>
    <w:p w14:paraId="275F9E99" w14:textId="5309F83F" w:rsidR="005C4ED4" w:rsidRPr="008741CE" w:rsidRDefault="008741CE" w:rsidP="00F8399B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1A5416CC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26FB40F7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0FF807B2" w14:textId="7118818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CBDP10214ATCR074 y CBDP10214ATCR075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94BE17A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2F15C66F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16A643E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4463E46" w14:textId="77777777" w:rsidR="005C4ED4" w:rsidRDefault="005C4ED4" w:rsidP="008741CE">
      <w:pPr>
        <w:spacing w:line="240" w:lineRule="auto"/>
        <w:rPr>
          <w:rFonts w:ascii="Arial" w:hAnsi="Arial" w:cs="Arial"/>
          <w:b/>
          <w:bCs/>
        </w:rPr>
      </w:pPr>
    </w:p>
    <w:p w14:paraId="35CFD4E1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0126803A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11E54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965F3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D0892B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2961E82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42B0094" w14:textId="34357A00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0C1EBF5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3A85E6B4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FDDAA89" w14:textId="77777777" w:rsidR="00330EB5" w:rsidRDefault="00330EB5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18F2BDC" w14:textId="77777777" w:rsidR="00330EB5" w:rsidRDefault="00330EB5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7A9DECE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AD57214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9866306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4391BD63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:rsidRPr="000F5636" w14:paraId="2C7757EF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B617F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81982" w14:textId="77777777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5C4ED4" w:rsidRPr="000F5636" w14:paraId="193EC4F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53F24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447AF" w14:textId="77777777" w:rsidR="005C4ED4" w:rsidRPr="000F5636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5C4ED4" w:rsidRPr="000F5636" w14:paraId="5A2DDEBB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60627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6CD47" w14:textId="32B4DDF8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4A3B2D" w:rsidRPr="000F5636">
              <w:rPr>
                <w:rFonts w:ascii="Arial" w:hAnsi="Arial" w:cs="Arial"/>
                <w:sz w:val="18"/>
                <w:szCs w:val="18"/>
              </w:rPr>
              <w:t>3767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2CC67FC8" w14:textId="77777777" w:rsidR="005C4ED4" w:rsidRPr="000F5636" w:rsidRDefault="005C4ED4" w:rsidP="005C4ED4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5620D8F2" w14:textId="77777777" w:rsidR="005C4ED4" w:rsidRPr="000F5636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452FAC15" w14:textId="77777777" w:rsidR="005C4ED4" w:rsidRPr="000F5636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50E9783F" w14:textId="7EEC6633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 w:rsidRPr="000F5636">
        <w:rPr>
          <w:rFonts w:ascii="Arial" w:hAnsi="Arial" w:cs="Arial"/>
          <w:sz w:val="20"/>
          <w:szCs w:val="20"/>
        </w:rPr>
        <w:t xml:space="preserve">08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27B6E1D4" w14:textId="77777777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2E024CCC" w14:textId="77777777" w:rsidR="005C4ED4" w:rsidRPr="000F5636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2948EC3A" w14:textId="77777777" w:rsidR="005C4ED4" w:rsidRPr="000F5636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6D9B36CC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B7959BA" w14:textId="379FF4E3" w:rsidR="008741CE" w:rsidRPr="008741CE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741CE" w:rsidRPr="008741CE">
        <w:rPr>
          <w:rFonts w:ascii="Arial" w:eastAsiaTheme="minorHAnsi" w:hAnsi="Arial" w:cs="Arial"/>
          <w:b/>
          <w:bCs/>
          <w:lang w:val="es-MX" w:eastAsia="en-US"/>
        </w:rPr>
        <w:t xml:space="preserve">JOSÉ RAMON ALEJANDRO HERNÁNDEZ RAMÍREZ </w:t>
      </w:r>
    </w:p>
    <w:p w14:paraId="1DDCD2EF" w14:textId="77777777" w:rsidR="00F8399B" w:rsidRDefault="008741CE" w:rsidP="00F8399B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JEFE DE DEPARTAMENTO DE C4</w:t>
      </w:r>
      <w:r w:rsidR="00F8399B">
        <w:rPr>
          <w:rFonts w:ascii="Arial" w:hAnsi="Arial" w:cs="Arial"/>
          <w:b/>
          <w:bCs/>
        </w:rPr>
        <w:t xml:space="preserve"> </w:t>
      </w:r>
      <w:r w:rsidR="00F8399B" w:rsidRPr="008741CE">
        <w:rPr>
          <w:rFonts w:ascii="Arial" w:hAnsi="Arial" w:cs="Arial"/>
          <w:b/>
          <w:bCs/>
        </w:rPr>
        <w:t xml:space="preserve">DE LA </w:t>
      </w:r>
      <w:r w:rsidR="00F8399B">
        <w:rPr>
          <w:rFonts w:ascii="Arial" w:hAnsi="Arial" w:cs="Arial"/>
          <w:b/>
          <w:bCs/>
        </w:rPr>
        <w:t>DIRECCIÓN</w:t>
      </w:r>
    </w:p>
    <w:p w14:paraId="1B127E43" w14:textId="6FE77768" w:rsidR="008741CE" w:rsidRPr="008741CE" w:rsidRDefault="00F8399B" w:rsidP="00F8399B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DE </w:t>
      </w:r>
      <w:r w:rsidRPr="008741CE">
        <w:rPr>
          <w:rFonts w:ascii="Arial" w:hAnsi="Arial" w:cs="Arial"/>
          <w:b/>
          <w:bCs/>
        </w:rPr>
        <w:t>SEGURIDAD PÚBLICA Y TRÁNSITO MUNICIPAL</w:t>
      </w:r>
    </w:p>
    <w:p w14:paraId="62922A80" w14:textId="6908ED9B" w:rsidR="005C4ED4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E:</w:t>
      </w:r>
    </w:p>
    <w:p w14:paraId="1C755B5A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D3E3FEB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38270B5D" w14:textId="5FC1DF46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CBDP10222ATCR428 y CBDP10222ATCR429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CEBC554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0BFDF97E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2958FF5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DF643B9" w14:textId="77777777" w:rsidR="00330EB5" w:rsidRDefault="00330EB5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56A9913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57F49E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4371F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7725F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F8080F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208161B6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85A2269" w14:textId="778E1325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6BBC3837" w14:textId="77777777" w:rsidR="000F5636" w:rsidRDefault="000F5636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B944B69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31DDA88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0C607A9" w14:textId="77777777" w:rsidR="00330EB5" w:rsidRDefault="00330EB5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C28B206" w14:textId="77777777" w:rsidR="00330EB5" w:rsidRDefault="00330EB5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5572CEC" w14:textId="77777777" w:rsidR="000F5636" w:rsidRDefault="000F5636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B8BBA49" w14:textId="77777777" w:rsidR="00330EB5" w:rsidRPr="009F15E5" w:rsidRDefault="00330EB5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FEDD45D" w14:textId="2EC57D3C" w:rsidR="00B01080" w:rsidRDefault="005C4ED4" w:rsidP="000F5636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7BD14EAC" w14:textId="77777777" w:rsidR="000F5636" w:rsidRDefault="000F5636" w:rsidP="000F5636">
      <w:pPr>
        <w:pStyle w:val="Sinespaciado"/>
        <w:rPr>
          <w:rFonts w:ascii="Arial" w:hAnsi="Arial" w:cs="Arial"/>
          <w:sz w:val="14"/>
          <w:szCs w:val="14"/>
          <w:lang w:val="en-US"/>
        </w:rPr>
      </w:pPr>
    </w:p>
    <w:p w14:paraId="26A4DF1B" w14:textId="77777777" w:rsidR="000F5636" w:rsidRDefault="000F5636" w:rsidP="000F5636">
      <w:pPr>
        <w:pStyle w:val="Sinespaciado"/>
        <w:rPr>
          <w:rFonts w:ascii="Arial" w:hAnsi="Arial" w:cs="Arial"/>
          <w:sz w:val="14"/>
          <w:szCs w:val="14"/>
          <w:lang w:val="en-US"/>
        </w:rPr>
      </w:pPr>
    </w:p>
    <w:p w14:paraId="62462685" w14:textId="77777777" w:rsidR="000F5636" w:rsidRPr="000F5636" w:rsidRDefault="000F5636" w:rsidP="000F5636">
      <w:pPr>
        <w:pStyle w:val="Sinespaciado"/>
        <w:rPr>
          <w:rFonts w:ascii="Arial" w:hAnsi="Arial" w:cs="Arial"/>
          <w:sz w:val="14"/>
          <w:szCs w:val="14"/>
          <w:lang w:val="en-US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:rsidRPr="000F5636" w14:paraId="2781AA5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6A829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DF51F" w14:textId="77777777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5C4ED4" w:rsidRPr="000F5636" w14:paraId="479E285C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6E41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F7D7D" w14:textId="77777777" w:rsidR="005C4ED4" w:rsidRPr="000F5636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5C4ED4" w:rsidRPr="000F5636" w14:paraId="6573AEB2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F2651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C38C" w14:textId="472A0955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4A3B2D" w:rsidRPr="000F5636">
              <w:rPr>
                <w:rFonts w:ascii="Arial" w:hAnsi="Arial" w:cs="Arial"/>
                <w:sz w:val="18"/>
                <w:szCs w:val="18"/>
              </w:rPr>
              <w:t>3768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2201BE87" w14:textId="77777777" w:rsidR="005C4ED4" w:rsidRPr="000F5636" w:rsidRDefault="005C4ED4" w:rsidP="005C4ED4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37F70F0B" w14:textId="77777777" w:rsidR="005C4ED4" w:rsidRPr="000F5636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1C08F636" w14:textId="77777777" w:rsidR="005C4ED4" w:rsidRPr="000F5636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1EDA2799" w14:textId="2326132D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 w:rsidRPr="000F5636">
        <w:rPr>
          <w:rFonts w:ascii="Arial" w:hAnsi="Arial" w:cs="Arial"/>
          <w:sz w:val="20"/>
          <w:szCs w:val="20"/>
        </w:rPr>
        <w:t xml:space="preserve">08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322DD1FA" w14:textId="77777777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22DD42E8" w14:textId="77777777" w:rsidR="005C4ED4" w:rsidRPr="000F5636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1D5C8504" w14:textId="77777777" w:rsidR="005C4ED4" w:rsidRPr="000F5636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0167AFEA" w14:textId="77777777" w:rsidR="005C4ED4" w:rsidRPr="00AD2AC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30A87880" w14:textId="2FA08388" w:rsidR="008741CE" w:rsidRPr="00AD2AC4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741CE" w:rsidRPr="00AD2AC4">
        <w:rPr>
          <w:rFonts w:ascii="Arial" w:eastAsiaTheme="minorHAnsi" w:hAnsi="Arial" w:cs="Arial"/>
          <w:b/>
          <w:bCs/>
          <w:lang w:val="es-MX" w:eastAsia="en-US"/>
        </w:rPr>
        <w:t xml:space="preserve">JULIO HELADIO CLAVEL NICOLAS </w:t>
      </w:r>
    </w:p>
    <w:p w14:paraId="086ABB86" w14:textId="77777777" w:rsidR="00AE0C84" w:rsidRDefault="00AD2AC4" w:rsidP="00AE0C84">
      <w:pPr>
        <w:pStyle w:val="Sinespaciado"/>
        <w:rPr>
          <w:rFonts w:ascii="Arial" w:hAnsi="Arial" w:cs="Arial"/>
          <w:b/>
          <w:bCs/>
        </w:rPr>
      </w:pPr>
      <w:r w:rsidRPr="00AD2AC4">
        <w:rPr>
          <w:rFonts w:ascii="Arial" w:hAnsi="Arial" w:cs="Arial"/>
          <w:b/>
          <w:bCs/>
        </w:rPr>
        <w:t xml:space="preserve">SUBDIRECTOR DE TRÁNSITO </w:t>
      </w:r>
      <w:r w:rsidR="00AE0C84" w:rsidRPr="008741CE">
        <w:rPr>
          <w:rFonts w:ascii="Arial" w:hAnsi="Arial" w:cs="Arial"/>
          <w:b/>
          <w:bCs/>
        </w:rPr>
        <w:t xml:space="preserve">DE LA </w:t>
      </w:r>
      <w:r w:rsidR="00AE0C84">
        <w:rPr>
          <w:rFonts w:ascii="Arial" w:hAnsi="Arial" w:cs="Arial"/>
          <w:b/>
          <w:bCs/>
        </w:rPr>
        <w:t xml:space="preserve">DIRECCIÓN DE </w:t>
      </w:r>
    </w:p>
    <w:p w14:paraId="6577ED0F" w14:textId="12ABF5FD" w:rsidR="00AD2AC4" w:rsidRDefault="00AE0C84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SEGURIDAD PÚBLICA Y TRÁNSITO MUNICIPAL </w:t>
      </w:r>
    </w:p>
    <w:p w14:paraId="3B4A7D6A" w14:textId="7A27D734" w:rsidR="005C4ED4" w:rsidRPr="00AD2AC4" w:rsidRDefault="008741CE" w:rsidP="005C4ED4">
      <w:pPr>
        <w:pStyle w:val="Sinespaciado"/>
        <w:rPr>
          <w:rFonts w:ascii="Arial" w:hAnsi="Arial" w:cs="Arial"/>
          <w:b/>
          <w:bCs/>
        </w:rPr>
      </w:pPr>
      <w:r w:rsidRPr="00AD2AC4">
        <w:rPr>
          <w:rFonts w:ascii="Arial" w:hAnsi="Arial" w:cs="Arial"/>
          <w:b/>
          <w:bCs/>
        </w:rPr>
        <w:t>P R E S E N T E</w:t>
      </w:r>
    </w:p>
    <w:p w14:paraId="33BA0DBF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03AE21BF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4A514932" w14:textId="57F0177B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CBDP10222ATCR433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B71CE78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480A9A20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59C790DE" w14:textId="77777777" w:rsidR="005C4ED4" w:rsidRPr="000755B1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E419715" w14:textId="77777777" w:rsidR="005C4ED4" w:rsidRDefault="005C4ED4" w:rsidP="000F5636">
      <w:pPr>
        <w:spacing w:line="240" w:lineRule="auto"/>
        <w:rPr>
          <w:rFonts w:ascii="Arial" w:hAnsi="Arial" w:cs="Arial"/>
          <w:b/>
          <w:bCs/>
        </w:rPr>
      </w:pPr>
    </w:p>
    <w:p w14:paraId="454DCF61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5199268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12754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29E1E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CD700D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92BFCE3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4D50A7F2" w14:textId="550FC601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1A8A9B00" w14:textId="77777777" w:rsidR="00F8399B" w:rsidRDefault="00F8399B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6E66398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2C407E3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A2C6489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5644907" w14:textId="77777777" w:rsidR="000F5636" w:rsidRDefault="000F5636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BAF231E" w14:textId="77777777" w:rsidR="000F5636" w:rsidRPr="009F15E5" w:rsidRDefault="000F5636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A9B4FE1" w14:textId="5419AB0B" w:rsidR="005C4ED4" w:rsidRPr="00CD6CC2" w:rsidRDefault="005C4ED4" w:rsidP="00CD6CC2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6FF2906F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:rsidRPr="000F5636" w14:paraId="55DDD0C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41BAA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63A0C" w14:textId="77777777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5C4ED4" w:rsidRPr="000F5636" w14:paraId="2B396F1B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23C8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C800E" w14:textId="77777777" w:rsidR="005C4ED4" w:rsidRPr="000F5636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5C4ED4" w:rsidRPr="000F5636" w14:paraId="3D38A7E3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8265D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4A989" w14:textId="19720B59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4A3B2D" w:rsidRPr="000F5636">
              <w:rPr>
                <w:rFonts w:ascii="Arial" w:hAnsi="Arial" w:cs="Arial"/>
                <w:sz w:val="18"/>
                <w:szCs w:val="18"/>
              </w:rPr>
              <w:t>3769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418D955E" w14:textId="77777777" w:rsidR="005C4ED4" w:rsidRPr="000F5636" w:rsidRDefault="005C4ED4" w:rsidP="005C4ED4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6FA8122F" w14:textId="77777777" w:rsidR="005C4ED4" w:rsidRPr="000F5636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1DCE8984" w14:textId="77777777" w:rsidR="005C4ED4" w:rsidRPr="000F5636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177E4AEC" w14:textId="33EDE225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 w:rsidRPr="000F5636">
        <w:rPr>
          <w:rFonts w:ascii="Arial" w:hAnsi="Arial" w:cs="Arial"/>
          <w:sz w:val="20"/>
          <w:szCs w:val="20"/>
        </w:rPr>
        <w:t xml:space="preserve">08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630CFB86" w14:textId="77777777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041A41F0" w14:textId="77777777" w:rsidR="005C4ED4" w:rsidRPr="000F5636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7E604A22" w14:textId="77777777" w:rsidR="005C4ED4" w:rsidRPr="000F5636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4F08F229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11408E9" w14:textId="3D3827C9" w:rsidR="008741CE" w:rsidRPr="008741CE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741CE" w:rsidRPr="008741CE">
        <w:rPr>
          <w:rFonts w:ascii="Arial" w:eastAsiaTheme="minorHAnsi" w:hAnsi="Arial" w:cs="Arial"/>
          <w:b/>
          <w:bCs/>
          <w:lang w:val="es-MX" w:eastAsia="en-US"/>
        </w:rPr>
        <w:t xml:space="preserve">MOISÉS GARCÍA </w:t>
      </w:r>
      <w:r w:rsidR="0093354F" w:rsidRPr="008741CE">
        <w:rPr>
          <w:rFonts w:ascii="Arial" w:eastAsiaTheme="minorHAnsi" w:hAnsi="Arial" w:cs="Arial"/>
          <w:b/>
          <w:bCs/>
          <w:lang w:val="es-MX" w:eastAsia="en-US"/>
        </w:rPr>
        <w:t>ORT</w:t>
      </w:r>
      <w:r w:rsidR="0093354F">
        <w:rPr>
          <w:rFonts w:ascii="Arial" w:eastAsiaTheme="minorHAnsi" w:hAnsi="Arial" w:cs="Arial"/>
          <w:b/>
          <w:bCs/>
          <w:lang w:val="es-MX" w:eastAsia="en-US"/>
        </w:rPr>
        <w:t>I</w:t>
      </w:r>
      <w:r w:rsidR="0093354F" w:rsidRPr="008741CE">
        <w:rPr>
          <w:rFonts w:ascii="Arial" w:eastAsiaTheme="minorHAnsi" w:hAnsi="Arial" w:cs="Arial"/>
          <w:b/>
          <w:bCs/>
          <w:lang w:val="es-MX" w:eastAsia="en-US"/>
        </w:rPr>
        <w:t xml:space="preserve">Z </w:t>
      </w:r>
    </w:p>
    <w:p w14:paraId="71EC219E" w14:textId="77777777" w:rsidR="00F8399B" w:rsidRDefault="008741CE" w:rsidP="00F8399B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SUBDIRECTOR JURÍDICO </w:t>
      </w:r>
      <w:r w:rsidR="00F8399B" w:rsidRPr="008741CE">
        <w:rPr>
          <w:rFonts w:ascii="Arial" w:hAnsi="Arial" w:cs="Arial"/>
          <w:b/>
          <w:bCs/>
        </w:rPr>
        <w:t xml:space="preserve">DE LA </w:t>
      </w:r>
      <w:r w:rsidR="00F8399B">
        <w:rPr>
          <w:rFonts w:ascii="Arial" w:hAnsi="Arial" w:cs="Arial"/>
          <w:b/>
          <w:bCs/>
        </w:rPr>
        <w:t xml:space="preserve">DIRECCIÓN DE </w:t>
      </w:r>
    </w:p>
    <w:p w14:paraId="0AA38060" w14:textId="0A4E1E46" w:rsidR="00F8399B" w:rsidRDefault="00F8399B" w:rsidP="00F8399B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SEGURIDAD PÚBLICA Y TRÁNSITO MUNICIPAL </w:t>
      </w:r>
    </w:p>
    <w:p w14:paraId="0D06638F" w14:textId="402FF3A9" w:rsidR="005C4ED4" w:rsidRPr="008741CE" w:rsidRDefault="008741CE" w:rsidP="00F8399B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49261594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516A42F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60A57B9C" w14:textId="6C125781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CBDP10214ATCR079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783F606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2C8222AA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1778AF7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2C6264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6B6FCA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5079FD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08B905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2C100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70850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AC7A98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16AEA5C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4E7E846" w14:textId="72E40A45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30895B2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B63A1D0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C4CB808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F830A0B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8435B5E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B14DE79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32AB4649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:rsidRPr="000F5636" w14:paraId="0029310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43F53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E4710" w14:textId="77777777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5C4ED4" w:rsidRPr="000F5636" w14:paraId="09D8C8F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A3833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ADCE4" w14:textId="77777777" w:rsidR="005C4ED4" w:rsidRPr="000F5636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5C4ED4" w:rsidRPr="000F5636" w14:paraId="10627B7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22656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815" w14:textId="16F6E9BF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4A3B2D" w:rsidRPr="000F5636">
              <w:rPr>
                <w:rFonts w:ascii="Arial" w:hAnsi="Arial" w:cs="Arial"/>
                <w:sz w:val="18"/>
                <w:szCs w:val="18"/>
              </w:rPr>
              <w:t>3770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2D27B5BD" w14:textId="77777777" w:rsidR="005C4ED4" w:rsidRPr="000F5636" w:rsidRDefault="005C4ED4" w:rsidP="005C4ED4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6773D2E6" w14:textId="77777777" w:rsidR="005C4ED4" w:rsidRPr="000F5636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616EA715" w14:textId="77777777" w:rsidR="005C4ED4" w:rsidRPr="000F5636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6D0CAF30" w14:textId="6BE5000D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1AA9A71F" w14:textId="77777777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797D0C47" w14:textId="77777777" w:rsidR="005C4ED4" w:rsidRPr="000F5636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4D4CEC97" w14:textId="77777777" w:rsidR="005C4ED4" w:rsidRPr="000F5636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1B1D2CCE" w14:textId="77777777" w:rsidR="005C4ED4" w:rsidRPr="008741CE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B5F5DC2" w14:textId="14867C1B" w:rsidR="008741CE" w:rsidRPr="008741CE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741CE" w:rsidRPr="008741CE">
        <w:rPr>
          <w:rFonts w:ascii="Arial" w:eastAsiaTheme="minorHAnsi" w:hAnsi="Arial" w:cs="Arial"/>
          <w:b/>
          <w:bCs/>
          <w:lang w:val="es-MX" w:eastAsia="en-US"/>
        </w:rPr>
        <w:t xml:space="preserve">NÉSTOR GONZALO OLVERA MERCADO </w:t>
      </w:r>
    </w:p>
    <w:p w14:paraId="041D7ADF" w14:textId="77777777" w:rsidR="00F8399B" w:rsidRDefault="008741CE" w:rsidP="00F8399B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JEFE DE DEPARTAMENTO DE INFORMACIÓN </w:t>
      </w:r>
      <w:r w:rsidR="00F8399B" w:rsidRPr="008741CE">
        <w:rPr>
          <w:rFonts w:ascii="Arial" w:hAnsi="Arial" w:cs="Arial"/>
          <w:b/>
          <w:bCs/>
        </w:rPr>
        <w:t xml:space="preserve">DE LA </w:t>
      </w:r>
    </w:p>
    <w:p w14:paraId="7D1A6E7C" w14:textId="4952AF57" w:rsidR="008741CE" w:rsidRPr="008741CE" w:rsidRDefault="00F8399B" w:rsidP="00F8399B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DIRECCIÓN DE </w:t>
      </w:r>
      <w:r w:rsidRPr="008741CE">
        <w:rPr>
          <w:rFonts w:ascii="Arial" w:hAnsi="Arial" w:cs="Arial"/>
          <w:b/>
          <w:bCs/>
        </w:rPr>
        <w:t>SEGURIDAD PÚBLICA Y TRÁNSITO MUNICIPAL</w:t>
      </w:r>
    </w:p>
    <w:p w14:paraId="69D7024F" w14:textId="7F1E7634" w:rsidR="005C4ED4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7880874F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75D3D024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9E4EB63" w14:textId="51C71F64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CBDP10222ATCR430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E272DF9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001B90B6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84DC9FA" w14:textId="77777777" w:rsidR="005C4ED4" w:rsidRDefault="005C4ED4" w:rsidP="00B01080">
      <w:pPr>
        <w:spacing w:line="240" w:lineRule="auto"/>
        <w:rPr>
          <w:rFonts w:ascii="Arial" w:hAnsi="Arial" w:cs="Arial"/>
          <w:b/>
          <w:bCs/>
        </w:rPr>
      </w:pPr>
    </w:p>
    <w:p w14:paraId="6B4A4EC3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CBC91F8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93885C7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870DCF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DAAA8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CBF37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485648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F8EA9BE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422BC3C" w14:textId="3798E4CF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139C067E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03E9D5F5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44E6C54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09CB93B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77AFC4D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542DF727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:rsidRPr="000F5636" w14:paraId="0A141E8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F8391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6F07A" w14:textId="77777777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5C4ED4" w:rsidRPr="000F5636" w14:paraId="5CD231E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450AA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771B7" w14:textId="77777777" w:rsidR="005C4ED4" w:rsidRPr="000F5636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5C4ED4" w:rsidRPr="000F5636" w14:paraId="3D0331C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13C25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D0706" w14:textId="6EE309AB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4A3B2D" w:rsidRPr="000F5636">
              <w:rPr>
                <w:rFonts w:ascii="Arial" w:hAnsi="Arial" w:cs="Arial"/>
                <w:sz w:val="18"/>
                <w:szCs w:val="18"/>
              </w:rPr>
              <w:t>3771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3E991C12" w14:textId="77777777" w:rsidR="005C4ED4" w:rsidRPr="000F5636" w:rsidRDefault="005C4ED4" w:rsidP="005C4ED4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12D6BFA6" w14:textId="77777777" w:rsidR="005C4ED4" w:rsidRPr="000F5636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5383065D" w14:textId="77777777" w:rsidR="005C4ED4" w:rsidRPr="000F5636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64980D6D" w14:textId="785A0663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3848012A" w14:textId="77777777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3D6177AF" w14:textId="77777777" w:rsidR="005C4ED4" w:rsidRPr="000F5636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5F393CBB" w14:textId="77777777" w:rsidR="005C4ED4" w:rsidRPr="000F5636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31DBA8B4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7E28ABC" w14:textId="70B1A037" w:rsidR="000755B1" w:rsidRPr="000755B1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0755B1" w:rsidRPr="000755B1">
        <w:rPr>
          <w:rFonts w:ascii="Arial" w:eastAsiaTheme="minorHAnsi" w:hAnsi="Arial" w:cs="Arial"/>
          <w:b/>
          <w:bCs/>
          <w:lang w:val="es-MX" w:eastAsia="en-US"/>
        </w:rPr>
        <w:t xml:space="preserve">MARCOS PIOQUINTO MEZA ALDUCÍN </w:t>
      </w:r>
    </w:p>
    <w:p w14:paraId="37CF7CA7" w14:textId="77777777" w:rsidR="00AD2AC4" w:rsidRDefault="00AD2AC4" w:rsidP="005C4ED4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ENCARGADO DE CONTROL VEHICULAR</w:t>
      </w:r>
      <w:r w:rsidRPr="000755B1">
        <w:rPr>
          <w:rFonts w:ascii="Arial" w:hAnsi="Arial" w:cs="Arial"/>
          <w:b/>
          <w:bCs/>
        </w:rPr>
        <w:t xml:space="preserve"> </w:t>
      </w:r>
    </w:p>
    <w:p w14:paraId="37FF0BFE" w14:textId="2DEDE551" w:rsidR="000755B1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 xml:space="preserve">DE </w:t>
      </w:r>
      <w:r w:rsidR="00F8399B">
        <w:rPr>
          <w:rFonts w:ascii="Arial" w:hAnsi="Arial" w:cs="Arial"/>
          <w:b/>
          <w:bCs/>
        </w:rPr>
        <w:t xml:space="preserve">LA DIRECCIÓN DE </w:t>
      </w:r>
      <w:r w:rsidRPr="000755B1">
        <w:rPr>
          <w:rFonts w:ascii="Arial" w:hAnsi="Arial" w:cs="Arial"/>
          <w:b/>
          <w:bCs/>
        </w:rPr>
        <w:t>SERVICIOS PÚBLICOS</w:t>
      </w:r>
    </w:p>
    <w:p w14:paraId="42A36E27" w14:textId="546402C9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</w:t>
      </w:r>
    </w:p>
    <w:p w14:paraId="12C5B738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4612AC25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562E83F" w14:textId="774DD70B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CBDP10219BTCR356 y CBDP10213BTCR010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E74ACCD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6D160E3C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B7092D5" w14:textId="77777777" w:rsidR="005C4ED4" w:rsidRDefault="005C4ED4" w:rsidP="00B01080">
      <w:pPr>
        <w:spacing w:line="240" w:lineRule="auto"/>
        <w:rPr>
          <w:rFonts w:ascii="Arial" w:hAnsi="Arial" w:cs="Arial"/>
          <w:b/>
          <w:bCs/>
        </w:rPr>
      </w:pPr>
    </w:p>
    <w:p w14:paraId="42BA0D8D" w14:textId="77777777" w:rsidR="00B01080" w:rsidRDefault="00B01080" w:rsidP="00B01080">
      <w:pPr>
        <w:spacing w:line="240" w:lineRule="auto"/>
        <w:rPr>
          <w:rFonts w:ascii="Arial" w:hAnsi="Arial" w:cs="Arial"/>
          <w:b/>
          <w:bCs/>
        </w:rPr>
      </w:pPr>
    </w:p>
    <w:p w14:paraId="68BDD788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6027AA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382881B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04CE34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676561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A8EE77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40237165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44D115DC" w14:textId="3368376F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24406F77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5700FA33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B8B6BCA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55970AA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737D8BD" w14:textId="41F0AAB4" w:rsidR="005C4ED4" w:rsidRPr="00AE0C84" w:rsidRDefault="005C4ED4" w:rsidP="00AE0C8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74C6B670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:rsidRPr="000F5636" w14:paraId="1909F7A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2B4C3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D581B" w14:textId="77777777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5C4ED4" w:rsidRPr="000F5636" w14:paraId="5557C9FC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E6E40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86A02" w14:textId="77777777" w:rsidR="005C4ED4" w:rsidRPr="000F5636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5C4ED4" w:rsidRPr="000F5636" w14:paraId="770B88D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C9AAC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66EF5" w14:textId="5421F11F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</w:t>
            </w:r>
            <w:r w:rsidR="004A3B2D" w:rsidRPr="000F5636">
              <w:rPr>
                <w:rFonts w:ascii="Arial" w:hAnsi="Arial" w:cs="Arial"/>
                <w:sz w:val="18"/>
                <w:szCs w:val="18"/>
              </w:rPr>
              <w:t>/3773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108E7AA7" w14:textId="77777777" w:rsidR="005C4ED4" w:rsidRPr="000F5636" w:rsidRDefault="005C4ED4" w:rsidP="005C4ED4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45040F97" w14:textId="77777777" w:rsidR="005C4ED4" w:rsidRPr="000F5636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47D6F32A" w14:textId="77777777" w:rsidR="005C4ED4" w:rsidRPr="000F5636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1C3B6DE6" w14:textId="39141AFB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2EF3C9A7" w14:textId="77777777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598BCEE1" w14:textId="77777777" w:rsidR="005C4ED4" w:rsidRPr="000F5636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638C64F4" w14:textId="77777777" w:rsidR="005C4ED4" w:rsidRPr="000F5636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015B68A0" w14:textId="77777777" w:rsidR="000755B1" w:rsidRDefault="000755B1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</w:p>
    <w:p w14:paraId="0D7DA8F3" w14:textId="77777777" w:rsidR="000755B1" w:rsidRDefault="000755B1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</w:p>
    <w:p w14:paraId="452664DB" w14:textId="6E27A607" w:rsidR="000755B1" w:rsidRPr="000755B1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0755B1" w:rsidRPr="000755B1">
        <w:rPr>
          <w:rFonts w:ascii="Arial" w:eastAsiaTheme="minorHAnsi" w:hAnsi="Arial" w:cs="Arial"/>
          <w:b/>
          <w:bCs/>
          <w:lang w:val="es-MX" w:eastAsia="en-US"/>
        </w:rPr>
        <w:t xml:space="preserve">MARÍA DOLORES MARTÍNEZ ROSALES </w:t>
      </w:r>
    </w:p>
    <w:p w14:paraId="69395653" w14:textId="2686BDD2" w:rsidR="00F8399B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JEF</w:t>
      </w:r>
      <w:r w:rsidR="0071577A">
        <w:rPr>
          <w:rFonts w:ascii="Arial" w:hAnsi="Arial" w:cs="Arial"/>
          <w:b/>
          <w:bCs/>
        </w:rPr>
        <w:t>A</w:t>
      </w:r>
      <w:r w:rsidRPr="000755B1">
        <w:rPr>
          <w:rFonts w:ascii="Arial" w:hAnsi="Arial" w:cs="Arial"/>
          <w:b/>
          <w:bCs/>
        </w:rPr>
        <w:t xml:space="preserve"> DE DEPARTAMENTO DE PANTEONES </w:t>
      </w:r>
    </w:p>
    <w:p w14:paraId="01D14311" w14:textId="154A94C0" w:rsidR="000755B1" w:rsidRPr="000755B1" w:rsidRDefault="00F8399B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 xml:space="preserve">DE </w:t>
      </w:r>
      <w:r>
        <w:rPr>
          <w:rFonts w:ascii="Arial" w:hAnsi="Arial" w:cs="Arial"/>
          <w:b/>
          <w:bCs/>
        </w:rPr>
        <w:t xml:space="preserve">LA DIRECCIÓN DE </w:t>
      </w:r>
      <w:r w:rsidRPr="000755B1">
        <w:rPr>
          <w:rFonts w:ascii="Arial" w:hAnsi="Arial" w:cs="Arial"/>
          <w:b/>
          <w:bCs/>
        </w:rPr>
        <w:t>SERVICIOS PÚBLICOS</w:t>
      </w:r>
    </w:p>
    <w:p w14:paraId="1823F89D" w14:textId="57B1A06B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</w:t>
      </w:r>
    </w:p>
    <w:p w14:paraId="3705634C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64BF204A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1346B43E" w14:textId="39C222FD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CBDP10219BTCR357 y CBDP10213BTCR011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A7D5D95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567BD34D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67661753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299A9A3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3D6438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DE9513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6ADD3CD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72DA3E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2B5EE8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E4B0B6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DA13FCE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4E214A9B" w14:textId="6A766499" w:rsidR="005C4ED4" w:rsidRPr="00330EB5" w:rsidRDefault="005C4ED4" w:rsidP="00330EB5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3014E937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9FE3A7E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56B904C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D43AE96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88D6E89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04D64089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:rsidRPr="000F5636" w14:paraId="7092533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6752D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1C09" w14:textId="77777777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5C4ED4" w:rsidRPr="000F5636" w14:paraId="0B0806C8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E7B68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2151" w14:textId="77777777" w:rsidR="005C4ED4" w:rsidRPr="000F5636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5C4ED4" w:rsidRPr="000F5636" w14:paraId="65AE90C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8DEC7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75401" w14:textId="08ABB969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4A3B2D" w:rsidRPr="000F5636">
              <w:rPr>
                <w:rFonts w:ascii="Arial" w:hAnsi="Arial"/>
                <w:szCs w:val="24"/>
              </w:rPr>
              <w:t xml:space="preserve"> </w:t>
            </w:r>
            <w:r w:rsidR="004A3B2D" w:rsidRPr="000F5636">
              <w:rPr>
                <w:rFonts w:ascii="Arial" w:hAnsi="Arial" w:cs="Arial"/>
                <w:sz w:val="18"/>
                <w:szCs w:val="18"/>
              </w:rPr>
              <w:t>3774/</w:t>
            </w:r>
            <w:r w:rsidRPr="000F5636">
              <w:rPr>
                <w:rFonts w:ascii="Arial" w:hAnsi="Arial" w:cs="Arial"/>
                <w:sz w:val="18"/>
                <w:szCs w:val="18"/>
              </w:rPr>
              <w:t>2023</w:t>
            </w:r>
          </w:p>
        </w:tc>
      </w:tr>
    </w:tbl>
    <w:p w14:paraId="74F57AD5" w14:textId="77777777" w:rsidR="005C4ED4" w:rsidRPr="000F5636" w:rsidRDefault="005C4ED4" w:rsidP="005C4ED4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08763B56" w14:textId="77777777" w:rsidR="005C4ED4" w:rsidRPr="000F5636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ACF12C2" w14:textId="77777777" w:rsidR="005C4ED4" w:rsidRPr="000F5636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350F5F04" w14:textId="548D598F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29BCDB52" w14:textId="77777777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4D369B7A" w14:textId="77777777" w:rsidR="005C4ED4" w:rsidRPr="000F5636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42F7641F" w14:textId="77777777" w:rsidR="005C4ED4" w:rsidRPr="000F5636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27C8DA12" w14:textId="77777777" w:rsidR="005C4ED4" w:rsidRPr="000755B1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21652301" w14:textId="33EEF479" w:rsidR="000755B1" w:rsidRPr="000755B1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0755B1" w:rsidRPr="000755B1">
        <w:rPr>
          <w:rFonts w:ascii="Arial" w:eastAsiaTheme="minorHAnsi" w:hAnsi="Arial" w:cs="Arial"/>
          <w:b/>
          <w:bCs/>
          <w:lang w:val="es-MX" w:eastAsia="en-US"/>
        </w:rPr>
        <w:t>CECILIA HURTADO CABRERA</w:t>
      </w:r>
    </w:p>
    <w:p w14:paraId="17A7E86F" w14:textId="568831BE" w:rsidR="00481EAA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JEF</w:t>
      </w:r>
      <w:r w:rsidR="0071577A">
        <w:rPr>
          <w:rFonts w:ascii="Arial" w:hAnsi="Arial" w:cs="Arial"/>
          <w:b/>
          <w:bCs/>
        </w:rPr>
        <w:t>A</w:t>
      </w:r>
      <w:r w:rsidRPr="000755B1">
        <w:rPr>
          <w:rFonts w:ascii="Arial" w:hAnsi="Arial" w:cs="Arial"/>
          <w:b/>
          <w:bCs/>
        </w:rPr>
        <w:t xml:space="preserve"> DE DEPARTAMENTO DE </w:t>
      </w:r>
      <w:r w:rsidR="00481EAA">
        <w:rPr>
          <w:rFonts w:ascii="Arial" w:hAnsi="Arial" w:cs="Arial"/>
          <w:b/>
          <w:bCs/>
        </w:rPr>
        <w:t xml:space="preserve">LICENCIAS </w:t>
      </w:r>
    </w:p>
    <w:p w14:paraId="3C8EE99E" w14:textId="4722A886" w:rsidR="000755B1" w:rsidRPr="000755B1" w:rsidRDefault="00481EAA" w:rsidP="005C4ED4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 LA SUBDIRECCIÓN DE NORMATIVIDAD </w:t>
      </w:r>
    </w:p>
    <w:p w14:paraId="6B2CCDF7" w14:textId="2C581CF4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E:</w:t>
      </w:r>
    </w:p>
    <w:p w14:paraId="30E65A3E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1020CA61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5009426" w14:textId="1782D8E8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CBDP10214STCR113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2405664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493EF2F9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EFC209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97AE41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87C626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6D84D34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316B5DB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4B76F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1FA47E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F6498B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9F94938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7270362E" w14:textId="2B80DF0A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5DB7700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5F71113E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FAF53FD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E909211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B407183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743A88DA" w14:textId="77777777" w:rsidR="00481EAA" w:rsidRDefault="00481EAA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:rsidRPr="000F5636" w14:paraId="3DD86AB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F4EBC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C53D2" w14:textId="77777777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5C4ED4" w:rsidRPr="000F5636" w14:paraId="13003A5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3D17E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899C8" w14:textId="77777777" w:rsidR="005C4ED4" w:rsidRPr="000F5636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5C4ED4" w:rsidRPr="000F5636" w14:paraId="02F68ED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9F2CC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2686" w14:textId="7D6463B7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A54A90" w:rsidRPr="000F5636">
              <w:rPr>
                <w:rFonts w:ascii="Arial" w:hAnsi="Arial" w:cs="Arial"/>
                <w:sz w:val="18"/>
                <w:szCs w:val="18"/>
              </w:rPr>
              <w:t>3775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47D19AE1" w14:textId="77777777" w:rsidR="005C4ED4" w:rsidRPr="000F5636" w:rsidRDefault="005C4ED4" w:rsidP="005C4ED4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4F2F7C7E" w14:textId="77777777" w:rsidR="005C4ED4" w:rsidRPr="000F5636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6BC7DBB1" w14:textId="77777777" w:rsidR="005C4ED4" w:rsidRPr="000F5636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6D44010C" w14:textId="3567C0EE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64E90AFD" w14:textId="77777777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5B577FD3" w14:textId="77777777" w:rsidR="005C4ED4" w:rsidRPr="000F5636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46CF9B6B" w14:textId="77777777" w:rsidR="005C4ED4" w:rsidRPr="000F5636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258A2294" w14:textId="77777777" w:rsidR="005C4ED4" w:rsidRPr="000755B1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5554408" w14:textId="37DEEF1E" w:rsidR="000755B1" w:rsidRPr="000755B1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0755B1" w:rsidRPr="000755B1">
        <w:rPr>
          <w:rFonts w:ascii="Arial" w:eastAsiaTheme="minorHAnsi" w:hAnsi="Arial" w:cs="Arial"/>
          <w:b/>
          <w:bCs/>
          <w:lang w:val="es-MX" w:eastAsia="en-US"/>
        </w:rPr>
        <w:t>GABRIEL ISMAEL GUTIÉRREZ PADILLA</w:t>
      </w:r>
    </w:p>
    <w:p w14:paraId="14C31D67" w14:textId="77777777" w:rsidR="00481EAA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 xml:space="preserve">JEFE DE DEPARTAMENTO </w:t>
      </w:r>
      <w:r w:rsidR="00481EAA" w:rsidRPr="000755B1">
        <w:rPr>
          <w:rFonts w:ascii="Arial" w:hAnsi="Arial" w:cs="Arial"/>
          <w:b/>
          <w:bCs/>
        </w:rPr>
        <w:t xml:space="preserve">DE </w:t>
      </w:r>
      <w:r w:rsidR="00481EAA">
        <w:rPr>
          <w:rFonts w:ascii="Arial" w:hAnsi="Arial" w:cs="Arial"/>
          <w:b/>
          <w:bCs/>
        </w:rPr>
        <w:t xml:space="preserve">ANUNCIOS PUBLICITARIOS </w:t>
      </w:r>
    </w:p>
    <w:p w14:paraId="1C7D1F20" w14:textId="602C0B87" w:rsidR="000755B1" w:rsidRPr="000755B1" w:rsidRDefault="00481EAA" w:rsidP="005C4ED4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 LA SUBDIRECCIÓN DE NORMATIVIDAD </w:t>
      </w:r>
    </w:p>
    <w:p w14:paraId="6F811B32" w14:textId="620044EB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E:</w:t>
      </w:r>
    </w:p>
    <w:p w14:paraId="46FD2DE5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79D69735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3873D779" w14:textId="57F15E70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CBDP10214ATCR117 y CBDP10214ATCR118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F1E0350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4D720368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29F9837A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7C0EC30" w14:textId="77777777" w:rsidR="005C4ED4" w:rsidRDefault="005C4ED4" w:rsidP="000F5636">
      <w:pPr>
        <w:spacing w:line="240" w:lineRule="auto"/>
        <w:rPr>
          <w:rFonts w:ascii="Arial" w:hAnsi="Arial" w:cs="Arial"/>
          <w:b/>
          <w:bCs/>
        </w:rPr>
      </w:pPr>
    </w:p>
    <w:p w14:paraId="137821E4" w14:textId="77777777" w:rsidR="000F5636" w:rsidRDefault="000F5636" w:rsidP="000F5636">
      <w:pPr>
        <w:spacing w:line="240" w:lineRule="auto"/>
        <w:rPr>
          <w:rFonts w:ascii="Arial" w:hAnsi="Arial" w:cs="Arial"/>
          <w:b/>
          <w:bCs/>
        </w:rPr>
      </w:pPr>
    </w:p>
    <w:p w14:paraId="3F31DA2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68B1FF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558AF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BFF52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2BA197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6C690DDA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DE31D50" w14:textId="6A7A2EFA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3E47E0FB" w14:textId="77777777" w:rsidR="000F5636" w:rsidRPr="000F5636" w:rsidRDefault="000F5636" w:rsidP="005C4ED4">
      <w:pPr>
        <w:pStyle w:val="Sinespaciado"/>
        <w:rPr>
          <w:rFonts w:ascii="Arial" w:hAnsi="Arial" w:cs="Arial"/>
          <w:sz w:val="28"/>
          <w:szCs w:val="28"/>
          <w:lang w:val="es-MX"/>
        </w:rPr>
      </w:pPr>
    </w:p>
    <w:p w14:paraId="0D7D79A7" w14:textId="77777777" w:rsidR="000F5636" w:rsidRDefault="000F5636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3140566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2860731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ACEE913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0DF35344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:rsidRPr="000F5636" w14:paraId="52152E6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306CD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8D30C" w14:textId="77777777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5C4ED4" w:rsidRPr="000F5636" w14:paraId="4E6BD242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2045B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DCFDC" w14:textId="77777777" w:rsidR="005C4ED4" w:rsidRPr="000F5636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5C4ED4" w:rsidRPr="000F5636" w14:paraId="23CF82BF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E15AE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276AC" w14:textId="7779DEBC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</w:t>
            </w:r>
            <w:r w:rsidR="00A54A90" w:rsidRPr="000F5636">
              <w:rPr>
                <w:rFonts w:ascii="Arial" w:hAnsi="Arial" w:cs="Arial"/>
                <w:sz w:val="18"/>
                <w:szCs w:val="18"/>
              </w:rPr>
              <w:t>/3776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6AD7A031" w14:textId="77777777" w:rsidR="005C4ED4" w:rsidRPr="000F5636" w:rsidRDefault="005C4ED4" w:rsidP="005C4ED4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6D296A97" w14:textId="77777777" w:rsidR="005C4ED4" w:rsidRPr="000F5636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68EB072F" w14:textId="77777777" w:rsidR="005C4ED4" w:rsidRPr="000F5636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1B7F784F" w14:textId="618CD3B3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04372733" w14:textId="77777777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52E7815B" w14:textId="77777777" w:rsidR="005C4ED4" w:rsidRPr="000F5636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165A51E2" w14:textId="77777777" w:rsidR="005C4ED4" w:rsidRPr="000F5636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22040C11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259E05C" w14:textId="65403FFE" w:rsidR="000755B1" w:rsidRPr="000755B1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highlight w:val="yellow"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0755B1" w:rsidRPr="000755B1">
        <w:rPr>
          <w:rFonts w:ascii="Arial" w:eastAsiaTheme="minorHAnsi" w:hAnsi="Arial" w:cs="Arial"/>
          <w:b/>
          <w:bCs/>
          <w:lang w:val="es-MX" w:eastAsia="en-US"/>
        </w:rPr>
        <w:t>JOSÉ CARLOS TOBÓN</w:t>
      </w:r>
      <w:r w:rsidR="000755B1" w:rsidRPr="000755B1">
        <w:rPr>
          <w:rFonts w:ascii="Arial" w:eastAsiaTheme="minorHAnsi" w:hAnsi="Arial" w:cs="Arial"/>
          <w:b/>
          <w:bCs/>
          <w:highlight w:val="yellow"/>
          <w:lang w:val="es-MX" w:eastAsia="en-US"/>
        </w:rPr>
        <w:t xml:space="preserve"> </w:t>
      </w:r>
    </w:p>
    <w:p w14:paraId="5BD92765" w14:textId="5D23C700" w:rsidR="005C4ED4" w:rsidRPr="000755B1" w:rsidRDefault="000755B1" w:rsidP="005C4ED4">
      <w:pPr>
        <w:pStyle w:val="Sinespaciado"/>
        <w:jc w:val="both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 xml:space="preserve">JEFE DE DEPARTAMENTO DE CASTRO DE </w:t>
      </w:r>
      <w:r w:rsidR="00F8399B">
        <w:rPr>
          <w:rFonts w:ascii="Arial" w:hAnsi="Arial" w:cs="Arial"/>
          <w:b/>
          <w:bCs/>
        </w:rPr>
        <w:t xml:space="preserve">LA </w:t>
      </w:r>
      <w:r w:rsidRPr="000755B1">
        <w:rPr>
          <w:rFonts w:ascii="Arial" w:hAnsi="Arial" w:cs="Arial"/>
          <w:b/>
          <w:bCs/>
        </w:rPr>
        <w:t>TESORERÍA MUNICIPAL</w:t>
      </w:r>
    </w:p>
    <w:p w14:paraId="34C938FD" w14:textId="6C754ACC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E:</w:t>
      </w:r>
    </w:p>
    <w:p w14:paraId="269C1FF2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4E825F2E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7A8A407F" w14:textId="0FF472B1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CBDP10214ATCR109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4D951B5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4020531D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3214884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EE7C6A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7B47CDB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2269C0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E3D64E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55DFD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7A269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27014B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275D381C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2D6941BC" w14:textId="1DB44239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3A0B9893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48CE8F43" w14:textId="77777777" w:rsidR="00CD6CC2" w:rsidRDefault="00CD6CC2" w:rsidP="005C4ED4">
      <w:pPr>
        <w:pStyle w:val="Sinespaciado"/>
        <w:rPr>
          <w:rFonts w:ascii="Arial" w:hAnsi="Arial" w:cs="Arial"/>
        </w:rPr>
      </w:pPr>
    </w:p>
    <w:p w14:paraId="69E9109F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71C9321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E45227E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6F642C1" w14:textId="0C45270E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5D9854FE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:rsidRPr="000F5636" w14:paraId="1A1F098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2D0B1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D0114" w14:textId="77777777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5C4ED4" w:rsidRPr="000F5636" w14:paraId="6CF0F97B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D286E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4DA20" w14:textId="77777777" w:rsidR="005C4ED4" w:rsidRPr="000F5636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5C4ED4" w:rsidRPr="000F5636" w14:paraId="11EAEED2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FC743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C3E9D" w14:textId="6C7289D2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</w:t>
            </w:r>
            <w:r w:rsidR="00A54A90" w:rsidRPr="000F5636">
              <w:rPr>
                <w:rFonts w:ascii="Arial" w:hAnsi="Arial" w:cs="Arial"/>
                <w:sz w:val="18"/>
                <w:szCs w:val="18"/>
              </w:rPr>
              <w:t>/3777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7CD8A356" w14:textId="77777777" w:rsidR="005C4ED4" w:rsidRPr="000F5636" w:rsidRDefault="005C4ED4" w:rsidP="005C4ED4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1DFF0B29" w14:textId="77777777" w:rsidR="005C4ED4" w:rsidRPr="000F5636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5C5BF38B" w14:textId="77777777" w:rsidR="005C4ED4" w:rsidRPr="000F5636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4E9AF88E" w14:textId="31DB070B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2A3E505B" w14:textId="77777777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339D74B2" w14:textId="77777777" w:rsidR="005C4ED4" w:rsidRPr="000F5636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3A92AF00" w14:textId="77777777" w:rsidR="005C4ED4" w:rsidRPr="000F5636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285060C7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0FC38E6" w14:textId="72682131" w:rsidR="000755B1" w:rsidRPr="000755B1" w:rsidRDefault="000755B1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0755B1">
        <w:rPr>
          <w:rFonts w:ascii="Arial" w:eastAsiaTheme="minorHAnsi" w:hAnsi="Arial" w:cs="Arial"/>
          <w:b/>
          <w:bCs/>
          <w:lang w:val="es-MX" w:eastAsia="en-US"/>
        </w:rPr>
        <w:t xml:space="preserve">LIC. RICARDO VARGAS COPCA </w:t>
      </w:r>
    </w:p>
    <w:p w14:paraId="45A9DAEA" w14:textId="77777777" w:rsidR="00F8399B" w:rsidRDefault="000755B1" w:rsidP="005C4ED4">
      <w:pPr>
        <w:pStyle w:val="Sinespaciado"/>
        <w:jc w:val="both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 xml:space="preserve">JEFE DE DEPARTAMENTO DE EJECUCIÓN </w:t>
      </w:r>
    </w:p>
    <w:p w14:paraId="6A752449" w14:textId="3BB5B9E8" w:rsidR="005C4ED4" w:rsidRPr="000755B1" w:rsidRDefault="000755B1" w:rsidP="005C4ED4">
      <w:pPr>
        <w:pStyle w:val="Sinespaciado"/>
        <w:jc w:val="both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FISCAL DE</w:t>
      </w:r>
      <w:r w:rsidR="00F8399B">
        <w:rPr>
          <w:rFonts w:ascii="Arial" w:hAnsi="Arial" w:cs="Arial"/>
          <w:b/>
          <w:bCs/>
        </w:rPr>
        <w:t xml:space="preserve"> LA</w:t>
      </w:r>
      <w:r w:rsidRPr="000755B1">
        <w:rPr>
          <w:rFonts w:ascii="Arial" w:hAnsi="Arial" w:cs="Arial"/>
          <w:b/>
          <w:bCs/>
        </w:rPr>
        <w:t xml:space="preserve"> TESORERÍA MUNICIPAL</w:t>
      </w:r>
    </w:p>
    <w:p w14:paraId="2AFDE328" w14:textId="6E7DB658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E:</w:t>
      </w:r>
    </w:p>
    <w:p w14:paraId="690038D1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4890881C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6BC2805F" w14:textId="36F06CCA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CBDP10214ATCR104 y CBDP10214ATCR105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FC3B36D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31C71A44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E4768F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7D2FF8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4A27D6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8B155D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6381F1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0E3981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C0FCE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B2169C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6E54BC50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B5B923F" w14:textId="14448886" w:rsidR="005C4ED4" w:rsidRPr="000F5636" w:rsidRDefault="005C4ED4" w:rsidP="000F5636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23064CA3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3B6C336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193A1AE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09A5D56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CFB74B2" w14:textId="7DE34FF3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</w:t>
      </w:r>
      <w:r w:rsidR="00F8399B">
        <w:rPr>
          <w:rFonts w:ascii="Arial" w:hAnsi="Arial" w:cs="Arial"/>
          <w:sz w:val="14"/>
          <w:szCs w:val="14"/>
          <w:lang w:val="en-US"/>
        </w:rPr>
        <w:t>.</w:t>
      </w:r>
    </w:p>
    <w:p w14:paraId="2DBE541C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:rsidRPr="000F5636" w14:paraId="7FFC0B3B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95DBB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D92F8" w14:textId="77777777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5C4ED4" w:rsidRPr="000F5636" w14:paraId="7A43B1B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7E028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F0C9C" w14:textId="77777777" w:rsidR="005C4ED4" w:rsidRPr="000F5636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5C4ED4" w:rsidRPr="000F5636" w14:paraId="12FE83F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57966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EEF48" w14:textId="2467E177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A54A90" w:rsidRPr="000F5636">
              <w:rPr>
                <w:rFonts w:ascii="Arial" w:hAnsi="Arial" w:cs="Arial"/>
                <w:sz w:val="18"/>
                <w:szCs w:val="18"/>
              </w:rPr>
              <w:t>3778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49192FEF" w14:textId="77777777" w:rsidR="005C4ED4" w:rsidRPr="000F5636" w:rsidRDefault="005C4ED4" w:rsidP="005C4ED4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6650CD2C" w14:textId="77777777" w:rsidR="005C4ED4" w:rsidRPr="000F5636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44DBF9A9" w14:textId="77777777" w:rsidR="005C4ED4" w:rsidRPr="000F5636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460598B8" w14:textId="70406352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 w:rsidRPr="000F5636">
        <w:rPr>
          <w:rFonts w:ascii="Arial" w:hAnsi="Arial" w:cs="Arial"/>
          <w:sz w:val="20"/>
          <w:szCs w:val="20"/>
        </w:rPr>
        <w:t xml:space="preserve">08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5FC099E4" w14:textId="77777777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7ADCB1DE" w14:textId="77777777" w:rsidR="005C4ED4" w:rsidRPr="000F5636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7FA07D04" w14:textId="77777777" w:rsidR="005C4ED4" w:rsidRPr="000F5636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4AE90DE5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55D4348" w14:textId="30D29221" w:rsidR="000755B1" w:rsidRPr="000755B1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0755B1" w:rsidRPr="000755B1">
        <w:rPr>
          <w:rFonts w:ascii="Arial" w:eastAsiaTheme="minorHAnsi" w:hAnsi="Arial" w:cs="Arial"/>
          <w:b/>
          <w:bCs/>
          <w:lang w:val="es-MX" w:eastAsia="en-US"/>
        </w:rPr>
        <w:t xml:space="preserve">MIGUEL ÁNGEL MURRIETA HERNÁNDEZ </w:t>
      </w:r>
    </w:p>
    <w:p w14:paraId="061A675E" w14:textId="77777777" w:rsidR="00481EAA" w:rsidRDefault="000755B1" w:rsidP="000755B1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 xml:space="preserve">JEFE DE DEPARTAMENTO </w:t>
      </w:r>
      <w:r w:rsidR="00481EAA">
        <w:rPr>
          <w:rFonts w:ascii="Arial" w:hAnsi="Arial" w:cs="Arial"/>
          <w:b/>
          <w:bCs/>
        </w:rPr>
        <w:t xml:space="preserve">DE VÍA PÚBLICA </w:t>
      </w:r>
    </w:p>
    <w:p w14:paraId="45EB0EDA" w14:textId="20876AD6" w:rsidR="000755B1" w:rsidRPr="000755B1" w:rsidRDefault="00481EAA" w:rsidP="000755B1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 LA SUBDIRECCIÓN DE NORMATIVIDAD </w:t>
      </w:r>
    </w:p>
    <w:p w14:paraId="4442F130" w14:textId="418CE0B1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E:</w:t>
      </w:r>
    </w:p>
    <w:p w14:paraId="572B9368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3DC2D5DF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7693A4B9" w14:textId="6FE1D965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CBDP10214ATCR106 y CBDP10214ATCR107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9234FCF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7AB982C0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9D9F5B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9B3372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637C38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4548F9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B14AE1B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680207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226D3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C4599A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9333E71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66AE507F" w14:textId="1A7A198F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3147D36D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5A3C5AF9" w14:textId="77777777" w:rsidR="00F8399B" w:rsidRDefault="00F8399B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F6A0462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1B4E7B5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B9F61AA" w14:textId="53F80A38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0EC8DF50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:rsidRPr="000F5636" w14:paraId="2353825F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DD8A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EB506" w14:textId="77777777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5C4ED4" w:rsidRPr="000F5636" w14:paraId="12174C5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2C29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3FCD5" w14:textId="77777777" w:rsidR="005C4ED4" w:rsidRPr="000F5636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5C4ED4" w:rsidRPr="000F5636" w14:paraId="22DD348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8CB6D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0C6F2" w14:textId="3B15140C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A54A90" w:rsidRPr="000F5636">
              <w:rPr>
                <w:rFonts w:ascii="Arial" w:hAnsi="Arial" w:cs="Arial"/>
                <w:sz w:val="18"/>
                <w:szCs w:val="18"/>
              </w:rPr>
              <w:t>3779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1B347682" w14:textId="77777777" w:rsidR="005C4ED4" w:rsidRPr="000F5636" w:rsidRDefault="005C4ED4" w:rsidP="005C4ED4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46B328CD" w14:textId="77777777" w:rsidR="005C4ED4" w:rsidRPr="000F5636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62311690" w14:textId="77777777" w:rsidR="005C4ED4" w:rsidRPr="000F5636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103B8734" w14:textId="4EBCB660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56BE9727" w14:textId="77777777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68B99506" w14:textId="77777777" w:rsidR="005C4ED4" w:rsidRPr="000F5636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3296E990" w14:textId="77777777" w:rsidR="005C4ED4" w:rsidRPr="000F5636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628AFFBE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8B6544B" w14:textId="03A506FA" w:rsidR="000755B1" w:rsidRPr="000755B1" w:rsidRDefault="000755B1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0755B1">
        <w:rPr>
          <w:rFonts w:ascii="Arial" w:eastAsiaTheme="minorHAnsi" w:hAnsi="Arial" w:cs="Arial"/>
          <w:b/>
          <w:bCs/>
          <w:lang w:val="es-MX" w:eastAsia="en-US"/>
        </w:rPr>
        <w:t xml:space="preserve">MTRO. JOSÉ JULIÁN TOVAR REYES </w:t>
      </w:r>
    </w:p>
    <w:p w14:paraId="3FA94417" w14:textId="77777777" w:rsid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 xml:space="preserve">JEFE DE DEPARTAMENTO DE IMPUESTO </w:t>
      </w:r>
    </w:p>
    <w:p w14:paraId="36502089" w14:textId="12F85810" w:rsidR="000755B1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 xml:space="preserve">INMOBILIARIOS DE </w:t>
      </w:r>
      <w:r w:rsidR="00F8399B">
        <w:rPr>
          <w:rFonts w:ascii="Arial" w:hAnsi="Arial" w:cs="Arial"/>
          <w:b/>
          <w:bCs/>
        </w:rPr>
        <w:t xml:space="preserve">LA </w:t>
      </w:r>
      <w:r w:rsidRPr="000755B1">
        <w:rPr>
          <w:rFonts w:ascii="Arial" w:hAnsi="Arial" w:cs="Arial"/>
          <w:b/>
          <w:bCs/>
        </w:rPr>
        <w:t>TESORERÍA MUNICIPAL</w:t>
      </w:r>
    </w:p>
    <w:p w14:paraId="30CAEED9" w14:textId="7C78AA35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</w:t>
      </w:r>
    </w:p>
    <w:p w14:paraId="7439BDF7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6639A357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4C3C2F20" w14:textId="592C5D8D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CBDP10214ATCR111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BE8B564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6983A434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A3F47C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E284AC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ACA47E1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D345F6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D3DA68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2A38E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D6923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B3678D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6F6EF96C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7A984889" w14:textId="01FA03C3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7013E9DE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E88124F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6A04A07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E449A61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8E338AE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00242F4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01CF5905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:rsidRPr="000F5636" w14:paraId="027F71F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6C825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8F72E" w14:textId="77777777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5C4ED4" w:rsidRPr="000F5636" w14:paraId="7DF8443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438F1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6D70" w14:textId="77777777" w:rsidR="005C4ED4" w:rsidRPr="000F5636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5C4ED4" w:rsidRPr="000F5636" w14:paraId="1D66F48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DECB7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EF057" w14:textId="65BDB7DD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</w:t>
            </w:r>
            <w:r w:rsidR="00A54A90" w:rsidRPr="000F5636">
              <w:rPr>
                <w:rFonts w:ascii="Arial" w:hAnsi="Arial" w:cs="Arial"/>
                <w:sz w:val="18"/>
                <w:szCs w:val="18"/>
              </w:rPr>
              <w:t>/3780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11BEA380" w14:textId="77777777" w:rsidR="005C4ED4" w:rsidRPr="000F5636" w:rsidRDefault="005C4ED4" w:rsidP="005C4ED4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59932689" w14:textId="77777777" w:rsidR="005C4ED4" w:rsidRPr="000F5636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7D3A4915" w14:textId="77777777" w:rsidR="005C4ED4" w:rsidRPr="000F5636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40129960" w14:textId="21039C60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2492BD56" w14:textId="77777777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2C764E55" w14:textId="77777777" w:rsidR="005C4ED4" w:rsidRPr="000F5636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51A7CE4C" w14:textId="77777777" w:rsidR="005C4ED4" w:rsidRPr="000F5636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2DA21506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3DC71B71" w14:textId="6063A8D0" w:rsidR="000755B1" w:rsidRPr="00BD38ED" w:rsidRDefault="00BD38ED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BD38ED">
        <w:rPr>
          <w:rFonts w:ascii="Arial" w:eastAsiaTheme="minorHAnsi" w:hAnsi="Arial" w:cs="Arial"/>
          <w:b/>
          <w:bCs/>
          <w:lang w:val="es-MX" w:eastAsia="en-US"/>
        </w:rPr>
        <w:t>MTRO. JOSÉ JULIÁN TOVAR ORT</w:t>
      </w:r>
      <w:r w:rsidR="007B2DA4">
        <w:rPr>
          <w:rFonts w:ascii="Arial" w:eastAsiaTheme="minorHAnsi" w:hAnsi="Arial" w:cs="Arial"/>
          <w:b/>
          <w:bCs/>
          <w:lang w:val="es-MX" w:eastAsia="en-US"/>
        </w:rPr>
        <w:t>Í</w:t>
      </w:r>
      <w:r w:rsidRPr="00BD38ED">
        <w:rPr>
          <w:rFonts w:ascii="Arial" w:eastAsiaTheme="minorHAnsi" w:hAnsi="Arial" w:cs="Arial"/>
          <w:b/>
          <w:bCs/>
          <w:lang w:val="es-MX" w:eastAsia="en-US"/>
        </w:rPr>
        <w:t xml:space="preserve">Z </w:t>
      </w:r>
    </w:p>
    <w:p w14:paraId="25ED9E7C" w14:textId="77777777" w:rsidR="00F8399B" w:rsidRDefault="00BD38ED" w:rsidP="005C4ED4">
      <w:pPr>
        <w:pStyle w:val="Sinespaciado"/>
        <w:rPr>
          <w:rFonts w:ascii="Arial" w:hAnsi="Arial" w:cs="Arial"/>
          <w:b/>
          <w:bCs/>
        </w:rPr>
      </w:pPr>
      <w:r w:rsidRPr="00BD38ED">
        <w:rPr>
          <w:rFonts w:ascii="Arial" w:hAnsi="Arial" w:cs="Arial"/>
          <w:b/>
          <w:bCs/>
        </w:rPr>
        <w:t xml:space="preserve">JEFE DE DEPARTAMENTO DE SISTEMA </w:t>
      </w:r>
    </w:p>
    <w:p w14:paraId="3950A5E1" w14:textId="630084A5" w:rsidR="00BD38ED" w:rsidRPr="00BD38ED" w:rsidRDefault="00BD38ED" w:rsidP="005C4ED4">
      <w:pPr>
        <w:pStyle w:val="Sinespaciado"/>
        <w:rPr>
          <w:rFonts w:ascii="Arial" w:hAnsi="Arial" w:cs="Arial"/>
          <w:b/>
          <w:bCs/>
        </w:rPr>
      </w:pPr>
      <w:r w:rsidRPr="00BD38ED">
        <w:rPr>
          <w:rFonts w:ascii="Arial" w:hAnsi="Arial" w:cs="Arial"/>
          <w:b/>
          <w:bCs/>
        </w:rPr>
        <w:t>DE</w:t>
      </w:r>
      <w:r w:rsidR="00F8399B">
        <w:rPr>
          <w:rFonts w:ascii="Arial" w:hAnsi="Arial" w:cs="Arial"/>
          <w:b/>
          <w:bCs/>
        </w:rPr>
        <w:t xml:space="preserve"> LA</w:t>
      </w:r>
      <w:r w:rsidRPr="00BD38ED">
        <w:rPr>
          <w:rFonts w:ascii="Arial" w:hAnsi="Arial" w:cs="Arial"/>
          <w:b/>
          <w:bCs/>
        </w:rPr>
        <w:t xml:space="preserve"> TESORERÍA MUNICIPAL</w:t>
      </w:r>
    </w:p>
    <w:p w14:paraId="0A95091C" w14:textId="30A51AC3" w:rsidR="005C4ED4" w:rsidRPr="00BD38ED" w:rsidRDefault="00BD38ED" w:rsidP="005C4ED4">
      <w:pPr>
        <w:pStyle w:val="Sinespaciado"/>
        <w:rPr>
          <w:rFonts w:ascii="Arial" w:hAnsi="Arial" w:cs="Arial"/>
          <w:b/>
          <w:bCs/>
        </w:rPr>
      </w:pPr>
      <w:r w:rsidRPr="00BD38ED">
        <w:rPr>
          <w:rFonts w:ascii="Arial" w:hAnsi="Arial" w:cs="Arial"/>
          <w:b/>
          <w:bCs/>
        </w:rPr>
        <w:t>P R E S E N T E</w:t>
      </w:r>
    </w:p>
    <w:p w14:paraId="128B1F56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7E3DE780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27E721B9" w14:textId="126F8726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BD38ED" w:rsidRPr="00AE490B">
        <w:rPr>
          <w:rFonts w:ascii="Arial" w:hAnsi="Arial" w:cs="Arial"/>
          <w:b/>
          <w:bCs/>
        </w:rPr>
        <w:t>CBDP10214ATCR108 y CBDP10214ATCR112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905725F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1101A13F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693B59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186966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343A13E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48D7C1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2DFAA3B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92908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BE23B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6DEE10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5CE9196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2F52C4F0" w14:textId="7B9171FB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1559FEF6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3896D9B1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E2A293B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A541585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75867D5" w14:textId="6DACEC48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687C30D1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:rsidRPr="000F5636" w14:paraId="6789D86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81D2A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3B66A" w14:textId="77777777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 MUNICIPAL.</w:t>
            </w:r>
          </w:p>
        </w:tc>
      </w:tr>
      <w:tr w:rsidR="005C4ED4" w:rsidRPr="000F5636" w14:paraId="5C0EE21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F9D5E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4F098" w14:textId="77777777" w:rsidR="005C4ED4" w:rsidRPr="000F5636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PRESIDENCIA.</w:t>
            </w:r>
          </w:p>
        </w:tc>
      </w:tr>
      <w:tr w:rsidR="005C4ED4" w:rsidRPr="000F5636" w14:paraId="25D326EC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380C4" w14:textId="77777777" w:rsidR="005C4ED4" w:rsidRPr="000F5636" w:rsidRDefault="005C4ED4" w:rsidP="007C4A03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FA9D6" w14:textId="5001C4AD" w:rsidR="005C4ED4" w:rsidRPr="000F5636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5636">
              <w:rPr>
                <w:rFonts w:ascii="Arial" w:hAnsi="Arial" w:cs="Arial"/>
                <w:sz w:val="18"/>
                <w:szCs w:val="18"/>
              </w:rPr>
              <w:t>PMA/</w:t>
            </w:r>
            <w:r w:rsidR="00A54A90" w:rsidRPr="000F5636">
              <w:rPr>
                <w:rFonts w:ascii="Arial" w:hAnsi="Arial" w:cs="Arial"/>
                <w:sz w:val="18"/>
                <w:szCs w:val="18"/>
              </w:rPr>
              <w:t>3782</w:t>
            </w:r>
            <w:r w:rsidRPr="000F5636">
              <w:rPr>
                <w:rFonts w:ascii="Arial" w:hAnsi="Arial" w:cs="Arial"/>
                <w:sz w:val="18"/>
                <w:szCs w:val="18"/>
              </w:rPr>
              <w:t>/2023</w:t>
            </w:r>
          </w:p>
        </w:tc>
      </w:tr>
    </w:tbl>
    <w:p w14:paraId="3088FDB5" w14:textId="77777777" w:rsidR="005C4ED4" w:rsidRPr="000F5636" w:rsidRDefault="005C4ED4" w:rsidP="005C4ED4">
      <w:pPr>
        <w:spacing w:line="240" w:lineRule="auto"/>
        <w:jc w:val="both"/>
        <w:rPr>
          <w:rFonts w:ascii="Arial" w:hAnsi="Arial" w:cs="Arial"/>
          <w:sz w:val="18"/>
          <w:szCs w:val="18"/>
          <w:lang w:val="es-ES" w:eastAsia="es-ES"/>
        </w:rPr>
      </w:pPr>
    </w:p>
    <w:p w14:paraId="1279D7A8" w14:textId="77777777" w:rsidR="005C4ED4" w:rsidRPr="000F5636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675305C5" w14:textId="77777777" w:rsidR="005C4ED4" w:rsidRPr="000F5636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8"/>
          <w:szCs w:val="18"/>
        </w:rPr>
      </w:pPr>
    </w:p>
    <w:p w14:paraId="77114A2D" w14:textId="33B2A308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  <w:r w:rsidRPr="000F5636">
        <w:rPr>
          <w:rFonts w:ascii="Arial" w:hAnsi="Arial" w:cs="Arial"/>
          <w:sz w:val="18"/>
          <w:szCs w:val="18"/>
        </w:rPr>
        <w:t xml:space="preserve">Atizapán de Zaragoza, Estado de México; a </w:t>
      </w:r>
      <w:r w:rsidR="000F5636">
        <w:rPr>
          <w:rFonts w:ascii="Arial" w:hAnsi="Arial" w:cs="Arial"/>
          <w:sz w:val="18"/>
          <w:szCs w:val="18"/>
        </w:rPr>
        <w:t>08</w:t>
      </w:r>
      <w:r w:rsidR="000F5636" w:rsidRPr="00517FEF">
        <w:rPr>
          <w:rFonts w:ascii="Arial" w:hAnsi="Arial" w:cs="Arial"/>
          <w:sz w:val="18"/>
          <w:szCs w:val="18"/>
        </w:rPr>
        <w:t xml:space="preserve"> </w:t>
      </w:r>
      <w:r w:rsidRPr="000F5636">
        <w:rPr>
          <w:rFonts w:ascii="Arial" w:hAnsi="Arial" w:cs="Arial"/>
          <w:sz w:val="18"/>
          <w:szCs w:val="18"/>
        </w:rPr>
        <w:t>de diciembre del 2023.</w:t>
      </w:r>
    </w:p>
    <w:p w14:paraId="6D57AAF6" w14:textId="77777777" w:rsidR="005C4ED4" w:rsidRPr="000F5636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8"/>
          <w:szCs w:val="18"/>
        </w:rPr>
      </w:pPr>
    </w:p>
    <w:p w14:paraId="5746A111" w14:textId="77777777" w:rsidR="005C4ED4" w:rsidRPr="000F5636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ASUNTO: DESIGNACIÓN DE ADMINISTRADOR DE CÉDULA (S) </w:t>
      </w:r>
    </w:p>
    <w:p w14:paraId="4B9DF333" w14:textId="77777777" w:rsidR="005C4ED4" w:rsidRPr="000F5636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8"/>
          <w:szCs w:val="18"/>
        </w:rPr>
      </w:pPr>
      <w:r w:rsidRPr="000F5636">
        <w:rPr>
          <w:rFonts w:ascii="Arial" w:hAnsi="Arial" w:cs="Arial"/>
          <w:b/>
          <w:bCs/>
          <w:sz w:val="18"/>
          <w:szCs w:val="18"/>
        </w:rPr>
        <w:t xml:space="preserve">    DE BASE (S) DE DATOS PERSONALES.</w:t>
      </w:r>
    </w:p>
    <w:p w14:paraId="0587C632" w14:textId="77777777" w:rsidR="005C4ED4" w:rsidRPr="00BD38ED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87F3C08" w14:textId="1697C7A1" w:rsidR="00BD38ED" w:rsidRPr="00BD38ED" w:rsidRDefault="00481EA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BD38ED" w:rsidRPr="00BD38ED">
        <w:rPr>
          <w:rFonts w:ascii="Arial" w:eastAsiaTheme="minorHAnsi" w:hAnsi="Arial" w:cs="Arial"/>
          <w:b/>
          <w:bCs/>
          <w:lang w:val="es-MX" w:eastAsia="en-US"/>
        </w:rPr>
        <w:t xml:space="preserve">OMAR ORLANDO OLIVARES LÓPEZ </w:t>
      </w:r>
    </w:p>
    <w:p w14:paraId="0A501573" w14:textId="76220B4F" w:rsidR="00BD38ED" w:rsidRPr="00BD38ED" w:rsidRDefault="00BD38ED" w:rsidP="005C4ED4">
      <w:pPr>
        <w:pStyle w:val="Sinespaciado"/>
        <w:rPr>
          <w:rFonts w:ascii="Arial" w:hAnsi="Arial" w:cs="Arial"/>
          <w:b/>
          <w:bCs/>
        </w:rPr>
      </w:pPr>
      <w:r w:rsidRPr="00BD38ED">
        <w:rPr>
          <w:rFonts w:ascii="Arial" w:hAnsi="Arial" w:cs="Arial"/>
          <w:b/>
          <w:bCs/>
        </w:rPr>
        <w:t>ABOGADO DE</w:t>
      </w:r>
      <w:r w:rsidR="00CE06E0">
        <w:rPr>
          <w:rFonts w:ascii="Arial" w:hAnsi="Arial" w:cs="Arial"/>
          <w:b/>
          <w:bCs/>
        </w:rPr>
        <w:t xml:space="preserve"> LA</w:t>
      </w:r>
      <w:r w:rsidRPr="00BD38ED">
        <w:rPr>
          <w:rFonts w:ascii="Arial" w:hAnsi="Arial" w:cs="Arial"/>
          <w:b/>
          <w:bCs/>
        </w:rPr>
        <w:t xml:space="preserve"> </w:t>
      </w:r>
      <w:r w:rsidR="00481EAA">
        <w:rPr>
          <w:rFonts w:ascii="Arial" w:hAnsi="Arial" w:cs="Arial"/>
          <w:b/>
          <w:bCs/>
        </w:rPr>
        <w:t xml:space="preserve">SUBDIRECCIÓN DE NORMATIVIDAD Y VERIFICACIÓN </w:t>
      </w:r>
      <w:r w:rsidR="00481EAA" w:rsidRPr="00BD38ED">
        <w:rPr>
          <w:rFonts w:ascii="Arial" w:hAnsi="Arial" w:cs="Arial"/>
          <w:b/>
          <w:bCs/>
        </w:rPr>
        <w:t xml:space="preserve"> </w:t>
      </w:r>
    </w:p>
    <w:p w14:paraId="3CC6F8AB" w14:textId="3726DAE1" w:rsidR="005C4ED4" w:rsidRPr="00BD38ED" w:rsidRDefault="00481EAA" w:rsidP="005C4ED4">
      <w:pPr>
        <w:pStyle w:val="Sinespaciado"/>
        <w:rPr>
          <w:rFonts w:ascii="Arial" w:hAnsi="Arial" w:cs="Arial"/>
          <w:b/>
          <w:bCs/>
        </w:rPr>
      </w:pPr>
      <w:r w:rsidRPr="00BD38ED">
        <w:rPr>
          <w:rFonts w:ascii="Arial" w:hAnsi="Arial" w:cs="Arial"/>
          <w:b/>
          <w:bCs/>
        </w:rPr>
        <w:t>P R E S E N T E</w:t>
      </w:r>
    </w:p>
    <w:p w14:paraId="383E8380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1479500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422BF020" w14:textId="15ECA015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BD38ED" w:rsidRPr="00AE490B">
        <w:rPr>
          <w:rFonts w:ascii="Arial" w:hAnsi="Arial" w:cs="Arial"/>
          <w:b/>
          <w:bCs/>
        </w:rPr>
        <w:t>CBDP10214ATCR119 y CBDP10214ATCR120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AA7CE46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02A11452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8954CC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04BC98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67E395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369E85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1040F0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C05D53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C90954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779CA0" w14:textId="77777777" w:rsidR="005C4ED4" w:rsidRDefault="005C4ED4" w:rsidP="00C8391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841346C" w14:textId="77777777" w:rsidR="00C8391D" w:rsidRDefault="005C4ED4" w:rsidP="00C8391D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</w:t>
      </w:r>
    </w:p>
    <w:p w14:paraId="73C0A068" w14:textId="4884C763" w:rsidR="005C4ED4" w:rsidRDefault="005C4ED4" w:rsidP="00C8391D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3FD6A068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27D47B8B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56AA430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D943B18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AABD904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DB14B5E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5A5119D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sectPr w:rsidR="005C4ED4" w:rsidSect="00A63D46">
      <w:headerReference w:type="default" r:id="rId8"/>
      <w:footerReference w:type="default" r:id="rId9"/>
      <w:pgSz w:w="12240" w:h="15840" w:code="1"/>
      <w:pgMar w:top="1056" w:right="1080" w:bottom="1417" w:left="1701" w:header="0" w:footer="5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F874" w14:textId="77777777" w:rsidR="00FD69A4" w:rsidRDefault="00FD69A4">
      <w:r>
        <w:separator/>
      </w:r>
    </w:p>
  </w:endnote>
  <w:endnote w:type="continuationSeparator" w:id="0">
    <w:p w14:paraId="486545F7" w14:textId="77777777" w:rsidR="00FD69A4" w:rsidRDefault="00FD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D6AF1" w14:textId="6B079A0B" w:rsidR="00C92FE6" w:rsidRDefault="00C343F9" w:rsidP="005D6829">
    <w:pPr>
      <w:pStyle w:val="Piedepgina"/>
      <w:ind w:left="-567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052296" wp14:editId="2E7F7711">
          <wp:simplePos x="0" y="0"/>
          <wp:positionH relativeFrom="margin">
            <wp:posOffset>-473710</wp:posOffset>
          </wp:positionH>
          <wp:positionV relativeFrom="margin">
            <wp:posOffset>8132445</wp:posOffset>
          </wp:positionV>
          <wp:extent cx="6591300" cy="866775"/>
          <wp:effectExtent l="0" t="0" r="0" b="0"/>
          <wp:wrapSquare wrapText="bothSides"/>
          <wp:docPr id="1435167020" name="Imagen 1435167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ED8CA" w14:textId="77777777" w:rsidR="00FD69A4" w:rsidRDefault="00FD69A4">
      <w:r>
        <w:separator/>
      </w:r>
    </w:p>
  </w:footnote>
  <w:footnote w:type="continuationSeparator" w:id="0">
    <w:p w14:paraId="17185FBB" w14:textId="77777777" w:rsidR="00FD69A4" w:rsidRDefault="00FD6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7E93" w14:textId="40B5EF8A" w:rsidR="007C354E" w:rsidRDefault="0010706C" w:rsidP="005D6829">
    <w:pPr>
      <w:pStyle w:val="Encabezado"/>
      <w:ind w:left="-709" w:firstLine="709"/>
      <w:jc w:val="both"/>
    </w:pPr>
    <w:r>
      <w:rPr>
        <w:noProof/>
        <w:lang w:eastAsia="es-MX"/>
      </w:rPr>
      <w:t xml:space="preserve">                </w:t>
    </w:r>
    <w:r w:rsidR="00C343F9">
      <w:rPr>
        <w:noProof/>
        <w:lang w:eastAsia="es-MX"/>
      </w:rPr>
      <w:drawing>
        <wp:inline distT="0" distB="0" distL="0" distR="0" wp14:anchorId="6CA7E4E2" wp14:editId="3E25492B">
          <wp:extent cx="6591300" cy="866775"/>
          <wp:effectExtent l="0" t="0" r="0" b="0"/>
          <wp:docPr id="2028542890" name="Imagen 20285428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6A41E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3F00E27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C1D68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1B1C83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C54D83"/>
    <w:multiLevelType w:val="hybridMultilevel"/>
    <w:tmpl w:val="0C0C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F50A8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175356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1D4637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658046E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7E86D55"/>
    <w:multiLevelType w:val="hybridMultilevel"/>
    <w:tmpl w:val="3738EE84"/>
    <w:lvl w:ilvl="0" w:tplc="FFFFFFFF">
      <w:start w:val="2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83B5EE7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8F24F45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EE4ED1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E7B2FA0"/>
    <w:multiLevelType w:val="hybridMultilevel"/>
    <w:tmpl w:val="C0203826"/>
    <w:lvl w:ilvl="0" w:tplc="5716797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310E98"/>
    <w:multiLevelType w:val="hybridMultilevel"/>
    <w:tmpl w:val="24CABCE0"/>
    <w:lvl w:ilvl="0" w:tplc="576054C8">
      <w:start w:val="1"/>
      <w:numFmt w:val="upperRoman"/>
      <w:lvlText w:val="%1."/>
      <w:lvlJc w:val="left"/>
      <w:pPr>
        <w:ind w:left="183" w:hanging="251"/>
      </w:pPr>
      <w:rPr>
        <w:rFonts w:hint="default"/>
        <w:w w:val="95"/>
        <w:lang w:val="es-ES" w:eastAsia="en-US" w:bidi="ar-SA"/>
      </w:rPr>
    </w:lvl>
    <w:lvl w:ilvl="1" w:tplc="EC422206">
      <w:numFmt w:val="bullet"/>
      <w:lvlText w:val="•"/>
      <w:lvlJc w:val="left"/>
      <w:pPr>
        <w:ind w:left="1190" w:hanging="251"/>
      </w:pPr>
      <w:rPr>
        <w:rFonts w:hint="default"/>
        <w:lang w:val="es-ES" w:eastAsia="en-US" w:bidi="ar-SA"/>
      </w:rPr>
    </w:lvl>
    <w:lvl w:ilvl="2" w:tplc="B5DC6E26">
      <w:numFmt w:val="bullet"/>
      <w:lvlText w:val="•"/>
      <w:lvlJc w:val="left"/>
      <w:pPr>
        <w:ind w:left="2201" w:hanging="251"/>
      </w:pPr>
      <w:rPr>
        <w:rFonts w:hint="default"/>
        <w:lang w:val="es-ES" w:eastAsia="en-US" w:bidi="ar-SA"/>
      </w:rPr>
    </w:lvl>
    <w:lvl w:ilvl="3" w:tplc="0C2EB444">
      <w:numFmt w:val="bullet"/>
      <w:lvlText w:val="•"/>
      <w:lvlJc w:val="left"/>
      <w:pPr>
        <w:ind w:left="3211" w:hanging="251"/>
      </w:pPr>
      <w:rPr>
        <w:rFonts w:hint="default"/>
        <w:lang w:val="es-ES" w:eastAsia="en-US" w:bidi="ar-SA"/>
      </w:rPr>
    </w:lvl>
    <w:lvl w:ilvl="4" w:tplc="10A038D8">
      <w:numFmt w:val="bullet"/>
      <w:lvlText w:val="•"/>
      <w:lvlJc w:val="left"/>
      <w:pPr>
        <w:ind w:left="4222" w:hanging="251"/>
      </w:pPr>
      <w:rPr>
        <w:rFonts w:hint="default"/>
        <w:lang w:val="es-ES" w:eastAsia="en-US" w:bidi="ar-SA"/>
      </w:rPr>
    </w:lvl>
    <w:lvl w:ilvl="5" w:tplc="1C10E52A">
      <w:numFmt w:val="bullet"/>
      <w:lvlText w:val="•"/>
      <w:lvlJc w:val="left"/>
      <w:pPr>
        <w:ind w:left="5232" w:hanging="251"/>
      </w:pPr>
      <w:rPr>
        <w:rFonts w:hint="default"/>
        <w:lang w:val="es-ES" w:eastAsia="en-US" w:bidi="ar-SA"/>
      </w:rPr>
    </w:lvl>
    <w:lvl w:ilvl="6" w:tplc="42869A92">
      <w:numFmt w:val="bullet"/>
      <w:lvlText w:val="•"/>
      <w:lvlJc w:val="left"/>
      <w:pPr>
        <w:ind w:left="6243" w:hanging="251"/>
      </w:pPr>
      <w:rPr>
        <w:rFonts w:hint="default"/>
        <w:lang w:val="es-ES" w:eastAsia="en-US" w:bidi="ar-SA"/>
      </w:rPr>
    </w:lvl>
    <w:lvl w:ilvl="7" w:tplc="4D8C4A22">
      <w:numFmt w:val="bullet"/>
      <w:lvlText w:val="•"/>
      <w:lvlJc w:val="left"/>
      <w:pPr>
        <w:ind w:left="7253" w:hanging="251"/>
      </w:pPr>
      <w:rPr>
        <w:rFonts w:hint="default"/>
        <w:lang w:val="es-ES" w:eastAsia="en-US" w:bidi="ar-SA"/>
      </w:rPr>
    </w:lvl>
    <w:lvl w:ilvl="8" w:tplc="8C70329E">
      <w:numFmt w:val="bullet"/>
      <w:lvlText w:val="•"/>
      <w:lvlJc w:val="left"/>
      <w:pPr>
        <w:ind w:left="8264" w:hanging="251"/>
      </w:pPr>
      <w:rPr>
        <w:rFonts w:hint="default"/>
        <w:lang w:val="es-ES" w:eastAsia="en-US" w:bidi="ar-SA"/>
      </w:rPr>
    </w:lvl>
  </w:abstractNum>
  <w:abstractNum w:abstractNumId="15" w15:restartNumberingAfterBreak="0">
    <w:nsid w:val="14815499"/>
    <w:multiLevelType w:val="hybridMultilevel"/>
    <w:tmpl w:val="C1F2EF88"/>
    <w:lvl w:ilvl="0" w:tplc="676615F6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A637287"/>
    <w:multiLevelType w:val="hybridMultilevel"/>
    <w:tmpl w:val="C2CA46E4"/>
    <w:lvl w:ilvl="0" w:tplc="080A000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423C41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9369E6"/>
    <w:multiLevelType w:val="hybridMultilevel"/>
    <w:tmpl w:val="3738EE84"/>
    <w:lvl w:ilvl="0" w:tplc="20B87496">
      <w:start w:val="2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3D84979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4F16548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BC28EF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89A4FCB"/>
    <w:multiLevelType w:val="hybridMultilevel"/>
    <w:tmpl w:val="AB625A34"/>
    <w:lvl w:ilvl="0" w:tplc="E500E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43346A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AEB3308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D316790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FC72C15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32E83186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40E4C88"/>
    <w:multiLevelType w:val="multilevel"/>
    <w:tmpl w:val="F2FEAA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356E6A9F"/>
    <w:multiLevelType w:val="hybridMultilevel"/>
    <w:tmpl w:val="A4282B4C"/>
    <w:lvl w:ilvl="0" w:tplc="758622DC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483B81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2CA05CE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3793BF6"/>
    <w:multiLevelType w:val="hybridMultilevel"/>
    <w:tmpl w:val="2FDA4720"/>
    <w:lvl w:ilvl="0" w:tplc="32B4AF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21DA7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B217172"/>
    <w:multiLevelType w:val="hybridMultilevel"/>
    <w:tmpl w:val="FF74AE58"/>
    <w:lvl w:ilvl="0" w:tplc="D6589BB4">
      <w:start w:val="1"/>
      <w:numFmt w:val="decimalZero"/>
      <w:lvlText w:val="%1"/>
      <w:lvlJc w:val="left"/>
      <w:pPr>
        <w:ind w:left="193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5EC106B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7F7766C"/>
    <w:multiLevelType w:val="hybridMultilevel"/>
    <w:tmpl w:val="87041B4E"/>
    <w:lvl w:ilvl="0" w:tplc="E45C311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CF5643"/>
    <w:multiLevelType w:val="hybridMultilevel"/>
    <w:tmpl w:val="003E8886"/>
    <w:lvl w:ilvl="0" w:tplc="2C8414A2">
      <w:start w:val="9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59AC58B9"/>
    <w:multiLevelType w:val="hybridMultilevel"/>
    <w:tmpl w:val="C2CA46E4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E2C7EB0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0375B81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2BE7062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CE6D83"/>
    <w:multiLevelType w:val="hybridMultilevel"/>
    <w:tmpl w:val="C2CA46E4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206C35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BA2D78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CFC1C0F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EB71E5"/>
    <w:multiLevelType w:val="hybridMultilevel"/>
    <w:tmpl w:val="795ADD7A"/>
    <w:lvl w:ilvl="0" w:tplc="3E34DD70">
      <w:start w:val="1"/>
      <w:numFmt w:val="lowerLetter"/>
      <w:lvlText w:val="%1)"/>
      <w:lvlJc w:val="left"/>
      <w:pPr>
        <w:ind w:left="1414" w:hanging="366"/>
      </w:pPr>
      <w:rPr>
        <w:spacing w:val="-1"/>
        <w:w w:val="98"/>
        <w:lang w:val="es-ES" w:eastAsia="en-US" w:bidi="ar-SA"/>
      </w:rPr>
    </w:lvl>
    <w:lvl w:ilvl="1" w:tplc="CEE00BA0">
      <w:numFmt w:val="bullet"/>
      <w:lvlText w:val="•"/>
      <w:lvlJc w:val="left"/>
      <w:pPr>
        <w:ind w:left="2410" w:hanging="366"/>
      </w:pPr>
      <w:rPr>
        <w:lang w:val="es-ES" w:eastAsia="en-US" w:bidi="ar-SA"/>
      </w:rPr>
    </w:lvl>
    <w:lvl w:ilvl="2" w:tplc="5B600C9A">
      <w:numFmt w:val="bullet"/>
      <w:lvlText w:val="•"/>
      <w:lvlJc w:val="left"/>
      <w:pPr>
        <w:ind w:left="3400" w:hanging="366"/>
      </w:pPr>
      <w:rPr>
        <w:lang w:val="es-ES" w:eastAsia="en-US" w:bidi="ar-SA"/>
      </w:rPr>
    </w:lvl>
    <w:lvl w:ilvl="3" w:tplc="E924B5D8">
      <w:numFmt w:val="bullet"/>
      <w:lvlText w:val="•"/>
      <w:lvlJc w:val="left"/>
      <w:pPr>
        <w:ind w:left="4390" w:hanging="366"/>
      </w:pPr>
      <w:rPr>
        <w:lang w:val="es-ES" w:eastAsia="en-US" w:bidi="ar-SA"/>
      </w:rPr>
    </w:lvl>
    <w:lvl w:ilvl="4" w:tplc="A1C2FA08">
      <w:numFmt w:val="bullet"/>
      <w:lvlText w:val="•"/>
      <w:lvlJc w:val="left"/>
      <w:pPr>
        <w:ind w:left="5380" w:hanging="366"/>
      </w:pPr>
      <w:rPr>
        <w:lang w:val="es-ES" w:eastAsia="en-US" w:bidi="ar-SA"/>
      </w:rPr>
    </w:lvl>
    <w:lvl w:ilvl="5" w:tplc="89C23E32">
      <w:numFmt w:val="bullet"/>
      <w:lvlText w:val="•"/>
      <w:lvlJc w:val="left"/>
      <w:pPr>
        <w:ind w:left="6370" w:hanging="366"/>
      </w:pPr>
      <w:rPr>
        <w:lang w:val="es-ES" w:eastAsia="en-US" w:bidi="ar-SA"/>
      </w:rPr>
    </w:lvl>
    <w:lvl w:ilvl="6" w:tplc="72C6A9D6">
      <w:numFmt w:val="bullet"/>
      <w:lvlText w:val="•"/>
      <w:lvlJc w:val="left"/>
      <w:pPr>
        <w:ind w:left="7360" w:hanging="366"/>
      </w:pPr>
      <w:rPr>
        <w:lang w:val="es-ES" w:eastAsia="en-US" w:bidi="ar-SA"/>
      </w:rPr>
    </w:lvl>
    <w:lvl w:ilvl="7" w:tplc="E6A4E0C0">
      <w:numFmt w:val="bullet"/>
      <w:lvlText w:val="•"/>
      <w:lvlJc w:val="left"/>
      <w:pPr>
        <w:ind w:left="8350" w:hanging="366"/>
      </w:pPr>
      <w:rPr>
        <w:lang w:val="es-ES" w:eastAsia="en-US" w:bidi="ar-SA"/>
      </w:rPr>
    </w:lvl>
    <w:lvl w:ilvl="8" w:tplc="E168EA60">
      <w:numFmt w:val="bullet"/>
      <w:lvlText w:val="•"/>
      <w:lvlJc w:val="left"/>
      <w:pPr>
        <w:ind w:left="9340" w:hanging="366"/>
      </w:pPr>
      <w:rPr>
        <w:lang w:val="es-ES" w:eastAsia="en-US" w:bidi="ar-SA"/>
      </w:rPr>
    </w:lvl>
  </w:abstractNum>
  <w:num w:numId="1" w16cid:durableId="1053505079">
    <w:abstractNumId w:val="25"/>
  </w:num>
  <w:num w:numId="2" w16cid:durableId="147594057">
    <w:abstractNumId w:val="3"/>
  </w:num>
  <w:num w:numId="3" w16cid:durableId="1724282132">
    <w:abstractNumId w:val="41"/>
  </w:num>
  <w:num w:numId="4" w16cid:durableId="39943436">
    <w:abstractNumId w:val="39"/>
  </w:num>
  <w:num w:numId="5" w16cid:durableId="715353354">
    <w:abstractNumId w:val="27"/>
  </w:num>
  <w:num w:numId="6" w16cid:durableId="1260289514">
    <w:abstractNumId w:val="6"/>
  </w:num>
  <w:num w:numId="7" w16cid:durableId="17854229">
    <w:abstractNumId w:val="40"/>
  </w:num>
  <w:num w:numId="8" w16cid:durableId="477307492">
    <w:abstractNumId w:val="45"/>
  </w:num>
  <w:num w:numId="9" w16cid:durableId="552012037">
    <w:abstractNumId w:val="21"/>
  </w:num>
  <w:num w:numId="10" w16cid:durableId="1833329085">
    <w:abstractNumId w:val="19"/>
  </w:num>
  <w:num w:numId="11" w16cid:durableId="334184455">
    <w:abstractNumId w:val="5"/>
  </w:num>
  <w:num w:numId="12" w16cid:durableId="2007904697">
    <w:abstractNumId w:val="43"/>
  </w:num>
  <w:num w:numId="13" w16cid:durableId="1360624213">
    <w:abstractNumId w:val="33"/>
  </w:num>
  <w:num w:numId="14" w16cid:durableId="667025888">
    <w:abstractNumId w:val="32"/>
  </w:num>
  <w:num w:numId="15" w16cid:durableId="1823619047">
    <w:abstractNumId w:val="36"/>
  </w:num>
  <w:num w:numId="16" w16cid:durableId="1915356855">
    <w:abstractNumId w:val="4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988245774">
    <w:abstractNumId w:val="14"/>
  </w:num>
  <w:num w:numId="18" w16cid:durableId="1138188123">
    <w:abstractNumId w:val="13"/>
  </w:num>
  <w:num w:numId="19" w16cid:durableId="315306138">
    <w:abstractNumId w:val="37"/>
  </w:num>
  <w:num w:numId="20" w16cid:durableId="2117482457">
    <w:abstractNumId w:val="12"/>
  </w:num>
  <w:num w:numId="21" w16cid:durableId="1577204618">
    <w:abstractNumId w:val="34"/>
  </w:num>
  <w:num w:numId="22" w16cid:durableId="1023634356">
    <w:abstractNumId w:val="17"/>
  </w:num>
  <w:num w:numId="23" w16cid:durableId="1242374375">
    <w:abstractNumId w:val="2"/>
  </w:num>
  <w:num w:numId="24" w16cid:durableId="130636562">
    <w:abstractNumId w:val="35"/>
  </w:num>
  <w:num w:numId="25" w16cid:durableId="1955474692">
    <w:abstractNumId w:val="23"/>
  </w:num>
  <w:num w:numId="26" w16cid:durableId="1691759099">
    <w:abstractNumId w:val="16"/>
  </w:num>
  <w:num w:numId="27" w16cid:durableId="178544043">
    <w:abstractNumId w:val="44"/>
  </w:num>
  <w:num w:numId="28" w16cid:durableId="1187475940">
    <w:abstractNumId w:val="18"/>
  </w:num>
  <w:num w:numId="29" w16cid:durableId="507720214">
    <w:abstractNumId w:val="9"/>
  </w:num>
  <w:num w:numId="30" w16cid:durableId="749470014">
    <w:abstractNumId w:val="8"/>
  </w:num>
  <w:num w:numId="31" w16cid:durableId="130902971">
    <w:abstractNumId w:val="15"/>
  </w:num>
  <w:num w:numId="32" w16cid:durableId="1413963921">
    <w:abstractNumId w:val="11"/>
  </w:num>
  <w:num w:numId="33" w16cid:durableId="246041530">
    <w:abstractNumId w:val="30"/>
  </w:num>
  <w:num w:numId="34" w16cid:durableId="1266886358">
    <w:abstractNumId w:val="20"/>
  </w:num>
  <w:num w:numId="35" w16cid:durableId="1843662119">
    <w:abstractNumId w:val="7"/>
  </w:num>
  <w:num w:numId="36" w16cid:durableId="1659651291">
    <w:abstractNumId w:val="31"/>
  </w:num>
  <w:num w:numId="37" w16cid:durableId="144471916">
    <w:abstractNumId w:val="10"/>
  </w:num>
  <w:num w:numId="38" w16cid:durableId="1878933847">
    <w:abstractNumId w:val="24"/>
  </w:num>
  <w:num w:numId="39" w16cid:durableId="847988779">
    <w:abstractNumId w:val="1"/>
  </w:num>
  <w:num w:numId="40" w16cid:durableId="1811705179">
    <w:abstractNumId w:val="26"/>
  </w:num>
  <w:num w:numId="41" w16cid:durableId="195897262">
    <w:abstractNumId w:val="0"/>
  </w:num>
  <w:num w:numId="42" w16cid:durableId="12388878">
    <w:abstractNumId w:val="28"/>
  </w:num>
  <w:num w:numId="43" w16cid:durableId="1140075603">
    <w:abstractNumId w:val="29"/>
  </w:num>
  <w:num w:numId="44" w16cid:durableId="2121298212">
    <w:abstractNumId w:val="42"/>
  </w:num>
  <w:num w:numId="45" w16cid:durableId="211230440">
    <w:abstractNumId w:val="38"/>
  </w:num>
  <w:num w:numId="46" w16cid:durableId="1618171465">
    <w:abstractNumId w:val="4"/>
  </w:num>
  <w:num w:numId="47" w16cid:durableId="1876842956">
    <w:abstractNumId w:val="2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ED"/>
    <w:rsid w:val="0000255E"/>
    <w:rsid w:val="00003017"/>
    <w:rsid w:val="00005607"/>
    <w:rsid w:val="000061E0"/>
    <w:rsid w:val="00016DCE"/>
    <w:rsid w:val="00017B70"/>
    <w:rsid w:val="000201CA"/>
    <w:rsid w:val="000219DE"/>
    <w:rsid w:val="00022F97"/>
    <w:rsid w:val="00023A74"/>
    <w:rsid w:val="00026A10"/>
    <w:rsid w:val="00026A7F"/>
    <w:rsid w:val="00026F7D"/>
    <w:rsid w:val="00031238"/>
    <w:rsid w:val="000312CE"/>
    <w:rsid w:val="00032BD6"/>
    <w:rsid w:val="00033231"/>
    <w:rsid w:val="0003332F"/>
    <w:rsid w:val="00034965"/>
    <w:rsid w:val="00034A39"/>
    <w:rsid w:val="00034EE5"/>
    <w:rsid w:val="00035881"/>
    <w:rsid w:val="00037B96"/>
    <w:rsid w:val="00037F32"/>
    <w:rsid w:val="00042C26"/>
    <w:rsid w:val="00043B21"/>
    <w:rsid w:val="0004694F"/>
    <w:rsid w:val="00053428"/>
    <w:rsid w:val="000546F4"/>
    <w:rsid w:val="0005531C"/>
    <w:rsid w:val="00055357"/>
    <w:rsid w:val="00055F2C"/>
    <w:rsid w:val="000571F2"/>
    <w:rsid w:val="00062E9B"/>
    <w:rsid w:val="00064711"/>
    <w:rsid w:val="000724F0"/>
    <w:rsid w:val="00073917"/>
    <w:rsid w:val="0007442C"/>
    <w:rsid w:val="00074840"/>
    <w:rsid w:val="00075154"/>
    <w:rsid w:val="000755B1"/>
    <w:rsid w:val="000920CD"/>
    <w:rsid w:val="00093C53"/>
    <w:rsid w:val="00094BAD"/>
    <w:rsid w:val="00096179"/>
    <w:rsid w:val="00096B13"/>
    <w:rsid w:val="00097708"/>
    <w:rsid w:val="000A0FA0"/>
    <w:rsid w:val="000A2362"/>
    <w:rsid w:val="000A4107"/>
    <w:rsid w:val="000A654B"/>
    <w:rsid w:val="000A7F22"/>
    <w:rsid w:val="000B14D8"/>
    <w:rsid w:val="000C6155"/>
    <w:rsid w:val="000C7B4B"/>
    <w:rsid w:val="000D088D"/>
    <w:rsid w:val="000D12D8"/>
    <w:rsid w:val="000D531D"/>
    <w:rsid w:val="000D6497"/>
    <w:rsid w:val="000E11A7"/>
    <w:rsid w:val="000E258C"/>
    <w:rsid w:val="000E58CC"/>
    <w:rsid w:val="000F010E"/>
    <w:rsid w:val="000F1FEB"/>
    <w:rsid w:val="000F38C8"/>
    <w:rsid w:val="000F468F"/>
    <w:rsid w:val="000F523A"/>
    <w:rsid w:val="000F5636"/>
    <w:rsid w:val="000F6497"/>
    <w:rsid w:val="000F6773"/>
    <w:rsid w:val="00103ED9"/>
    <w:rsid w:val="0010706C"/>
    <w:rsid w:val="0010723A"/>
    <w:rsid w:val="0011026F"/>
    <w:rsid w:val="00110F02"/>
    <w:rsid w:val="00112553"/>
    <w:rsid w:val="00113D6A"/>
    <w:rsid w:val="00113E4F"/>
    <w:rsid w:val="00117EEC"/>
    <w:rsid w:val="00127D75"/>
    <w:rsid w:val="00130270"/>
    <w:rsid w:val="0013530A"/>
    <w:rsid w:val="0013735C"/>
    <w:rsid w:val="001415D8"/>
    <w:rsid w:val="001471BA"/>
    <w:rsid w:val="00151DCB"/>
    <w:rsid w:val="00152084"/>
    <w:rsid w:val="001530FB"/>
    <w:rsid w:val="001539DD"/>
    <w:rsid w:val="001570E4"/>
    <w:rsid w:val="00160F06"/>
    <w:rsid w:val="001616D3"/>
    <w:rsid w:val="00165A21"/>
    <w:rsid w:val="00170CC8"/>
    <w:rsid w:val="001722EC"/>
    <w:rsid w:val="00173742"/>
    <w:rsid w:val="00173BB5"/>
    <w:rsid w:val="00175022"/>
    <w:rsid w:val="00175DDC"/>
    <w:rsid w:val="00182415"/>
    <w:rsid w:val="001856D6"/>
    <w:rsid w:val="00185CCD"/>
    <w:rsid w:val="00191713"/>
    <w:rsid w:val="001952F7"/>
    <w:rsid w:val="00195492"/>
    <w:rsid w:val="00195F49"/>
    <w:rsid w:val="001971F4"/>
    <w:rsid w:val="0019745F"/>
    <w:rsid w:val="001A5016"/>
    <w:rsid w:val="001B4280"/>
    <w:rsid w:val="001B5AE8"/>
    <w:rsid w:val="001B5F2A"/>
    <w:rsid w:val="001C3813"/>
    <w:rsid w:val="001C3A04"/>
    <w:rsid w:val="001C40BF"/>
    <w:rsid w:val="001C7626"/>
    <w:rsid w:val="001D012F"/>
    <w:rsid w:val="001D1371"/>
    <w:rsid w:val="001D3523"/>
    <w:rsid w:val="001D3AA8"/>
    <w:rsid w:val="001D4585"/>
    <w:rsid w:val="001D57CF"/>
    <w:rsid w:val="001D6C94"/>
    <w:rsid w:val="001D6D4B"/>
    <w:rsid w:val="001E4F22"/>
    <w:rsid w:val="001F076C"/>
    <w:rsid w:val="0020360C"/>
    <w:rsid w:val="002045FF"/>
    <w:rsid w:val="002067AC"/>
    <w:rsid w:val="00206B9C"/>
    <w:rsid w:val="00210C84"/>
    <w:rsid w:val="00210ED1"/>
    <w:rsid w:val="00214E50"/>
    <w:rsid w:val="002157AD"/>
    <w:rsid w:val="002175CE"/>
    <w:rsid w:val="00220DCC"/>
    <w:rsid w:val="00220F3D"/>
    <w:rsid w:val="00221CC4"/>
    <w:rsid w:val="002220B8"/>
    <w:rsid w:val="0022429A"/>
    <w:rsid w:val="00225AFF"/>
    <w:rsid w:val="002319A9"/>
    <w:rsid w:val="00231BE3"/>
    <w:rsid w:val="00233019"/>
    <w:rsid w:val="00237583"/>
    <w:rsid w:val="00240D98"/>
    <w:rsid w:val="00241203"/>
    <w:rsid w:val="0024256A"/>
    <w:rsid w:val="002427A6"/>
    <w:rsid w:val="00243D1D"/>
    <w:rsid w:val="00244174"/>
    <w:rsid w:val="00246C97"/>
    <w:rsid w:val="00253870"/>
    <w:rsid w:val="00255C06"/>
    <w:rsid w:val="0025701C"/>
    <w:rsid w:val="00257C59"/>
    <w:rsid w:val="00270502"/>
    <w:rsid w:val="0027286F"/>
    <w:rsid w:val="0027364D"/>
    <w:rsid w:val="00274A5A"/>
    <w:rsid w:val="00280F4E"/>
    <w:rsid w:val="0028176D"/>
    <w:rsid w:val="002830E4"/>
    <w:rsid w:val="0028341F"/>
    <w:rsid w:val="00287854"/>
    <w:rsid w:val="002911B3"/>
    <w:rsid w:val="0029394D"/>
    <w:rsid w:val="00297ABD"/>
    <w:rsid w:val="002A1B3A"/>
    <w:rsid w:val="002A76DC"/>
    <w:rsid w:val="002B061B"/>
    <w:rsid w:val="002B4311"/>
    <w:rsid w:val="002C066E"/>
    <w:rsid w:val="002C4635"/>
    <w:rsid w:val="002D2947"/>
    <w:rsid w:val="002D490B"/>
    <w:rsid w:val="002E318B"/>
    <w:rsid w:val="002E543C"/>
    <w:rsid w:val="002E5CDD"/>
    <w:rsid w:val="002F14FD"/>
    <w:rsid w:val="00300A48"/>
    <w:rsid w:val="00300EF7"/>
    <w:rsid w:val="00303B97"/>
    <w:rsid w:val="00304E51"/>
    <w:rsid w:val="00312076"/>
    <w:rsid w:val="0031280F"/>
    <w:rsid w:val="00312D83"/>
    <w:rsid w:val="00314A28"/>
    <w:rsid w:val="00314D31"/>
    <w:rsid w:val="003215A2"/>
    <w:rsid w:val="00321979"/>
    <w:rsid w:val="0032696C"/>
    <w:rsid w:val="00330EB5"/>
    <w:rsid w:val="00332D31"/>
    <w:rsid w:val="00332EBE"/>
    <w:rsid w:val="00333CB0"/>
    <w:rsid w:val="00340436"/>
    <w:rsid w:val="00341B51"/>
    <w:rsid w:val="003471C1"/>
    <w:rsid w:val="00351EFE"/>
    <w:rsid w:val="003573FC"/>
    <w:rsid w:val="00361FBB"/>
    <w:rsid w:val="00362E18"/>
    <w:rsid w:val="00363ABF"/>
    <w:rsid w:val="00366B02"/>
    <w:rsid w:val="00375384"/>
    <w:rsid w:val="003756E2"/>
    <w:rsid w:val="003764BC"/>
    <w:rsid w:val="003768D7"/>
    <w:rsid w:val="003775B7"/>
    <w:rsid w:val="00377760"/>
    <w:rsid w:val="00377F34"/>
    <w:rsid w:val="003805F7"/>
    <w:rsid w:val="003826BA"/>
    <w:rsid w:val="00383170"/>
    <w:rsid w:val="00386823"/>
    <w:rsid w:val="0039555D"/>
    <w:rsid w:val="003A1987"/>
    <w:rsid w:val="003A2A38"/>
    <w:rsid w:val="003A40DF"/>
    <w:rsid w:val="003B0F4A"/>
    <w:rsid w:val="003B3D5B"/>
    <w:rsid w:val="003B5257"/>
    <w:rsid w:val="003B7012"/>
    <w:rsid w:val="003C3B3D"/>
    <w:rsid w:val="003D0A1D"/>
    <w:rsid w:val="003D1A84"/>
    <w:rsid w:val="003D45C0"/>
    <w:rsid w:val="003D5C44"/>
    <w:rsid w:val="003E0C4F"/>
    <w:rsid w:val="003E1C53"/>
    <w:rsid w:val="003E2247"/>
    <w:rsid w:val="003E5242"/>
    <w:rsid w:val="003E641C"/>
    <w:rsid w:val="003E7F93"/>
    <w:rsid w:val="003F3421"/>
    <w:rsid w:val="003F4402"/>
    <w:rsid w:val="003F4C9D"/>
    <w:rsid w:val="003F615A"/>
    <w:rsid w:val="003F7691"/>
    <w:rsid w:val="004008D8"/>
    <w:rsid w:val="00402A9A"/>
    <w:rsid w:val="00404560"/>
    <w:rsid w:val="00411ADA"/>
    <w:rsid w:val="00412271"/>
    <w:rsid w:val="00423D42"/>
    <w:rsid w:val="0042579B"/>
    <w:rsid w:val="0043544F"/>
    <w:rsid w:val="004423CB"/>
    <w:rsid w:val="004462EA"/>
    <w:rsid w:val="004470BC"/>
    <w:rsid w:val="004513EA"/>
    <w:rsid w:val="00455D6C"/>
    <w:rsid w:val="00457089"/>
    <w:rsid w:val="00457C1F"/>
    <w:rsid w:val="00460CC6"/>
    <w:rsid w:val="00460FE7"/>
    <w:rsid w:val="0046254D"/>
    <w:rsid w:val="004627A6"/>
    <w:rsid w:val="00465833"/>
    <w:rsid w:val="00467D32"/>
    <w:rsid w:val="00472B20"/>
    <w:rsid w:val="004734FA"/>
    <w:rsid w:val="00473837"/>
    <w:rsid w:val="00473EB0"/>
    <w:rsid w:val="0047529D"/>
    <w:rsid w:val="00477435"/>
    <w:rsid w:val="00481EAA"/>
    <w:rsid w:val="004862A8"/>
    <w:rsid w:val="00487676"/>
    <w:rsid w:val="00487CBF"/>
    <w:rsid w:val="00490A01"/>
    <w:rsid w:val="00495DE2"/>
    <w:rsid w:val="00497A4C"/>
    <w:rsid w:val="00497D23"/>
    <w:rsid w:val="004A0886"/>
    <w:rsid w:val="004A26FB"/>
    <w:rsid w:val="004A3B2D"/>
    <w:rsid w:val="004B23FB"/>
    <w:rsid w:val="004B2468"/>
    <w:rsid w:val="004B50F7"/>
    <w:rsid w:val="004B75B8"/>
    <w:rsid w:val="004C1721"/>
    <w:rsid w:val="004C1A8F"/>
    <w:rsid w:val="004D0A22"/>
    <w:rsid w:val="004D0E76"/>
    <w:rsid w:val="004D115A"/>
    <w:rsid w:val="004D1D18"/>
    <w:rsid w:val="004D3927"/>
    <w:rsid w:val="004D5DD7"/>
    <w:rsid w:val="004E2556"/>
    <w:rsid w:val="004E3C1C"/>
    <w:rsid w:val="004E46FC"/>
    <w:rsid w:val="004E67D2"/>
    <w:rsid w:val="004E71A7"/>
    <w:rsid w:val="004F1E4A"/>
    <w:rsid w:val="004F23E1"/>
    <w:rsid w:val="004F543C"/>
    <w:rsid w:val="004F6267"/>
    <w:rsid w:val="004F69DA"/>
    <w:rsid w:val="004F7B51"/>
    <w:rsid w:val="00500F10"/>
    <w:rsid w:val="00501798"/>
    <w:rsid w:val="00503C7D"/>
    <w:rsid w:val="0050687F"/>
    <w:rsid w:val="005079E7"/>
    <w:rsid w:val="00507C44"/>
    <w:rsid w:val="00507E52"/>
    <w:rsid w:val="00511771"/>
    <w:rsid w:val="005139E3"/>
    <w:rsid w:val="00513FCE"/>
    <w:rsid w:val="005176C0"/>
    <w:rsid w:val="00517FEF"/>
    <w:rsid w:val="00520863"/>
    <w:rsid w:val="00523EBA"/>
    <w:rsid w:val="00524788"/>
    <w:rsid w:val="00525287"/>
    <w:rsid w:val="005268B4"/>
    <w:rsid w:val="00530470"/>
    <w:rsid w:val="00532ECE"/>
    <w:rsid w:val="00533661"/>
    <w:rsid w:val="00533E46"/>
    <w:rsid w:val="00534A4E"/>
    <w:rsid w:val="00536644"/>
    <w:rsid w:val="005440D4"/>
    <w:rsid w:val="0054568A"/>
    <w:rsid w:val="00545FD6"/>
    <w:rsid w:val="005557C4"/>
    <w:rsid w:val="00557627"/>
    <w:rsid w:val="00567B09"/>
    <w:rsid w:val="00570098"/>
    <w:rsid w:val="00571EAF"/>
    <w:rsid w:val="005769C3"/>
    <w:rsid w:val="00576DAF"/>
    <w:rsid w:val="00580F37"/>
    <w:rsid w:val="00584FA5"/>
    <w:rsid w:val="00585367"/>
    <w:rsid w:val="00587873"/>
    <w:rsid w:val="00587D00"/>
    <w:rsid w:val="0059075C"/>
    <w:rsid w:val="005A3F89"/>
    <w:rsid w:val="005B5EAB"/>
    <w:rsid w:val="005C0A0F"/>
    <w:rsid w:val="005C3DF2"/>
    <w:rsid w:val="005C4ED4"/>
    <w:rsid w:val="005D17C5"/>
    <w:rsid w:val="005D2133"/>
    <w:rsid w:val="005D21A6"/>
    <w:rsid w:val="005D6829"/>
    <w:rsid w:val="005D78AD"/>
    <w:rsid w:val="005E6DBB"/>
    <w:rsid w:val="005F1B88"/>
    <w:rsid w:val="005F1E3F"/>
    <w:rsid w:val="005F7163"/>
    <w:rsid w:val="00602B06"/>
    <w:rsid w:val="00604F02"/>
    <w:rsid w:val="006053BB"/>
    <w:rsid w:val="00605459"/>
    <w:rsid w:val="00610B1D"/>
    <w:rsid w:val="006126A6"/>
    <w:rsid w:val="006133AE"/>
    <w:rsid w:val="006203B5"/>
    <w:rsid w:val="00621A5C"/>
    <w:rsid w:val="00622438"/>
    <w:rsid w:val="00623F91"/>
    <w:rsid w:val="00625815"/>
    <w:rsid w:val="00625B60"/>
    <w:rsid w:val="00643B6C"/>
    <w:rsid w:val="006461D0"/>
    <w:rsid w:val="006519A9"/>
    <w:rsid w:val="00651EEB"/>
    <w:rsid w:val="006534B6"/>
    <w:rsid w:val="00653927"/>
    <w:rsid w:val="006542A6"/>
    <w:rsid w:val="006568A5"/>
    <w:rsid w:val="00656BD0"/>
    <w:rsid w:val="00656F91"/>
    <w:rsid w:val="006578ED"/>
    <w:rsid w:val="00660BA2"/>
    <w:rsid w:val="00662305"/>
    <w:rsid w:val="00664D75"/>
    <w:rsid w:val="0067249C"/>
    <w:rsid w:val="0067271A"/>
    <w:rsid w:val="0067443E"/>
    <w:rsid w:val="006758FB"/>
    <w:rsid w:val="006772BD"/>
    <w:rsid w:val="006841B7"/>
    <w:rsid w:val="0068457F"/>
    <w:rsid w:val="00686606"/>
    <w:rsid w:val="00690D91"/>
    <w:rsid w:val="00691782"/>
    <w:rsid w:val="00692284"/>
    <w:rsid w:val="00694484"/>
    <w:rsid w:val="00696CEC"/>
    <w:rsid w:val="006A1657"/>
    <w:rsid w:val="006A20EB"/>
    <w:rsid w:val="006A427F"/>
    <w:rsid w:val="006B1E4E"/>
    <w:rsid w:val="006B469D"/>
    <w:rsid w:val="006C21D6"/>
    <w:rsid w:val="006C27D1"/>
    <w:rsid w:val="006C3CF4"/>
    <w:rsid w:val="006C549D"/>
    <w:rsid w:val="006D034F"/>
    <w:rsid w:val="006E0F48"/>
    <w:rsid w:val="006E671E"/>
    <w:rsid w:val="006F0216"/>
    <w:rsid w:val="006F1DA1"/>
    <w:rsid w:val="006F2DD3"/>
    <w:rsid w:val="006F2F44"/>
    <w:rsid w:val="007044A5"/>
    <w:rsid w:val="0070661E"/>
    <w:rsid w:val="00711C90"/>
    <w:rsid w:val="0071577A"/>
    <w:rsid w:val="007161A0"/>
    <w:rsid w:val="007169C2"/>
    <w:rsid w:val="0072181A"/>
    <w:rsid w:val="00725CFF"/>
    <w:rsid w:val="00730752"/>
    <w:rsid w:val="00731947"/>
    <w:rsid w:val="00732344"/>
    <w:rsid w:val="00740961"/>
    <w:rsid w:val="00741BD7"/>
    <w:rsid w:val="00741CF7"/>
    <w:rsid w:val="007430D0"/>
    <w:rsid w:val="00747B54"/>
    <w:rsid w:val="00751AF3"/>
    <w:rsid w:val="007520B2"/>
    <w:rsid w:val="00752634"/>
    <w:rsid w:val="007566D6"/>
    <w:rsid w:val="00756A39"/>
    <w:rsid w:val="007577B0"/>
    <w:rsid w:val="00760473"/>
    <w:rsid w:val="00762ECE"/>
    <w:rsid w:val="00762F3E"/>
    <w:rsid w:val="007655D5"/>
    <w:rsid w:val="00765EBE"/>
    <w:rsid w:val="00767AAC"/>
    <w:rsid w:val="0077175E"/>
    <w:rsid w:val="00771E14"/>
    <w:rsid w:val="00772EB9"/>
    <w:rsid w:val="0077575A"/>
    <w:rsid w:val="007816A0"/>
    <w:rsid w:val="00784933"/>
    <w:rsid w:val="00790730"/>
    <w:rsid w:val="007935CA"/>
    <w:rsid w:val="007A25F9"/>
    <w:rsid w:val="007A4B52"/>
    <w:rsid w:val="007B00C3"/>
    <w:rsid w:val="007B02D4"/>
    <w:rsid w:val="007B2DA4"/>
    <w:rsid w:val="007B482A"/>
    <w:rsid w:val="007B7EAE"/>
    <w:rsid w:val="007C2AB2"/>
    <w:rsid w:val="007C32D0"/>
    <w:rsid w:val="007C354E"/>
    <w:rsid w:val="007C4288"/>
    <w:rsid w:val="007C4A03"/>
    <w:rsid w:val="007D34B9"/>
    <w:rsid w:val="007D435A"/>
    <w:rsid w:val="007D5502"/>
    <w:rsid w:val="007E37D1"/>
    <w:rsid w:val="007F429F"/>
    <w:rsid w:val="007F4931"/>
    <w:rsid w:val="007F5D0B"/>
    <w:rsid w:val="00800441"/>
    <w:rsid w:val="00802170"/>
    <w:rsid w:val="00810FEE"/>
    <w:rsid w:val="008128E3"/>
    <w:rsid w:val="00817CF6"/>
    <w:rsid w:val="008208A9"/>
    <w:rsid w:val="008212EA"/>
    <w:rsid w:val="00821C32"/>
    <w:rsid w:val="008222B3"/>
    <w:rsid w:val="00822F48"/>
    <w:rsid w:val="00823B41"/>
    <w:rsid w:val="00826C4E"/>
    <w:rsid w:val="00826EFC"/>
    <w:rsid w:val="0083146F"/>
    <w:rsid w:val="00835CA5"/>
    <w:rsid w:val="00836E6B"/>
    <w:rsid w:val="00845402"/>
    <w:rsid w:val="00845B3B"/>
    <w:rsid w:val="00845CEB"/>
    <w:rsid w:val="0085172F"/>
    <w:rsid w:val="0085486C"/>
    <w:rsid w:val="00857993"/>
    <w:rsid w:val="008649D9"/>
    <w:rsid w:val="00871461"/>
    <w:rsid w:val="008717F7"/>
    <w:rsid w:val="00873636"/>
    <w:rsid w:val="0087368F"/>
    <w:rsid w:val="008741CE"/>
    <w:rsid w:val="00877E93"/>
    <w:rsid w:val="008807E7"/>
    <w:rsid w:val="00882214"/>
    <w:rsid w:val="00882A3A"/>
    <w:rsid w:val="0088798F"/>
    <w:rsid w:val="008903F7"/>
    <w:rsid w:val="0089086A"/>
    <w:rsid w:val="00892200"/>
    <w:rsid w:val="0089252D"/>
    <w:rsid w:val="00893BDE"/>
    <w:rsid w:val="00896A59"/>
    <w:rsid w:val="00897617"/>
    <w:rsid w:val="00897CA2"/>
    <w:rsid w:val="008A662D"/>
    <w:rsid w:val="008B0F52"/>
    <w:rsid w:val="008B4841"/>
    <w:rsid w:val="008B563E"/>
    <w:rsid w:val="008B6C33"/>
    <w:rsid w:val="008B7B57"/>
    <w:rsid w:val="008B7EB1"/>
    <w:rsid w:val="008C0663"/>
    <w:rsid w:val="008C1A46"/>
    <w:rsid w:val="008C4453"/>
    <w:rsid w:val="008C483A"/>
    <w:rsid w:val="008C60A2"/>
    <w:rsid w:val="008C6C4D"/>
    <w:rsid w:val="008D732E"/>
    <w:rsid w:val="008E0CEE"/>
    <w:rsid w:val="008E1A35"/>
    <w:rsid w:val="008E7CAC"/>
    <w:rsid w:val="008F4E1D"/>
    <w:rsid w:val="008F7A33"/>
    <w:rsid w:val="00903722"/>
    <w:rsid w:val="00911859"/>
    <w:rsid w:val="00911B98"/>
    <w:rsid w:val="00925AE9"/>
    <w:rsid w:val="009278F4"/>
    <w:rsid w:val="00932DE4"/>
    <w:rsid w:val="0093354F"/>
    <w:rsid w:val="00937623"/>
    <w:rsid w:val="00942AFF"/>
    <w:rsid w:val="00943720"/>
    <w:rsid w:val="0095112C"/>
    <w:rsid w:val="00956110"/>
    <w:rsid w:val="00956832"/>
    <w:rsid w:val="00956E74"/>
    <w:rsid w:val="00961DF4"/>
    <w:rsid w:val="00961EA3"/>
    <w:rsid w:val="009630A0"/>
    <w:rsid w:val="009634ED"/>
    <w:rsid w:val="00965E4A"/>
    <w:rsid w:val="00967D6E"/>
    <w:rsid w:val="009707A3"/>
    <w:rsid w:val="00970BC8"/>
    <w:rsid w:val="00977C10"/>
    <w:rsid w:val="009847C8"/>
    <w:rsid w:val="00984C06"/>
    <w:rsid w:val="0099126E"/>
    <w:rsid w:val="0099126F"/>
    <w:rsid w:val="00995672"/>
    <w:rsid w:val="009960D9"/>
    <w:rsid w:val="00996954"/>
    <w:rsid w:val="009A0236"/>
    <w:rsid w:val="009A1A58"/>
    <w:rsid w:val="009A280F"/>
    <w:rsid w:val="009A2AB1"/>
    <w:rsid w:val="009A4A02"/>
    <w:rsid w:val="009A4D2A"/>
    <w:rsid w:val="009A69BB"/>
    <w:rsid w:val="009B1E5B"/>
    <w:rsid w:val="009B304A"/>
    <w:rsid w:val="009B3C2B"/>
    <w:rsid w:val="009B7EAF"/>
    <w:rsid w:val="009C456C"/>
    <w:rsid w:val="009C4DE6"/>
    <w:rsid w:val="009C50FE"/>
    <w:rsid w:val="009C61F3"/>
    <w:rsid w:val="009D0288"/>
    <w:rsid w:val="009D125E"/>
    <w:rsid w:val="009D28D7"/>
    <w:rsid w:val="009D37A1"/>
    <w:rsid w:val="009D5221"/>
    <w:rsid w:val="009D5D74"/>
    <w:rsid w:val="009E178F"/>
    <w:rsid w:val="009E283F"/>
    <w:rsid w:val="009E28D9"/>
    <w:rsid w:val="009E2E94"/>
    <w:rsid w:val="009E4FF5"/>
    <w:rsid w:val="009E61E2"/>
    <w:rsid w:val="009E7D33"/>
    <w:rsid w:val="009F15E5"/>
    <w:rsid w:val="009F2854"/>
    <w:rsid w:val="009F3881"/>
    <w:rsid w:val="009F4785"/>
    <w:rsid w:val="009F691D"/>
    <w:rsid w:val="009F6FA8"/>
    <w:rsid w:val="00A05C37"/>
    <w:rsid w:val="00A066CA"/>
    <w:rsid w:val="00A07852"/>
    <w:rsid w:val="00A1138F"/>
    <w:rsid w:val="00A1249B"/>
    <w:rsid w:val="00A14E1D"/>
    <w:rsid w:val="00A16348"/>
    <w:rsid w:val="00A17DBF"/>
    <w:rsid w:val="00A2402F"/>
    <w:rsid w:val="00A2429C"/>
    <w:rsid w:val="00A246ED"/>
    <w:rsid w:val="00A259D0"/>
    <w:rsid w:val="00A31977"/>
    <w:rsid w:val="00A32080"/>
    <w:rsid w:val="00A329A2"/>
    <w:rsid w:val="00A371F2"/>
    <w:rsid w:val="00A4446F"/>
    <w:rsid w:val="00A4781A"/>
    <w:rsid w:val="00A5007A"/>
    <w:rsid w:val="00A52F3C"/>
    <w:rsid w:val="00A54A90"/>
    <w:rsid w:val="00A55E08"/>
    <w:rsid w:val="00A60E77"/>
    <w:rsid w:val="00A63D46"/>
    <w:rsid w:val="00A6731D"/>
    <w:rsid w:val="00A732DB"/>
    <w:rsid w:val="00A7501A"/>
    <w:rsid w:val="00A801B5"/>
    <w:rsid w:val="00A82A4E"/>
    <w:rsid w:val="00A848A3"/>
    <w:rsid w:val="00A86FA8"/>
    <w:rsid w:val="00A875F6"/>
    <w:rsid w:val="00A9180E"/>
    <w:rsid w:val="00A965F6"/>
    <w:rsid w:val="00A9764A"/>
    <w:rsid w:val="00AB0918"/>
    <w:rsid w:val="00AB12A4"/>
    <w:rsid w:val="00AB339A"/>
    <w:rsid w:val="00AB4E34"/>
    <w:rsid w:val="00AD2AC4"/>
    <w:rsid w:val="00AD37BE"/>
    <w:rsid w:val="00AD48A6"/>
    <w:rsid w:val="00AD4BDE"/>
    <w:rsid w:val="00AD50DB"/>
    <w:rsid w:val="00AE0C84"/>
    <w:rsid w:val="00AE3247"/>
    <w:rsid w:val="00AE324A"/>
    <w:rsid w:val="00AE490B"/>
    <w:rsid w:val="00AE4E68"/>
    <w:rsid w:val="00AF038B"/>
    <w:rsid w:val="00AF0CE9"/>
    <w:rsid w:val="00AF2755"/>
    <w:rsid w:val="00AF386C"/>
    <w:rsid w:val="00AF6399"/>
    <w:rsid w:val="00B00ADE"/>
    <w:rsid w:val="00B01080"/>
    <w:rsid w:val="00B07A8C"/>
    <w:rsid w:val="00B106F9"/>
    <w:rsid w:val="00B10757"/>
    <w:rsid w:val="00B11898"/>
    <w:rsid w:val="00B13FE6"/>
    <w:rsid w:val="00B16991"/>
    <w:rsid w:val="00B22D7A"/>
    <w:rsid w:val="00B251C6"/>
    <w:rsid w:val="00B26142"/>
    <w:rsid w:val="00B26579"/>
    <w:rsid w:val="00B306F4"/>
    <w:rsid w:val="00B311D2"/>
    <w:rsid w:val="00B31C6C"/>
    <w:rsid w:val="00B33CBF"/>
    <w:rsid w:val="00B34494"/>
    <w:rsid w:val="00B3514F"/>
    <w:rsid w:val="00B36042"/>
    <w:rsid w:val="00B365F9"/>
    <w:rsid w:val="00B40C9F"/>
    <w:rsid w:val="00B451DC"/>
    <w:rsid w:val="00B45BC7"/>
    <w:rsid w:val="00B469D6"/>
    <w:rsid w:val="00B511DC"/>
    <w:rsid w:val="00B54225"/>
    <w:rsid w:val="00B56A1F"/>
    <w:rsid w:val="00B60E44"/>
    <w:rsid w:val="00B6208B"/>
    <w:rsid w:val="00B6252B"/>
    <w:rsid w:val="00B6294E"/>
    <w:rsid w:val="00B63459"/>
    <w:rsid w:val="00B641AF"/>
    <w:rsid w:val="00B71217"/>
    <w:rsid w:val="00B82A86"/>
    <w:rsid w:val="00B85EB9"/>
    <w:rsid w:val="00B86407"/>
    <w:rsid w:val="00B8730B"/>
    <w:rsid w:val="00B877B8"/>
    <w:rsid w:val="00B91E6D"/>
    <w:rsid w:val="00B93040"/>
    <w:rsid w:val="00B97001"/>
    <w:rsid w:val="00B97B9A"/>
    <w:rsid w:val="00BA1259"/>
    <w:rsid w:val="00BA20E8"/>
    <w:rsid w:val="00BA23F3"/>
    <w:rsid w:val="00BA44D7"/>
    <w:rsid w:val="00BA5F2B"/>
    <w:rsid w:val="00BA6092"/>
    <w:rsid w:val="00BB3338"/>
    <w:rsid w:val="00BB3A82"/>
    <w:rsid w:val="00BB7DCD"/>
    <w:rsid w:val="00BC13BA"/>
    <w:rsid w:val="00BD0145"/>
    <w:rsid w:val="00BD38ED"/>
    <w:rsid w:val="00BD420C"/>
    <w:rsid w:val="00BD4986"/>
    <w:rsid w:val="00BD752C"/>
    <w:rsid w:val="00BD7898"/>
    <w:rsid w:val="00BE71B9"/>
    <w:rsid w:val="00BF14C7"/>
    <w:rsid w:val="00BF5EB8"/>
    <w:rsid w:val="00C0027B"/>
    <w:rsid w:val="00C117F8"/>
    <w:rsid w:val="00C16EE8"/>
    <w:rsid w:val="00C17246"/>
    <w:rsid w:val="00C175CA"/>
    <w:rsid w:val="00C20667"/>
    <w:rsid w:val="00C20CE9"/>
    <w:rsid w:val="00C23216"/>
    <w:rsid w:val="00C25EDF"/>
    <w:rsid w:val="00C32253"/>
    <w:rsid w:val="00C32D22"/>
    <w:rsid w:val="00C3386D"/>
    <w:rsid w:val="00C343F9"/>
    <w:rsid w:val="00C40E17"/>
    <w:rsid w:val="00C4317E"/>
    <w:rsid w:val="00C457F4"/>
    <w:rsid w:val="00C45FC6"/>
    <w:rsid w:val="00C47815"/>
    <w:rsid w:val="00C55187"/>
    <w:rsid w:val="00C5677E"/>
    <w:rsid w:val="00C574A1"/>
    <w:rsid w:val="00C61161"/>
    <w:rsid w:val="00C62390"/>
    <w:rsid w:val="00C62E5D"/>
    <w:rsid w:val="00C64F1A"/>
    <w:rsid w:val="00C65E37"/>
    <w:rsid w:val="00C73EDE"/>
    <w:rsid w:val="00C74891"/>
    <w:rsid w:val="00C8391D"/>
    <w:rsid w:val="00C92FE6"/>
    <w:rsid w:val="00C9695E"/>
    <w:rsid w:val="00C9769C"/>
    <w:rsid w:val="00C979E4"/>
    <w:rsid w:val="00CA08CD"/>
    <w:rsid w:val="00CA70D6"/>
    <w:rsid w:val="00CB2AD5"/>
    <w:rsid w:val="00CB35C4"/>
    <w:rsid w:val="00CB4D70"/>
    <w:rsid w:val="00CB4E1D"/>
    <w:rsid w:val="00CC0463"/>
    <w:rsid w:val="00CC225E"/>
    <w:rsid w:val="00CD1807"/>
    <w:rsid w:val="00CD3775"/>
    <w:rsid w:val="00CD3CAC"/>
    <w:rsid w:val="00CD4FF3"/>
    <w:rsid w:val="00CD6CC2"/>
    <w:rsid w:val="00CD6F8C"/>
    <w:rsid w:val="00CE06E0"/>
    <w:rsid w:val="00CE0ECC"/>
    <w:rsid w:val="00CE2B86"/>
    <w:rsid w:val="00CE691C"/>
    <w:rsid w:val="00CF1F25"/>
    <w:rsid w:val="00CF40EB"/>
    <w:rsid w:val="00CF52F7"/>
    <w:rsid w:val="00CF76EF"/>
    <w:rsid w:val="00D01B87"/>
    <w:rsid w:val="00D03104"/>
    <w:rsid w:val="00D052E8"/>
    <w:rsid w:val="00D061F6"/>
    <w:rsid w:val="00D102B9"/>
    <w:rsid w:val="00D102EA"/>
    <w:rsid w:val="00D10F27"/>
    <w:rsid w:val="00D1455A"/>
    <w:rsid w:val="00D2716F"/>
    <w:rsid w:val="00D273A5"/>
    <w:rsid w:val="00D40137"/>
    <w:rsid w:val="00D44FA6"/>
    <w:rsid w:val="00D47079"/>
    <w:rsid w:val="00D47E61"/>
    <w:rsid w:val="00D516A3"/>
    <w:rsid w:val="00D52E5C"/>
    <w:rsid w:val="00D5428E"/>
    <w:rsid w:val="00D554A6"/>
    <w:rsid w:val="00D56BC3"/>
    <w:rsid w:val="00D611B5"/>
    <w:rsid w:val="00D62BEA"/>
    <w:rsid w:val="00D63A9C"/>
    <w:rsid w:val="00D6539D"/>
    <w:rsid w:val="00D66006"/>
    <w:rsid w:val="00D674E8"/>
    <w:rsid w:val="00D72815"/>
    <w:rsid w:val="00D775BC"/>
    <w:rsid w:val="00D77BD5"/>
    <w:rsid w:val="00D807A3"/>
    <w:rsid w:val="00D80DDA"/>
    <w:rsid w:val="00D819D0"/>
    <w:rsid w:val="00D82665"/>
    <w:rsid w:val="00D83B44"/>
    <w:rsid w:val="00D85E65"/>
    <w:rsid w:val="00D875A5"/>
    <w:rsid w:val="00D87EEF"/>
    <w:rsid w:val="00D87FBA"/>
    <w:rsid w:val="00D9038F"/>
    <w:rsid w:val="00D939DF"/>
    <w:rsid w:val="00D97C6F"/>
    <w:rsid w:val="00DA0856"/>
    <w:rsid w:val="00DA4CEB"/>
    <w:rsid w:val="00DB3FAA"/>
    <w:rsid w:val="00DB4806"/>
    <w:rsid w:val="00DC0687"/>
    <w:rsid w:val="00DC08D7"/>
    <w:rsid w:val="00DC644E"/>
    <w:rsid w:val="00DD7B08"/>
    <w:rsid w:val="00DE2C71"/>
    <w:rsid w:val="00DE3004"/>
    <w:rsid w:val="00DE32A0"/>
    <w:rsid w:val="00DE42AE"/>
    <w:rsid w:val="00DE521C"/>
    <w:rsid w:val="00DE55DE"/>
    <w:rsid w:val="00DE6A01"/>
    <w:rsid w:val="00DF2FC2"/>
    <w:rsid w:val="00DF7598"/>
    <w:rsid w:val="00E009DB"/>
    <w:rsid w:val="00E0558C"/>
    <w:rsid w:val="00E078E7"/>
    <w:rsid w:val="00E10AD9"/>
    <w:rsid w:val="00E1169D"/>
    <w:rsid w:val="00E12694"/>
    <w:rsid w:val="00E15244"/>
    <w:rsid w:val="00E17077"/>
    <w:rsid w:val="00E204B7"/>
    <w:rsid w:val="00E20D7E"/>
    <w:rsid w:val="00E26C88"/>
    <w:rsid w:val="00E30461"/>
    <w:rsid w:val="00E30576"/>
    <w:rsid w:val="00E30E46"/>
    <w:rsid w:val="00E34A13"/>
    <w:rsid w:val="00E4038D"/>
    <w:rsid w:val="00E40393"/>
    <w:rsid w:val="00E42DCD"/>
    <w:rsid w:val="00E43629"/>
    <w:rsid w:val="00E4371E"/>
    <w:rsid w:val="00E43E6E"/>
    <w:rsid w:val="00E444C3"/>
    <w:rsid w:val="00E44D58"/>
    <w:rsid w:val="00E45C66"/>
    <w:rsid w:val="00E468B9"/>
    <w:rsid w:val="00E5117E"/>
    <w:rsid w:val="00E5248D"/>
    <w:rsid w:val="00E53FFA"/>
    <w:rsid w:val="00E60819"/>
    <w:rsid w:val="00E613E6"/>
    <w:rsid w:val="00E61ABA"/>
    <w:rsid w:val="00E641AC"/>
    <w:rsid w:val="00E646A2"/>
    <w:rsid w:val="00E725FE"/>
    <w:rsid w:val="00E7497C"/>
    <w:rsid w:val="00E839FC"/>
    <w:rsid w:val="00E85A43"/>
    <w:rsid w:val="00E864C6"/>
    <w:rsid w:val="00E90DE4"/>
    <w:rsid w:val="00E9153F"/>
    <w:rsid w:val="00EA16C2"/>
    <w:rsid w:val="00EA3288"/>
    <w:rsid w:val="00EA479B"/>
    <w:rsid w:val="00EB0725"/>
    <w:rsid w:val="00EB2152"/>
    <w:rsid w:val="00EB457A"/>
    <w:rsid w:val="00EB4681"/>
    <w:rsid w:val="00EC4907"/>
    <w:rsid w:val="00EC4C12"/>
    <w:rsid w:val="00ED0ACF"/>
    <w:rsid w:val="00ED3916"/>
    <w:rsid w:val="00ED675C"/>
    <w:rsid w:val="00EE0205"/>
    <w:rsid w:val="00EE0706"/>
    <w:rsid w:val="00EE1D1D"/>
    <w:rsid w:val="00EE3000"/>
    <w:rsid w:val="00EE3655"/>
    <w:rsid w:val="00EE7669"/>
    <w:rsid w:val="00EE7A20"/>
    <w:rsid w:val="00EF0B15"/>
    <w:rsid w:val="00EF4F6F"/>
    <w:rsid w:val="00EF757F"/>
    <w:rsid w:val="00F11098"/>
    <w:rsid w:val="00F16F3F"/>
    <w:rsid w:val="00F179B5"/>
    <w:rsid w:val="00F20E6E"/>
    <w:rsid w:val="00F22C92"/>
    <w:rsid w:val="00F22D40"/>
    <w:rsid w:val="00F23FE1"/>
    <w:rsid w:val="00F27A4D"/>
    <w:rsid w:val="00F31CFC"/>
    <w:rsid w:val="00F33543"/>
    <w:rsid w:val="00F37AEC"/>
    <w:rsid w:val="00F446C5"/>
    <w:rsid w:val="00F50C52"/>
    <w:rsid w:val="00F518E6"/>
    <w:rsid w:val="00F52DC1"/>
    <w:rsid w:val="00F554E4"/>
    <w:rsid w:val="00F5648D"/>
    <w:rsid w:val="00F6120F"/>
    <w:rsid w:val="00F617FB"/>
    <w:rsid w:val="00F66B69"/>
    <w:rsid w:val="00F8399B"/>
    <w:rsid w:val="00F9159A"/>
    <w:rsid w:val="00F91A1D"/>
    <w:rsid w:val="00F949C3"/>
    <w:rsid w:val="00F94BC9"/>
    <w:rsid w:val="00F96276"/>
    <w:rsid w:val="00F9782B"/>
    <w:rsid w:val="00FA07ED"/>
    <w:rsid w:val="00FA2A28"/>
    <w:rsid w:val="00FB027A"/>
    <w:rsid w:val="00FB562C"/>
    <w:rsid w:val="00FC02D5"/>
    <w:rsid w:val="00FC0652"/>
    <w:rsid w:val="00FC2DF3"/>
    <w:rsid w:val="00FC5035"/>
    <w:rsid w:val="00FC5D76"/>
    <w:rsid w:val="00FC7B68"/>
    <w:rsid w:val="00FD10C8"/>
    <w:rsid w:val="00FD2AB9"/>
    <w:rsid w:val="00FD3357"/>
    <w:rsid w:val="00FD38A6"/>
    <w:rsid w:val="00FD4C52"/>
    <w:rsid w:val="00FD56AE"/>
    <w:rsid w:val="00FD69A4"/>
    <w:rsid w:val="00FD6EAD"/>
    <w:rsid w:val="00FE0D17"/>
    <w:rsid w:val="00FE0F1E"/>
    <w:rsid w:val="00FE71EE"/>
    <w:rsid w:val="00FE7CFA"/>
    <w:rsid w:val="00FF0666"/>
    <w:rsid w:val="00FF1709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2"/>
    </o:shapelayout>
  </w:shapeDefaults>
  <w:decimalSymbol w:val="."/>
  <w:listSeparator w:val=","/>
  <w14:docId w14:val="6F3E8A71"/>
  <w15:docId w15:val="{C0D1F453-1C52-4517-A942-6B4F7F6F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74A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rsid w:val="003B0F4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3B0F4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aliases w:val="Lista bullets,lp1,List Paragraph1,Lista de nivel 1,4 Párrafo de lista,Figuras,Dot pt,No Spacing1,List Paragraph Char Char Char,Indicator Text,Numbered Para 1,DH1,Listas,Light Grid - Accent 31,Colorful List - Accent 11,Bullet 1,5.9.1"/>
    <w:basedOn w:val="Normal"/>
    <w:link w:val="PrrafodelistaCar"/>
    <w:uiPriority w:val="34"/>
    <w:qFormat/>
    <w:rsid w:val="00E34A13"/>
    <w:pPr>
      <w:ind w:left="720"/>
      <w:contextualSpacing/>
    </w:pPr>
  </w:style>
  <w:style w:type="character" w:customStyle="1" w:styleId="PrrafodelistaCar">
    <w:name w:val="Párrafo de lista Car"/>
    <w:aliases w:val="Lista bullets Car,lp1 Car,List Paragraph1 Car,Lista de nivel 1 Car,4 Párrafo de lista Car,Figuras Car,Dot pt Car,No Spacing1 Car,List Paragraph Char Char Char Car,Indicator Text Car,Numbered Para 1 Car,DH1 Car,Listas Car,5.9.1 Car"/>
    <w:link w:val="Prrafodelista"/>
    <w:uiPriority w:val="1"/>
    <w:qFormat/>
    <w:locked/>
    <w:rsid w:val="00E34A13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8212E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E6A01"/>
    <w:rPr>
      <w:b/>
      <w:bCs/>
    </w:rPr>
  </w:style>
  <w:style w:type="character" w:styleId="Hipervnculo">
    <w:name w:val="Hyperlink"/>
    <w:basedOn w:val="Fuentedeprrafopredeter"/>
    <w:uiPriority w:val="99"/>
    <w:rsid w:val="00756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66D6"/>
    <w:rPr>
      <w:color w:val="605E5C"/>
      <w:shd w:val="clear" w:color="auto" w:fill="E1DFDD"/>
    </w:rPr>
  </w:style>
  <w:style w:type="character" w:customStyle="1" w:styleId="object">
    <w:name w:val="object"/>
    <w:basedOn w:val="Fuentedeprrafopredeter"/>
    <w:rsid w:val="00A9180E"/>
  </w:style>
  <w:style w:type="character" w:customStyle="1" w:styleId="object-active">
    <w:name w:val="object-active"/>
    <w:basedOn w:val="Fuentedeprrafopredeter"/>
    <w:rsid w:val="00A9180E"/>
  </w:style>
  <w:style w:type="character" w:customStyle="1" w:styleId="PiedepginaCar">
    <w:name w:val="Pie de página Car"/>
    <w:link w:val="Piedepgina"/>
    <w:uiPriority w:val="99"/>
    <w:rsid w:val="00A1138F"/>
    <w:rPr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A1138F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A1138F"/>
    <w:rPr>
      <w:lang w:eastAsia="es-ES"/>
    </w:rPr>
  </w:style>
  <w:style w:type="character" w:customStyle="1" w:styleId="EncabezadoCar">
    <w:name w:val="Encabezado Car"/>
    <w:link w:val="Encabezado"/>
    <w:uiPriority w:val="99"/>
    <w:rsid w:val="00A1138F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A1138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1138F"/>
    <w:rPr>
      <w:sz w:val="24"/>
      <w:szCs w:val="24"/>
      <w:lang w:eastAsia="es-ES"/>
    </w:rPr>
  </w:style>
  <w:style w:type="paragraph" w:styleId="Textosinformato">
    <w:name w:val="Plain Text"/>
    <w:basedOn w:val="Normal"/>
    <w:link w:val="TextosinformatoCar"/>
    <w:rsid w:val="00A1138F"/>
    <w:pPr>
      <w:snapToGrid w:val="0"/>
    </w:pPr>
    <w:rPr>
      <w:rFonts w:ascii="Bookman Old Style" w:hAnsi="Bookman Old Style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A1138F"/>
    <w:rPr>
      <w:rFonts w:ascii="Bookman Old Style" w:hAnsi="Bookman Old Style"/>
      <w:lang w:eastAsia="es-ES"/>
    </w:rPr>
  </w:style>
  <w:style w:type="paragraph" w:customStyle="1" w:styleId="Textoindependiente21">
    <w:name w:val="Texto independiente 21"/>
    <w:basedOn w:val="Normal"/>
    <w:rsid w:val="00A1138F"/>
    <w:pPr>
      <w:widowControl w:val="0"/>
      <w:ind w:right="50"/>
      <w:jc w:val="both"/>
    </w:pPr>
    <w:rPr>
      <w:rFonts w:ascii="Arial" w:hAnsi="Arial"/>
      <w:szCs w:val="20"/>
      <w:lang w:val="es-ES_tradnl" w:eastAsia="es-MX"/>
    </w:rPr>
  </w:style>
  <w:style w:type="paragraph" w:customStyle="1" w:styleId="ROMANOS">
    <w:name w:val="ROMANOS"/>
    <w:basedOn w:val="Normal"/>
    <w:link w:val="ROMANOSCar"/>
    <w:rsid w:val="00A1138F"/>
    <w:pPr>
      <w:tabs>
        <w:tab w:val="left" w:pos="720"/>
      </w:tabs>
      <w:spacing w:after="101" w:line="216" w:lineRule="atLeast"/>
      <w:ind w:left="720" w:hanging="432"/>
      <w:jc w:val="both"/>
    </w:pPr>
    <w:rPr>
      <w:rFonts w:ascii="Arial" w:hAnsi="Arial"/>
      <w:sz w:val="18"/>
      <w:szCs w:val="20"/>
      <w:lang w:val="es-ES_tradnl"/>
    </w:rPr>
  </w:style>
  <w:style w:type="character" w:customStyle="1" w:styleId="ROMANOSCar">
    <w:name w:val="ROMANOS Car"/>
    <w:link w:val="ROMANOS"/>
    <w:locked/>
    <w:rsid w:val="00A1138F"/>
    <w:rPr>
      <w:rFonts w:ascii="Arial" w:hAnsi="Arial"/>
      <w:sz w:val="18"/>
      <w:lang w:val="es-ES_tradnl" w:eastAsia="es-ES"/>
    </w:rPr>
  </w:style>
  <w:style w:type="paragraph" w:customStyle="1" w:styleId="Textoindependiente5">
    <w:name w:val="Texto independiente5"/>
    <w:basedOn w:val="Normal"/>
    <w:rsid w:val="00A1138F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hAnsi="Arial"/>
      <w:szCs w:val="20"/>
      <w:lang w:val="es-ES_tradnl"/>
    </w:rPr>
  </w:style>
  <w:style w:type="paragraph" w:customStyle="1" w:styleId="Textoindependiente6">
    <w:name w:val="Texto independiente6"/>
    <w:basedOn w:val="Normal"/>
    <w:rsid w:val="00A1138F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hAnsi="Arial"/>
      <w:szCs w:val="20"/>
      <w:lang w:val="es-ES_tradnl"/>
    </w:rPr>
  </w:style>
  <w:style w:type="paragraph" w:styleId="Sinespaciado">
    <w:name w:val="No Spacing"/>
    <w:link w:val="SinespaciadoCar"/>
    <w:uiPriority w:val="1"/>
    <w:qFormat/>
    <w:rsid w:val="00A1138F"/>
    <w:rPr>
      <w:sz w:val="24"/>
      <w:szCs w:val="24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A1138F"/>
    <w:rPr>
      <w:sz w:val="24"/>
      <w:szCs w:val="24"/>
      <w:lang w:val="es-ES" w:eastAsia="es-ES"/>
    </w:rPr>
  </w:style>
  <w:style w:type="paragraph" w:customStyle="1" w:styleId="xmsonormal">
    <w:name w:val="x_msonormal"/>
    <w:basedOn w:val="Normal"/>
    <w:rsid w:val="00DE42AE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EE0205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ubdireccion%20de%20informatica\CONTROL%20DE%20OFICIOS\DOCUMENTOS\formatofic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21EAC-3DFF-47DF-A703-FB6A6CE82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formatoficio.dot</Template>
  <TotalTime>58</TotalTime>
  <Pages>1</Pages>
  <Words>12185</Words>
  <Characters>67020</Characters>
  <Application>Microsoft Office Word</Application>
  <DocSecurity>0</DocSecurity>
  <Lines>558</Lines>
  <Paragraphs>158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Dependencia:</vt:lpstr>
    </vt:vector>
  </TitlesOfParts>
  <Company>H. AYUNTAMIENTO DE ATIZAPAN</Company>
  <LinksUpToDate>false</LinksUpToDate>
  <CharactersWithSpaces>79047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Dependencia:</dc:title>
  <dc:subject/>
  <dc:creator>Transparencia</dc:creator>
  <cp:keywords/>
  <dc:description/>
  <cp:lastModifiedBy>Fernanda</cp:lastModifiedBy>
  <cp:revision>4</cp:revision>
  <cp:lastPrinted>2023-12-14T17:03:00Z</cp:lastPrinted>
  <dcterms:created xsi:type="dcterms:W3CDTF">2023-12-14T17:22:00Z</dcterms:created>
  <dcterms:modified xsi:type="dcterms:W3CDTF">2023-12-14T18:38:00Z</dcterms:modified>
</cp:coreProperties>
</file>