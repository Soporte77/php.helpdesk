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3C910" w14:textId="77777777" w:rsidR="002122FE" w:rsidRPr="00BF3E60" w:rsidRDefault="002122FE" w:rsidP="002122FE">
      <w:pPr>
        <w:spacing w:line="276" w:lineRule="auto"/>
        <w:rPr>
          <w:rFonts w:ascii="Arial" w:hAnsi="Arial" w:cs="Arial"/>
          <w:sz w:val="20"/>
          <w:szCs w:val="20"/>
        </w:rPr>
      </w:pPr>
    </w:p>
    <w:p w14:paraId="6AFA30FC" w14:textId="77777777" w:rsidR="00BF3E60" w:rsidRPr="00BF3E60" w:rsidRDefault="00BF3E60" w:rsidP="002122FE">
      <w:pPr>
        <w:spacing w:line="276" w:lineRule="auto"/>
        <w:rPr>
          <w:rFonts w:ascii="Arial" w:hAnsi="Arial" w:cs="Arial"/>
          <w:sz w:val="20"/>
          <w:szCs w:val="20"/>
        </w:rPr>
      </w:pPr>
    </w:p>
    <w:p w14:paraId="7849A564" w14:textId="77777777" w:rsidR="002122FE" w:rsidRPr="00BF3E60" w:rsidRDefault="002122FE" w:rsidP="002122FE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right" w:tblpY="-538"/>
        <w:tblW w:w="53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8"/>
        <w:gridCol w:w="3544"/>
      </w:tblGrid>
      <w:tr w:rsidR="002122FE" w:rsidRPr="00BF3E60" w14:paraId="1DCF48EE" w14:textId="77777777" w:rsidTr="002122FE">
        <w:trPr>
          <w:trHeight w:val="276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AE24B" w14:textId="77777777" w:rsidR="002122FE" w:rsidRPr="00BF3E60" w:rsidRDefault="002122F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F3E60">
              <w:rPr>
                <w:rFonts w:ascii="Arial" w:hAnsi="Arial" w:cs="Arial"/>
                <w:sz w:val="20"/>
                <w:szCs w:val="20"/>
              </w:rPr>
              <w:t>Dependencia: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81F8E" w14:textId="77777777" w:rsidR="002122FE" w:rsidRPr="00BF3E60" w:rsidRDefault="002122FE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E60">
              <w:rPr>
                <w:rFonts w:ascii="Arial" w:hAnsi="Arial" w:cs="Arial"/>
                <w:sz w:val="20"/>
                <w:szCs w:val="20"/>
              </w:rPr>
              <w:t>PRESIDENCIA MUNICIPAL</w:t>
            </w:r>
          </w:p>
        </w:tc>
      </w:tr>
      <w:tr w:rsidR="002122FE" w:rsidRPr="00BF3E60" w14:paraId="191F5F51" w14:textId="77777777" w:rsidTr="002122FE">
        <w:trPr>
          <w:trHeight w:val="139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D8ABC" w14:textId="77777777" w:rsidR="002122FE" w:rsidRPr="00BF3E60" w:rsidRDefault="002122F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F3E60">
              <w:rPr>
                <w:rFonts w:ascii="Arial" w:hAnsi="Arial" w:cs="Arial"/>
                <w:sz w:val="20"/>
                <w:szCs w:val="20"/>
              </w:rPr>
              <w:t>Sección: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01195" w14:textId="77777777" w:rsidR="002122FE" w:rsidRPr="00BF3E60" w:rsidRDefault="002122FE">
            <w:pPr>
              <w:spacing w:line="276" w:lineRule="auto"/>
              <w:ind w:hanging="21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3E60">
              <w:rPr>
                <w:rFonts w:ascii="Arial" w:hAnsi="Arial" w:cs="Arial"/>
                <w:sz w:val="20"/>
                <w:szCs w:val="20"/>
              </w:rPr>
              <w:t xml:space="preserve">                PRESIDENCIA</w:t>
            </w:r>
          </w:p>
        </w:tc>
      </w:tr>
      <w:tr w:rsidR="002122FE" w:rsidRPr="00BF3E60" w14:paraId="2C8DEE35" w14:textId="77777777" w:rsidTr="002122FE">
        <w:trPr>
          <w:trHeight w:val="211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86643" w14:textId="77777777" w:rsidR="002122FE" w:rsidRPr="00BF3E60" w:rsidRDefault="002122F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F3E60">
              <w:rPr>
                <w:rFonts w:ascii="Arial" w:hAnsi="Arial" w:cs="Arial"/>
                <w:sz w:val="20"/>
                <w:szCs w:val="20"/>
              </w:rPr>
              <w:t>Número de Oficio: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80F40" w14:textId="2FE60D54" w:rsidR="002122FE" w:rsidRPr="00BF3E60" w:rsidRDefault="002122F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3E60">
              <w:rPr>
                <w:rFonts w:ascii="Arial" w:hAnsi="Arial" w:cs="Arial"/>
                <w:sz w:val="20"/>
                <w:szCs w:val="20"/>
              </w:rPr>
              <w:t xml:space="preserve">                  PMA/ST/1577/2024</w:t>
            </w:r>
          </w:p>
        </w:tc>
      </w:tr>
    </w:tbl>
    <w:p w14:paraId="5BF82691" w14:textId="77777777" w:rsidR="002122FE" w:rsidRPr="00BF3E60" w:rsidRDefault="002122FE" w:rsidP="002122FE">
      <w:pPr>
        <w:spacing w:line="276" w:lineRule="auto"/>
        <w:ind w:left="-360"/>
        <w:jc w:val="both"/>
        <w:rPr>
          <w:rFonts w:ascii="Arial" w:hAnsi="Arial" w:cs="Arial"/>
          <w:sz w:val="20"/>
          <w:szCs w:val="20"/>
        </w:rPr>
      </w:pPr>
    </w:p>
    <w:p w14:paraId="59EC752C" w14:textId="77777777" w:rsidR="002122FE" w:rsidRPr="00BF3E60" w:rsidRDefault="002122FE" w:rsidP="002122FE">
      <w:pPr>
        <w:spacing w:line="276" w:lineRule="auto"/>
        <w:ind w:left="-360"/>
        <w:jc w:val="right"/>
        <w:rPr>
          <w:rFonts w:ascii="Arial" w:hAnsi="Arial" w:cs="Arial"/>
          <w:sz w:val="20"/>
          <w:szCs w:val="20"/>
        </w:rPr>
      </w:pPr>
    </w:p>
    <w:p w14:paraId="5F57F36C" w14:textId="0458D8F5" w:rsidR="002122FE" w:rsidRPr="00BF3E60" w:rsidRDefault="002122FE" w:rsidP="002122FE">
      <w:pPr>
        <w:spacing w:line="276" w:lineRule="auto"/>
        <w:ind w:left="-360"/>
        <w:jc w:val="right"/>
        <w:rPr>
          <w:rFonts w:ascii="Arial" w:hAnsi="Arial" w:cs="Arial"/>
          <w:sz w:val="20"/>
          <w:szCs w:val="20"/>
        </w:rPr>
      </w:pPr>
      <w:r w:rsidRPr="00BF3E60">
        <w:rPr>
          <w:rFonts w:ascii="Arial" w:hAnsi="Arial" w:cs="Arial"/>
          <w:sz w:val="20"/>
          <w:szCs w:val="20"/>
        </w:rPr>
        <w:t xml:space="preserve">Asunto: </w:t>
      </w:r>
      <w:r w:rsidR="00BF3E60" w:rsidRPr="00BF3E60">
        <w:rPr>
          <w:rFonts w:ascii="Arial" w:hAnsi="Arial" w:cs="Arial"/>
          <w:b/>
          <w:bCs/>
          <w:sz w:val="20"/>
          <w:szCs w:val="20"/>
        </w:rPr>
        <w:t>DESIGNACIÓN DE ENLACE</w:t>
      </w:r>
    </w:p>
    <w:p w14:paraId="4C22594A" w14:textId="77777777" w:rsidR="002122FE" w:rsidRPr="00BF3E60" w:rsidRDefault="002122FE" w:rsidP="002122FE">
      <w:pPr>
        <w:spacing w:line="276" w:lineRule="auto"/>
        <w:ind w:left="-360"/>
        <w:jc w:val="both"/>
        <w:rPr>
          <w:rFonts w:ascii="Arial" w:hAnsi="Arial" w:cs="Arial"/>
          <w:sz w:val="20"/>
          <w:szCs w:val="20"/>
        </w:rPr>
      </w:pPr>
    </w:p>
    <w:p w14:paraId="5CC84AAA" w14:textId="3CE28F92" w:rsidR="002122FE" w:rsidRPr="00BF3E60" w:rsidRDefault="002122FE" w:rsidP="002122FE">
      <w:pPr>
        <w:spacing w:line="276" w:lineRule="auto"/>
        <w:ind w:right="-81"/>
        <w:jc w:val="right"/>
        <w:rPr>
          <w:rFonts w:ascii="Arial" w:hAnsi="Arial" w:cs="Arial"/>
          <w:sz w:val="20"/>
          <w:szCs w:val="20"/>
        </w:rPr>
      </w:pPr>
      <w:r w:rsidRPr="00BF3E60">
        <w:rPr>
          <w:rFonts w:ascii="Arial" w:hAnsi="Arial" w:cs="Arial"/>
          <w:sz w:val="20"/>
          <w:szCs w:val="20"/>
        </w:rPr>
        <w:t>10 de abril de 2024</w:t>
      </w:r>
    </w:p>
    <w:p w14:paraId="0AE55359" w14:textId="77777777" w:rsidR="002122FE" w:rsidRDefault="002122FE" w:rsidP="002122FE">
      <w:pPr>
        <w:spacing w:line="276" w:lineRule="auto"/>
        <w:ind w:right="-81"/>
        <w:rPr>
          <w:rFonts w:ascii="Arial" w:hAnsi="Arial" w:cs="Arial"/>
          <w:sz w:val="18"/>
          <w:szCs w:val="18"/>
        </w:rPr>
      </w:pPr>
    </w:p>
    <w:p w14:paraId="1ABB2CEA" w14:textId="77777777" w:rsidR="002122FE" w:rsidRDefault="002122FE" w:rsidP="002122FE">
      <w:pPr>
        <w:spacing w:line="276" w:lineRule="auto"/>
        <w:ind w:right="-81"/>
        <w:rPr>
          <w:rFonts w:ascii="Arial" w:hAnsi="Arial" w:cs="Arial"/>
          <w:sz w:val="18"/>
          <w:szCs w:val="18"/>
        </w:rPr>
      </w:pPr>
    </w:p>
    <w:p w14:paraId="19B6CD99" w14:textId="77777777" w:rsidR="002122FE" w:rsidRDefault="002122FE" w:rsidP="002122FE">
      <w:pPr>
        <w:spacing w:line="276" w:lineRule="auto"/>
        <w:ind w:right="-81"/>
        <w:rPr>
          <w:rFonts w:ascii="Arial" w:hAnsi="Arial" w:cs="Arial"/>
          <w:sz w:val="18"/>
          <w:szCs w:val="18"/>
        </w:rPr>
      </w:pPr>
    </w:p>
    <w:p w14:paraId="14FA3017" w14:textId="77777777" w:rsidR="002122FE" w:rsidRDefault="002122FE" w:rsidP="002122FE">
      <w:pPr>
        <w:spacing w:line="276" w:lineRule="auto"/>
        <w:ind w:right="-81"/>
        <w:rPr>
          <w:rFonts w:ascii="Arial" w:hAnsi="Arial" w:cs="Arial"/>
          <w:sz w:val="18"/>
          <w:szCs w:val="18"/>
        </w:rPr>
      </w:pPr>
    </w:p>
    <w:p w14:paraId="5D139D19" w14:textId="77777777" w:rsidR="002122FE" w:rsidRPr="00BF3E60" w:rsidRDefault="002122FE" w:rsidP="002122FE">
      <w:pPr>
        <w:shd w:val="clear" w:color="auto" w:fill="FFFFFF"/>
        <w:spacing w:line="276" w:lineRule="auto"/>
        <w:rPr>
          <w:rFonts w:ascii="Arial" w:hAnsi="Arial" w:cs="Arial"/>
          <w:b/>
          <w:sz w:val="20"/>
          <w:szCs w:val="20"/>
        </w:rPr>
      </w:pPr>
      <w:r w:rsidRPr="00BF3E60">
        <w:rPr>
          <w:rFonts w:ascii="Arial" w:hAnsi="Arial" w:cs="Arial"/>
          <w:b/>
          <w:sz w:val="20"/>
          <w:szCs w:val="20"/>
        </w:rPr>
        <w:t>LIC. SERGIO PÉREZ SUÁREZ</w:t>
      </w:r>
    </w:p>
    <w:p w14:paraId="547EB181" w14:textId="77777777" w:rsidR="002122FE" w:rsidRPr="00BF3E60" w:rsidRDefault="002122FE" w:rsidP="002122FE">
      <w:pPr>
        <w:shd w:val="clear" w:color="auto" w:fill="FFFFFF"/>
        <w:spacing w:line="276" w:lineRule="auto"/>
        <w:rPr>
          <w:rFonts w:ascii="Arial" w:hAnsi="Arial" w:cs="Arial"/>
          <w:b/>
          <w:sz w:val="20"/>
          <w:szCs w:val="20"/>
        </w:rPr>
      </w:pPr>
      <w:r w:rsidRPr="00BF3E60">
        <w:rPr>
          <w:rFonts w:ascii="Arial" w:hAnsi="Arial" w:cs="Arial"/>
          <w:b/>
          <w:sz w:val="20"/>
          <w:szCs w:val="20"/>
        </w:rPr>
        <w:t>TITULAR DE LA UNIDAD DE TRANSPARENCIA</w:t>
      </w:r>
    </w:p>
    <w:p w14:paraId="1B6C9182" w14:textId="54D5FD24" w:rsidR="002122FE" w:rsidRPr="00BF3E60" w:rsidRDefault="002122FE" w:rsidP="002122FE">
      <w:pPr>
        <w:shd w:val="clear" w:color="auto" w:fill="FFFFFF"/>
        <w:spacing w:line="276" w:lineRule="auto"/>
        <w:rPr>
          <w:rFonts w:ascii="Arial" w:hAnsi="Arial" w:cs="Arial"/>
          <w:b/>
          <w:sz w:val="20"/>
          <w:szCs w:val="20"/>
        </w:rPr>
      </w:pPr>
      <w:r w:rsidRPr="00BF3E60">
        <w:rPr>
          <w:rFonts w:ascii="Arial" w:hAnsi="Arial" w:cs="Arial"/>
          <w:b/>
          <w:sz w:val="20"/>
          <w:szCs w:val="20"/>
        </w:rPr>
        <w:t>Y ACCESO A LA INFORMACIÓN PÚBLICA</w:t>
      </w:r>
      <w:r w:rsidR="00691580" w:rsidRPr="00BF3E60">
        <w:rPr>
          <w:rFonts w:ascii="Arial" w:hAnsi="Arial" w:cs="Arial"/>
          <w:b/>
          <w:sz w:val="20"/>
          <w:szCs w:val="20"/>
        </w:rPr>
        <w:t xml:space="preserve"> </w:t>
      </w:r>
      <w:r w:rsidRPr="00BF3E60">
        <w:rPr>
          <w:rFonts w:ascii="Arial" w:hAnsi="Arial" w:cs="Arial"/>
          <w:b/>
          <w:sz w:val="20"/>
          <w:szCs w:val="20"/>
        </w:rPr>
        <w:t>DE ESTE AYUNTAMIENTO.</w:t>
      </w:r>
    </w:p>
    <w:p w14:paraId="27383179" w14:textId="0DFED306" w:rsidR="003E5534" w:rsidRPr="00BF3E60" w:rsidRDefault="003E5534" w:rsidP="002122FE">
      <w:pPr>
        <w:shd w:val="clear" w:color="auto" w:fill="FFFFFF"/>
        <w:spacing w:line="276" w:lineRule="auto"/>
        <w:rPr>
          <w:rFonts w:ascii="Arial" w:hAnsi="Arial" w:cs="Arial"/>
          <w:b/>
          <w:sz w:val="20"/>
          <w:szCs w:val="20"/>
        </w:rPr>
      </w:pPr>
      <w:r w:rsidRPr="00BF3E60">
        <w:rPr>
          <w:rFonts w:ascii="Arial" w:hAnsi="Arial" w:cs="Arial"/>
          <w:b/>
          <w:sz w:val="20"/>
          <w:szCs w:val="20"/>
        </w:rPr>
        <w:t>PRESENTE.</w:t>
      </w:r>
    </w:p>
    <w:p w14:paraId="2F16F46E" w14:textId="77777777" w:rsidR="002122FE" w:rsidRDefault="002122FE" w:rsidP="002122FE">
      <w:pPr>
        <w:spacing w:line="276" w:lineRule="auto"/>
        <w:ind w:right="-81"/>
        <w:rPr>
          <w:rFonts w:ascii="Arial" w:hAnsi="Arial" w:cs="Arial"/>
          <w:b/>
          <w:bCs/>
          <w:sz w:val="18"/>
          <w:szCs w:val="18"/>
        </w:rPr>
      </w:pPr>
    </w:p>
    <w:p w14:paraId="1EABEF63" w14:textId="77777777" w:rsidR="002122FE" w:rsidRDefault="002122FE" w:rsidP="002122FE">
      <w:pPr>
        <w:spacing w:line="276" w:lineRule="auto"/>
        <w:ind w:right="-81"/>
        <w:rPr>
          <w:rFonts w:ascii="Arial" w:hAnsi="Arial" w:cs="Arial"/>
          <w:b/>
          <w:bCs/>
          <w:sz w:val="18"/>
          <w:szCs w:val="18"/>
        </w:rPr>
      </w:pPr>
    </w:p>
    <w:p w14:paraId="450B711F" w14:textId="77777777" w:rsidR="002122FE" w:rsidRDefault="002122FE" w:rsidP="002122FE">
      <w:pPr>
        <w:spacing w:line="276" w:lineRule="auto"/>
        <w:ind w:right="-81"/>
        <w:rPr>
          <w:rFonts w:ascii="Arial" w:hAnsi="Arial" w:cs="Arial"/>
          <w:b/>
          <w:bCs/>
          <w:sz w:val="18"/>
          <w:szCs w:val="18"/>
        </w:rPr>
      </w:pPr>
    </w:p>
    <w:p w14:paraId="62FF8907" w14:textId="2BFC2AC3" w:rsidR="002122FE" w:rsidRPr="00BF3E60" w:rsidRDefault="002122FE" w:rsidP="003E5534">
      <w:pPr>
        <w:tabs>
          <w:tab w:val="left" w:pos="2897"/>
        </w:tabs>
        <w:spacing w:line="360" w:lineRule="auto"/>
        <w:ind w:right="-81"/>
        <w:jc w:val="both"/>
        <w:rPr>
          <w:rFonts w:ascii="Arial" w:hAnsi="Arial" w:cs="Arial"/>
          <w:sz w:val="20"/>
          <w:szCs w:val="20"/>
        </w:rPr>
      </w:pPr>
      <w:r w:rsidRPr="00BF3E60">
        <w:rPr>
          <w:rFonts w:ascii="Arial" w:hAnsi="Arial" w:cs="Arial"/>
          <w:sz w:val="20"/>
          <w:szCs w:val="20"/>
        </w:rPr>
        <w:t>A través de</w:t>
      </w:r>
      <w:r w:rsidR="003E5534" w:rsidRPr="00BF3E60">
        <w:rPr>
          <w:rFonts w:ascii="Arial" w:hAnsi="Arial" w:cs="Arial"/>
          <w:sz w:val="20"/>
          <w:szCs w:val="20"/>
        </w:rPr>
        <w:t xml:space="preserve"> este</w:t>
      </w:r>
      <w:r w:rsidRPr="00BF3E60">
        <w:rPr>
          <w:rFonts w:ascii="Arial" w:hAnsi="Arial" w:cs="Arial"/>
          <w:sz w:val="20"/>
          <w:szCs w:val="20"/>
        </w:rPr>
        <w:t xml:space="preserve"> ocurso y en atención al oficio No. INFOEM/DGPDP/</w:t>
      </w:r>
      <w:r w:rsidR="003E5534" w:rsidRPr="00BF3E60">
        <w:rPr>
          <w:rFonts w:ascii="Arial" w:hAnsi="Arial" w:cs="Arial"/>
          <w:sz w:val="20"/>
          <w:szCs w:val="20"/>
        </w:rPr>
        <w:t>378</w:t>
      </w:r>
      <w:r w:rsidRPr="00BF3E60">
        <w:rPr>
          <w:rFonts w:ascii="Arial" w:hAnsi="Arial" w:cs="Arial"/>
          <w:sz w:val="20"/>
          <w:szCs w:val="20"/>
        </w:rPr>
        <w:t>/202</w:t>
      </w:r>
      <w:r w:rsidR="003E5534" w:rsidRPr="00BF3E60">
        <w:rPr>
          <w:rFonts w:ascii="Arial" w:hAnsi="Arial" w:cs="Arial"/>
          <w:sz w:val="20"/>
          <w:szCs w:val="20"/>
        </w:rPr>
        <w:t>4</w:t>
      </w:r>
      <w:r w:rsidRPr="00BF3E60">
        <w:rPr>
          <w:rFonts w:ascii="Arial" w:hAnsi="Arial" w:cs="Arial"/>
          <w:sz w:val="20"/>
          <w:szCs w:val="20"/>
        </w:rPr>
        <w:t>, EXPEDIENTE</w:t>
      </w:r>
      <w:r w:rsidR="003E5534" w:rsidRPr="00BF3E60">
        <w:rPr>
          <w:rFonts w:ascii="Arial" w:hAnsi="Arial" w:cs="Arial"/>
          <w:sz w:val="20"/>
          <w:szCs w:val="20"/>
        </w:rPr>
        <w:t xml:space="preserve">: </w:t>
      </w:r>
      <w:r w:rsidRPr="00BF3E60">
        <w:rPr>
          <w:rFonts w:ascii="Arial" w:hAnsi="Arial" w:cs="Arial"/>
          <w:sz w:val="20"/>
          <w:szCs w:val="20"/>
        </w:rPr>
        <w:t>INFOEM/</w:t>
      </w:r>
      <w:r w:rsidR="003E5534" w:rsidRPr="00BF3E60">
        <w:rPr>
          <w:rFonts w:ascii="Arial" w:hAnsi="Arial" w:cs="Arial"/>
          <w:sz w:val="20"/>
          <w:szCs w:val="20"/>
        </w:rPr>
        <w:t>DGPDP/PV</w:t>
      </w:r>
      <w:r w:rsidRPr="00BF3E60">
        <w:rPr>
          <w:rFonts w:ascii="Arial" w:hAnsi="Arial" w:cs="Arial"/>
          <w:sz w:val="20"/>
          <w:szCs w:val="20"/>
        </w:rPr>
        <w:t>/</w:t>
      </w:r>
      <w:r w:rsidR="003E5534" w:rsidRPr="00BF3E60">
        <w:rPr>
          <w:rFonts w:ascii="Arial" w:hAnsi="Arial" w:cs="Arial"/>
          <w:sz w:val="20"/>
          <w:szCs w:val="20"/>
        </w:rPr>
        <w:t>18</w:t>
      </w:r>
      <w:r w:rsidRPr="00BF3E60">
        <w:rPr>
          <w:rFonts w:ascii="Arial" w:hAnsi="Arial" w:cs="Arial"/>
          <w:sz w:val="20"/>
          <w:szCs w:val="20"/>
        </w:rPr>
        <w:t>/202</w:t>
      </w:r>
      <w:r w:rsidR="003E5534" w:rsidRPr="00BF3E60">
        <w:rPr>
          <w:rFonts w:ascii="Arial" w:hAnsi="Arial" w:cs="Arial"/>
          <w:sz w:val="20"/>
          <w:szCs w:val="20"/>
        </w:rPr>
        <w:t>4</w:t>
      </w:r>
      <w:r w:rsidRPr="00BF3E60">
        <w:rPr>
          <w:rFonts w:ascii="Arial" w:hAnsi="Arial" w:cs="Arial"/>
          <w:sz w:val="20"/>
          <w:szCs w:val="20"/>
        </w:rPr>
        <w:t xml:space="preserve">, signado por Pedro J. Isaac González, Director General de Protección de Datos Personales del Instituto de Transparencia, Acceso a la Información Pública y Protección de Datos Personales del Estado de México y Municipios; le hago saber que tengo a bien designarle a Usted como enlace de la verificación programada por dicho Instituto, para el próximo </w:t>
      </w:r>
      <w:r w:rsidR="00B66211" w:rsidRPr="00BF3E60">
        <w:rPr>
          <w:rFonts w:ascii="Arial" w:hAnsi="Arial" w:cs="Arial"/>
          <w:sz w:val="20"/>
          <w:szCs w:val="20"/>
        </w:rPr>
        <w:t>lunes 15</w:t>
      </w:r>
      <w:r w:rsidRPr="00BF3E60">
        <w:rPr>
          <w:rFonts w:ascii="Arial" w:hAnsi="Arial" w:cs="Arial"/>
          <w:sz w:val="20"/>
          <w:szCs w:val="20"/>
        </w:rPr>
        <w:t xml:space="preserve"> de </w:t>
      </w:r>
      <w:r w:rsidR="00B66211" w:rsidRPr="00BF3E60">
        <w:rPr>
          <w:rFonts w:ascii="Arial" w:hAnsi="Arial" w:cs="Arial"/>
          <w:sz w:val="20"/>
          <w:szCs w:val="20"/>
        </w:rPr>
        <w:t xml:space="preserve">abril </w:t>
      </w:r>
      <w:r w:rsidRPr="00BF3E60">
        <w:rPr>
          <w:rFonts w:ascii="Arial" w:hAnsi="Arial" w:cs="Arial"/>
          <w:sz w:val="20"/>
          <w:szCs w:val="20"/>
        </w:rPr>
        <w:t>del presente año, en punto de las 1</w:t>
      </w:r>
      <w:r w:rsidR="00B66211" w:rsidRPr="00BF3E60">
        <w:rPr>
          <w:rFonts w:ascii="Arial" w:hAnsi="Arial" w:cs="Arial"/>
          <w:sz w:val="20"/>
          <w:szCs w:val="20"/>
        </w:rPr>
        <w:t>1</w:t>
      </w:r>
      <w:r w:rsidRPr="00BF3E60">
        <w:rPr>
          <w:rFonts w:ascii="Arial" w:hAnsi="Arial" w:cs="Arial"/>
          <w:sz w:val="20"/>
          <w:szCs w:val="20"/>
        </w:rPr>
        <w:t>:00 horas, con la finalidad de atender y dar seguimiento a los trabajos a realizar.</w:t>
      </w:r>
    </w:p>
    <w:p w14:paraId="0038B86C" w14:textId="77777777" w:rsidR="002122FE" w:rsidRDefault="002122FE" w:rsidP="002122FE">
      <w:pPr>
        <w:tabs>
          <w:tab w:val="left" w:pos="2897"/>
        </w:tabs>
        <w:spacing w:line="276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1B07C9C6" w14:textId="77777777" w:rsidR="002122FE" w:rsidRDefault="002122FE" w:rsidP="002122FE">
      <w:pPr>
        <w:tabs>
          <w:tab w:val="left" w:pos="2897"/>
        </w:tabs>
        <w:spacing w:line="276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14D46FCD" w14:textId="77777777" w:rsidR="002122FE" w:rsidRDefault="002122FE" w:rsidP="002122FE">
      <w:pPr>
        <w:tabs>
          <w:tab w:val="left" w:pos="2897"/>
        </w:tabs>
        <w:spacing w:line="276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34D1B62F" w14:textId="77777777" w:rsidR="002122FE" w:rsidRPr="00BF3E60" w:rsidRDefault="002122FE" w:rsidP="002122FE">
      <w:pPr>
        <w:shd w:val="clear" w:color="auto" w:fill="FFFFFF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F3E60">
        <w:rPr>
          <w:rFonts w:ascii="Arial" w:hAnsi="Arial" w:cs="Arial"/>
          <w:sz w:val="20"/>
          <w:szCs w:val="20"/>
        </w:rPr>
        <w:t xml:space="preserve">Sin más por el momento quedo de Usted, </w:t>
      </w:r>
      <w:r w:rsidRPr="00BF3E60">
        <w:rPr>
          <w:rFonts w:ascii="Arial" w:hAnsi="Arial" w:cs="Arial"/>
          <w:sz w:val="20"/>
          <w:szCs w:val="20"/>
          <w:shd w:val="clear" w:color="auto" w:fill="FFFFFF"/>
        </w:rPr>
        <w:t>atento de cualquier duda o comentario al respecto.</w:t>
      </w:r>
    </w:p>
    <w:p w14:paraId="6C46F114" w14:textId="77777777" w:rsidR="002122FE" w:rsidRDefault="002122FE" w:rsidP="002122FE">
      <w:pPr>
        <w:spacing w:line="276" w:lineRule="auto"/>
        <w:ind w:right="-81"/>
        <w:jc w:val="center"/>
        <w:rPr>
          <w:rFonts w:ascii="Arial" w:hAnsi="Arial" w:cs="Arial"/>
          <w:b/>
          <w:sz w:val="18"/>
          <w:szCs w:val="18"/>
        </w:rPr>
      </w:pPr>
    </w:p>
    <w:p w14:paraId="789B7B75" w14:textId="77777777" w:rsidR="002122FE" w:rsidRDefault="002122FE" w:rsidP="002122FE">
      <w:pPr>
        <w:spacing w:line="276" w:lineRule="auto"/>
        <w:ind w:right="-81"/>
        <w:jc w:val="center"/>
        <w:rPr>
          <w:rFonts w:ascii="Arial" w:hAnsi="Arial" w:cs="Arial"/>
          <w:b/>
          <w:sz w:val="18"/>
          <w:szCs w:val="18"/>
          <w:lang w:val="es-MX"/>
        </w:rPr>
      </w:pPr>
    </w:p>
    <w:p w14:paraId="7FDC269E" w14:textId="77777777" w:rsidR="002122FE" w:rsidRDefault="002122FE" w:rsidP="002122FE">
      <w:pPr>
        <w:spacing w:line="276" w:lineRule="auto"/>
        <w:ind w:right="-81"/>
        <w:jc w:val="center"/>
        <w:rPr>
          <w:rFonts w:ascii="Arial" w:hAnsi="Arial" w:cs="Arial"/>
          <w:b/>
          <w:sz w:val="18"/>
          <w:szCs w:val="18"/>
          <w:lang w:val="es-MX"/>
        </w:rPr>
      </w:pPr>
    </w:p>
    <w:p w14:paraId="3BC289FD" w14:textId="77777777" w:rsidR="002122FE" w:rsidRDefault="002122FE" w:rsidP="002122FE">
      <w:pPr>
        <w:spacing w:line="276" w:lineRule="auto"/>
        <w:ind w:right="-81"/>
        <w:jc w:val="center"/>
        <w:rPr>
          <w:rFonts w:ascii="Arial" w:hAnsi="Arial" w:cs="Arial"/>
          <w:b/>
          <w:sz w:val="18"/>
          <w:szCs w:val="18"/>
          <w:lang w:val="es-MX"/>
        </w:rPr>
      </w:pPr>
    </w:p>
    <w:p w14:paraId="31347BDD" w14:textId="77777777" w:rsidR="002122FE" w:rsidRDefault="002122FE" w:rsidP="002122FE">
      <w:pPr>
        <w:spacing w:line="276" w:lineRule="auto"/>
        <w:ind w:right="-81"/>
        <w:jc w:val="center"/>
        <w:rPr>
          <w:rFonts w:ascii="Arial" w:hAnsi="Arial" w:cs="Arial"/>
          <w:b/>
          <w:sz w:val="18"/>
          <w:szCs w:val="18"/>
          <w:lang w:val="es-MX"/>
        </w:rPr>
      </w:pPr>
    </w:p>
    <w:p w14:paraId="458095AA" w14:textId="77777777" w:rsidR="002122FE" w:rsidRPr="00BF3E60" w:rsidRDefault="002122FE" w:rsidP="002122FE">
      <w:pPr>
        <w:shd w:val="clear" w:color="auto" w:fill="FFFFFF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BF3E60">
        <w:rPr>
          <w:rFonts w:ascii="Arial" w:hAnsi="Arial" w:cs="Arial"/>
          <w:b/>
          <w:sz w:val="20"/>
          <w:szCs w:val="20"/>
        </w:rPr>
        <w:t>ATENTAMENTE</w:t>
      </w:r>
    </w:p>
    <w:p w14:paraId="70FA866D" w14:textId="77777777" w:rsidR="002122FE" w:rsidRPr="00BF3E60" w:rsidRDefault="002122FE" w:rsidP="002122FE">
      <w:pPr>
        <w:shd w:val="clear" w:color="auto" w:fill="FFFFFF"/>
        <w:spacing w:line="276" w:lineRule="auto"/>
        <w:rPr>
          <w:rFonts w:ascii="Arial" w:hAnsi="Arial" w:cs="Arial"/>
          <w:b/>
          <w:sz w:val="20"/>
          <w:szCs w:val="20"/>
        </w:rPr>
      </w:pPr>
    </w:p>
    <w:p w14:paraId="56040479" w14:textId="77777777" w:rsidR="002122FE" w:rsidRPr="00BF3E60" w:rsidRDefault="002122FE" w:rsidP="002122FE">
      <w:pPr>
        <w:shd w:val="clear" w:color="auto" w:fill="FFFFFF"/>
        <w:spacing w:line="276" w:lineRule="auto"/>
        <w:rPr>
          <w:rFonts w:ascii="Arial" w:hAnsi="Arial" w:cs="Arial"/>
          <w:b/>
          <w:sz w:val="20"/>
          <w:szCs w:val="20"/>
        </w:rPr>
      </w:pPr>
    </w:p>
    <w:p w14:paraId="4E220D8E" w14:textId="77777777" w:rsidR="00BF3E60" w:rsidRPr="00BF3E60" w:rsidRDefault="00BF3E60" w:rsidP="002122FE">
      <w:pPr>
        <w:shd w:val="clear" w:color="auto" w:fill="FFFFFF"/>
        <w:spacing w:line="276" w:lineRule="auto"/>
        <w:rPr>
          <w:rFonts w:ascii="Arial" w:hAnsi="Arial" w:cs="Arial"/>
          <w:b/>
          <w:sz w:val="20"/>
          <w:szCs w:val="20"/>
        </w:rPr>
      </w:pPr>
    </w:p>
    <w:p w14:paraId="35D8639E" w14:textId="77777777" w:rsidR="00BF3E60" w:rsidRPr="00BF3E60" w:rsidRDefault="00BF3E60" w:rsidP="002122FE">
      <w:pPr>
        <w:shd w:val="clear" w:color="auto" w:fill="FFFFFF"/>
        <w:spacing w:line="276" w:lineRule="auto"/>
        <w:rPr>
          <w:rFonts w:ascii="Arial" w:hAnsi="Arial" w:cs="Arial"/>
          <w:b/>
          <w:sz w:val="20"/>
          <w:szCs w:val="20"/>
        </w:rPr>
      </w:pPr>
    </w:p>
    <w:p w14:paraId="45FA9782" w14:textId="77777777" w:rsidR="00BF3E60" w:rsidRPr="00BF3E60" w:rsidRDefault="00BF3E60" w:rsidP="002122FE">
      <w:pPr>
        <w:shd w:val="clear" w:color="auto" w:fill="FFFFFF"/>
        <w:spacing w:line="276" w:lineRule="auto"/>
        <w:rPr>
          <w:rFonts w:ascii="Arial" w:hAnsi="Arial" w:cs="Arial"/>
          <w:b/>
          <w:sz w:val="20"/>
          <w:szCs w:val="20"/>
        </w:rPr>
      </w:pPr>
    </w:p>
    <w:p w14:paraId="732C7FFA" w14:textId="77777777" w:rsidR="002122FE" w:rsidRPr="00BF3E60" w:rsidRDefault="002122FE" w:rsidP="002122FE">
      <w:pPr>
        <w:shd w:val="clear" w:color="auto" w:fill="FFFFFF"/>
        <w:spacing w:line="276" w:lineRule="auto"/>
        <w:rPr>
          <w:rFonts w:ascii="Arial" w:hAnsi="Arial" w:cs="Arial"/>
          <w:b/>
          <w:sz w:val="20"/>
          <w:szCs w:val="20"/>
        </w:rPr>
      </w:pPr>
    </w:p>
    <w:p w14:paraId="0D369ADA" w14:textId="77777777" w:rsidR="002122FE" w:rsidRPr="00BF3E60" w:rsidRDefault="002122FE" w:rsidP="002122FE">
      <w:pPr>
        <w:shd w:val="clear" w:color="auto" w:fill="FFFFFF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BF3E60">
        <w:rPr>
          <w:rFonts w:ascii="Arial" w:hAnsi="Arial" w:cs="Arial"/>
          <w:b/>
          <w:sz w:val="20"/>
          <w:szCs w:val="20"/>
        </w:rPr>
        <w:t>LIC. PEDRO DAVID RODRIGUEZ VILLEGAS</w:t>
      </w:r>
    </w:p>
    <w:p w14:paraId="02DF4895" w14:textId="77777777" w:rsidR="002122FE" w:rsidRPr="00BF3E60" w:rsidRDefault="002122FE" w:rsidP="002122FE">
      <w:pPr>
        <w:shd w:val="clear" w:color="auto" w:fill="FFFFFF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BF3E60">
        <w:rPr>
          <w:rFonts w:ascii="Arial" w:hAnsi="Arial" w:cs="Arial"/>
          <w:b/>
          <w:sz w:val="20"/>
          <w:szCs w:val="20"/>
        </w:rPr>
        <w:t>PRESIDENTE MUNICIPAL CONSTITUCIONAL DEL AYUNTAMIENTO DE ATIZAPÁN DE ZARAGOZA, ESTADO DE MÉXICO.</w:t>
      </w:r>
    </w:p>
    <w:p w14:paraId="4AF03620" w14:textId="77777777" w:rsidR="002122FE" w:rsidRDefault="002122FE" w:rsidP="002122FE">
      <w:pPr>
        <w:spacing w:line="276" w:lineRule="auto"/>
        <w:rPr>
          <w:rFonts w:ascii="Arial" w:hAnsi="Arial" w:cs="Arial"/>
          <w:sz w:val="18"/>
          <w:szCs w:val="18"/>
        </w:rPr>
      </w:pPr>
    </w:p>
    <w:p w14:paraId="755BD763" w14:textId="77777777" w:rsidR="002122FE" w:rsidRDefault="002122FE" w:rsidP="002122FE">
      <w:pPr>
        <w:spacing w:line="276" w:lineRule="auto"/>
        <w:rPr>
          <w:rFonts w:ascii="Arial" w:hAnsi="Arial" w:cs="Arial"/>
          <w:sz w:val="18"/>
          <w:szCs w:val="18"/>
        </w:rPr>
      </w:pPr>
    </w:p>
    <w:p w14:paraId="70A31EE9" w14:textId="77777777" w:rsidR="00B66211" w:rsidRDefault="00B66211" w:rsidP="00B66211">
      <w:pPr>
        <w:shd w:val="clear" w:color="auto" w:fill="FFFFFF"/>
        <w:rPr>
          <w:sz w:val="28"/>
          <w:szCs w:val="28"/>
        </w:rPr>
      </w:pPr>
      <w:r>
        <w:rPr>
          <w:rFonts w:ascii="Arial" w:hAnsi="Arial" w:cs="Arial"/>
          <w:sz w:val="16"/>
          <w:szCs w:val="16"/>
        </w:rPr>
        <w:t>C. Archivo</w:t>
      </w:r>
    </w:p>
    <w:sectPr w:rsidR="00B66211" w:rsidSect="00672546">
      <w:headerReference w:type="default" r:id="rId8"/>
      <w:footerReference w:type="default" r:id="rId9"/>
      <w:pgSz w:w="12240" w:h="15840"/>
      <w:pgMar w:top="1056" w:right="1080" w:bottom="1417" w:left="1701" w:header="0" w:footer="5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02549" w14:textId="77777777" w:rsidR="00672546" w:rsidRDefault="00672546">
      <w:r>
        <w:separator/>
      </w:r>
    </w:p>
  </w:endnote>
  <w:endnote w:type="continuationSeparator" w:id="0">
    <w:p w14:paraId="42928782" w14:textId="77777777" w:rsidR="00672546" w:rsidRDefault="00672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EA999" w14:textId="4795845E" w:rsidR="00C92FE6" w:rsidRDefault="000F135C" w:rsidP="005D6829">
    <w:pPr>
      <w:pStyle w:val="Piedepgina"/>
      <w:ind w:left="-567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CE82D4C" wp14:editId="6148F96C">
          <wp:simplePos x="0" y="0"/>
          <wp:positionH relativeFrom="margin">
            <wp:posOffset>-473710</wp:posOffset>
          </wp:positionH>
          <wp:positionV relativeFrom="margin">
            <wp:posOffset>8132445</wp:posOffset>
          </wp:positionV>
          <wp:extent cx="6598920" cy="867410"/>
          <wp:effectExtent l="0" t="0" r="0" b="0"/>
          <wp:wrapSquare wrapText="bothSides"/>
          <wp:docPr id="152847308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892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35CB8" w14:textId="77777777" w:rsidR="00672546" w:rsidRDefault="00672546">
      <w:r>
        <w:separator/>
      </w:r>
    </w:p>
  </w:footnote>
  <w:footnote w:type="continuationSeparator" w:id="0">
    <w:p w14:paraId="5F038974" w14:textId="77777777" w:rsidR="00672546" w:rsidRDefault="00672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FEAD7" w14:textId="3C0B7140" w:rsidR="007C354E" w:rsidRDefault="0010706C" w:rsidP="005D6829">
    <w:pPr>
      <w:pStyle w:val="Encabezado"/>
      <w:ind w:left="-709" w:firstLine="709"/>
      <w:jc w:val="both"/>
    </w:pPr>
    <w:r>
      <w:rPr>
        <w:noProof/>
        <w:lang w:val="es-MX" w:eastAsia="es-MX"/>
      </w:rPr>
      <w:t xml:space="preserve">                                                                      </w:t>
    </w:r>
    <w:r w:rsidR="000F135C">
      <w:rPr>
        <w:noProof/>
        <w:lang w:val="es-MX" w:eastAsia="es-MX"/>
      </w:rPr>
      <w:drawing>
        <wp:inline distT="0" distB="0" distL="0" distR="0" wp14:anchorId="2F6A1EEC" wp14:editId="3011F5B2">
          <wp:extent cx="6600825" cy="866775"/>
          <wp:effectExtent l="0" t="0" r="0" b="0"/>
          <wp:docPr id="1549990997" name="Imagen 15499909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082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C83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92F26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10A42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3A43D7"/>
    <w:multiLevelType w:val="hybridMultilevel"/>
    <w:tmpl w:val="01BE448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75321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1E6275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B339B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296EF0"/>
    <w:multiLevelType w:val="hybridMultilevel"/>
    <w:tmpl w:val="C2CA46E4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6F6653"/>
    <w:multiLevelType w:val="hybridMultilevel"/>
    <w:tmpl w:val="709A3E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A6C1A"/>
    <w:multiLevelType w:val="hybridMultilevel"/>
    <w:tmpl w:val="11066560"/>
    <w:lvl w:ilvl="0" w:tplc="A20408C6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20154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E864F8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E3406E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2B73EE"/>
    <w:multiLevelType w:val="hybridMultilevel"/>
    <w:tmpl w:val="1106656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2202"/>
    <w:multiLevelType w:val="hybridMultilevel"/>
    <w:tmpl w:val="C2CA46E4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9A6E92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351106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D4494B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877C00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16F749A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2119D9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311007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734441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1D2548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7761F7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D14339"/>
    <w:multiLevelType w:val="hybridMultilevel"/>
    <w:tmpl w:val="C2CA46E4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545693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362B94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5EA23098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CF2DE2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BD23E3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1166AB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4421E7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134998246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4890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2234524">
    <w:abstractNumId w:val="14"/>
  </w:num>
  <w:num w:numId="4" w16cid:durableId="833372436">
    <w:abstractNumId w:val="7"/>
  </w:num>
  <w:num w:numId="5" w16cid:durableId="147594057">
    <w:abstractNumId w:val="0"/>
  </w:num>
  <w:num w:numId="6" w16cid:durableId="1993869485">
    <w:abstractNumId w:val="30"/>
  </w:num>
  <w:num w:numId="7" w16cid:durableId="13334136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8019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268566">
    <w:abstractNumId w:val="19"/>
  </w:num>
  <w:num w:numId="10" w16cid:durableId="959383608">
    <w:abstractNumId w:val="16"/>
  </w:num>
  <w:num w:numId="11" w16cid:durableId="153684926">
    <w:abstractNumId w:val="24"/>
  </w:num>
  <w:num w:numId="12" w16cid:durableId="1266694715">
    <w:abstractNumId w:val="20"/>
  </w:num>
  <w:num w:numId="13" w16cid:durableId="1804272641">
    <w:abstractNumId w:val="18"/>
  </w:num>
  <w:num w:numId="14" w16cid:durableId="698046244">
    <w:abstractNumId w:val="27"/>
  </w:num>
  <w:num w:numId="15" w16cid:durableId="900362261">
    <w:abstractNumId w:val="8"/>
  </w:num>
  <w:num w:numId="16" w16cid:durableId="1905797585">
    <w:abstractNumId w:val="12"/>
  </w:num>
  <w:num w:numId="17" w16cid:durableId="738291021">
    <w:abstractNumId w:val="22"/>
  </w:num>
  <w:num w:numId="18" w16cid:durableId="76293137">
    <w:abstractNumId w:val="23"/>
  </w:num>
  <w:num w:numId="19" w16cid:durableId="1652754556">
    <w:abstractNumId w:val="29"/>
  </w:num>
  <w:num w:numId="20" w16cid:durableId="314266625">
    <w:abstractNumId w:val="17"/>
  </w:num>
  <w:num w:numId="21" w16cid:durableId="1752005996">
    <w:abstractNumId w:val="4"/>
  </w:num>
  <w:num w:numId="22" w16cid:durableId="4985058">
    <w:abstractNumId w:val="9"/>
  </w:num>
  <w:num w:numId="23" w16cid:durableId="1024945095">
    <w:abstractNumId w:val="13"/>
  </w:num>
  <w:num w:numId="24" w16cid:durableId="1127315190">
    <w:abstractNumId w:val="2"/>
  </w:num>
  <w:num w:numId="25" w16cid:durableId="1064988271">
    <w:abstractNumId w:val="11"/>
  </w:num>
  <w:num w:numId="26" w16cid:durableId="422605978">
    <w:abstractNumId w:val="21"/>
  </w:num>
  <w:num w:numId="27" w16cid:durableId="1546062141">
    <w:abstractNumId w:val="32"/>
  </w:num>
  <w:num w:numId="28" w16cid:durableId="567111146">
    <w:abstractNumId w:val="15"/>
  </w:num>
  <w:num w:numId="29" w16cid:durableId="314920531">
    <w:abstractNumId w:val="26"/>
  </w:num>
  <w:num w:numId="30" w16cid:durableId="352996353">
    <w:abstractNumId w:val="10"/>
  </w:num>
  <w:num w:numId="31" w16cid:durableId="1162966200">
    <w:abstractNumId w:val="3"/>
  </w:num>
  <w:num w:numId="32" w16cid:durableId="180319778">
    <w:abstractNumId w:val="1"/>
  </w:num>
  <w:num w:numId="33" w16cid:durableId="248581747">
    <w:abstractNumId w:val="6"/>
  </w:num>
  <w:num w:numId="34" w16cid:durableId="1995643156">
    <w:abstractNumId w:val="31"/>
  </w:num>
  <w:num w:numId="35" w16cid:durableId="19931703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style="mso-position-horizontal-relative:margin;mso-position-vertical-relative:margin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AE"/>
    <w:rsid w:val="00001C84"/>
    <w:rsid w:val="00003017"/>
    <w:rsid w:val="00010115"/>
    <w:rsid w:val="00023070"/>
    <w:rsid w:val="00034965"/>
    <w:rsid w:val="00034EE5"/>
    <w:rsid w:val="00035881"/>
    <w:rsid w:val="00037B96"/>
    <w:rsid w:val="0004664D"/>
    <w:rsid w:val="000571F2"/>
    <w:rsid w:val="00075154"/>
    <w:rsid w:val="0008165B"/>
    <w:rsid w:val="000B079D"/>
    <w:rsid w:val="000B318D"/>
    <w:rsid w:val="000B3CAF"/>
    <w:rsid w:val="000C041F"/>
    <w:rsid w:val="000C274E"/>
    <w:rsid w:val="000C6F0C"/>
    <w:rsid w:val="000D6497"/>
    <w:rsid w:val="000E258C"/>
    <w:rsid w:val="000E319C"/>
    <w:rsid w:val="000F010E"/>
    <w:rsid w:val="000F135C"/>
    <w:rsid w:val="000F4B1E"/>
    <w:rsid w:val="00103ED9"/>
    <w:rsid w:val="0010706C"/>
    <w:rsid w:val="0010723A"/>
    <w:rsid w:val="0011026F"/>
    <w:rsid w:val="00126062"/>
    <w:rsid w:val="0015514B"/>
    <w:rsid w:val="00155537"/>
    <w:rsid w:val="00160F06"/>
    <w:rsid w:val="00162539"/>
    <w:rsid w:val="00170CC8"/>
    <w:rsid w:val="001722EC"/>
    <w:rsid w:val="00175022"/>
    <w:rsid w:val="00175DDC"/>
    <w:rsid w:val="00184C97"/>
    <w:rsid w:val="001918CE"/>
    <w:rsid w:val="001952F7"/>
    <w:rsid w:val="001A00B9"/>
    <w:rsid w:val="001A1288"/>
    <w:rsid w:val="001B47E6"/>
    <w:rsid w:val="001B6F5B"/>
    <w:rsid w:val="001E7431"/>
    <w:rsid w:val="001F141F"/>
    <w:rsid w:val="001F486C"/>
    <w:rsid w:val="001F6D8C"/>
    <w:rsid w:val="00203B7F"/>
    <w:rsid w:val="002122FE"/>
    <w:rsid w:val="00217D04"/>
    <w:rsid w:val="00223FB5"/>
    <w:rsid w:val="0022429A"/>
    <w:rsid w:val="00226361"/>
    <w:rsid w:val="00231BE3"/>
    <w:rsid w:val="00244174"/>
    <w:rsid w:val="00257C59"/>
    <w:rsid w:val="00261C50"/>
    <w:rsid w:val="0027093D"/>
    <w:rsid w:val="0029394D"/>
    <w:rsid w:val="00295450"/>
    <w:rsid w:val="002D2251"/>
    <w:rsid w:val="002E5CDD"/>
    <w:rsid w:val="002F62A2"/>
    <w:rsid w:val="0032738B"/>
    <w:rsid w:val="00333CB0"/>
    <w:rsid w:val="00333F12"/>
    <w:rsid w:val="003449B0"/>
    <w:rsid w:val="00351EFE"/>
    <w:rsid w:val="00354BDA"/>
    <w:rsid w:val="00362E18"/>
    <w:rsid w:val="0036702F"/>
    <w:rsid w:val="00367181"/>
    <w:rsid w:val="0038263E"/>
    <w:rsid w:val="00385093"/>
    <w:rsid w:val="003905F9"/>
    <w:rsid w:val="003938B7"/>
    <w:rsid w:val="003A1987"/>
    <w:rsid w:val="003A1A4D"/>
    <w:rsid w:val="003A40DF"/>
    <w:rsid w:val="003B0F4A"/>
    <w:rsid w:val="003B3D5B"/>
    <w:rsid w:val="003B4486"/>
    <w:rsid w:val="003C43F2"/>
    <w:rsid w:val="003C70B4"/>
    <w:rsid w:val="003C7FDB"/>
    <w:rsid w:val="003D25F2"/>
    <w:rsid w:val="003D69B2"/>
    <w:rsid w:val="003E431F"/>
    <w:rsid w:val="003E5534"/>
    <w:rsid w:val="003E7D7F"/>
    <w:rsid w:val="003E7F93"/>
    <w:rsid w:val="003F2965"/>
    <w:rsid w:val="004143D5"/>
    <w:rsid w:val="00416A13"/>
    <w:rsid w:val="00432A40"/>
    <w:rsid w:val="00443CC9"/>
    <w:rsid w:val="00446CBF"/>
    <w:rsid w:val="004577C5"/>
    <w:rsid w:val="00457E78"/>
    <w:rsid w:val="00487B48"/>
    <w:rsid w:val="004944FF"/>
    <w:rsid w:val="00497A4C"/>
    <w:rsid w:val="004A0886"/>
    <w:rsid w:val="004C1721"/>
    <w:rsid w:val="004D0A22"/>
    <w:rsid w:val="004D4D22"/>
    <w:rsid w:val="004E2556"/>
    <w:rsid w:val="004E7288"/>
    <w:rsid w:val="004F23E1"/>
    <w:rsid w:val="004F543C"/>
    <w:rsid w:val="004F7A6D"/>
    <w:rsid w:val="00500D2B"/>
    <w:rsid w:val="00501130"/>
    <w:rsid w:val="005027E4"/>
    <w:rsid w:val="0050326A"/>
    <w:rsid w:val="00503C7D"/>
    <w:rsid w:val="005176C0"/>
    <w:rsid w:val="00530753"/>
    <w:rsid w:val="00531143"/>
    <w:rsid w:val="00533E46"/>
    <w:rsid w:val="0053595A"/>
    <w:rsid w:val="00543160"/>
    <w:rsid w:val="00575615"/>
    <w:rsid w:val="00580F37"/>
    <w:rsid w:val="00584FA5"/>
    <w:rsid w:val="00585CC0"/>
    <w:rsid w:val="00587873"/>
    <w:rsid w:val="00596BCC"/>
    <w:rsid w:val="005B5EAB"/>
    <w:rsid w:val="005B7AD7"/>
    <w:rsid w:val="005C24D1"/>
    <w:rsid w:val="005D4A59"/>
    <w:rsid w:val="005D6829"/>
    <w:rsid w:val="005E4BE5"/>
    <w:rsid w:val="00602AFA"/>
    <w:rsid w:val="00602B06"/>
    <w:rsid w:val="006053BB"/>
    <w:rsid w:val="00615E7F"/>
    <w:rsid w:val="006241A8"/>
    <w:rsid w:val="00637654"/>
    <w:rsid w:val="00651EEB"/>
    <w:rsid w:val="00653927"/>
    <w:rsid w:val="00656F91"/>
    <w:rsid w:val="00662D9B"/>
    <w:rsid w:val="00672546"/>
    <w:rsid w:val="00677695"/>
    <w:rsid w:val="00686606"/>
    <w:rsid w:val="00690451"/>
    <w:rsid w:val="00691580"/>
    <w:rsid w:val="00692284"/>
    <w:rsid w:val="006A1BFA"/>
    <w:rsid w:val="006A4A5C"/>
    <w:rsid w:val="006C5B2E"/>
    <w:rsid w:val="006E039E"/>
    <w:rsid w:val="006E768E"/>
    <w:rsid w:val="00710A8C"/>
    <w:rsid w:val="00714043"/>
    <w:rsid w:val="00715CF4"/>
    <w:rsid w:val="00727B5C"/>
    <w:rsid w:val="0073492E"/>
    <w:rsid w:val="00743572"/>
    <w:rsid w:val="00744F6D"/>
    <w:rsid w:val="007500E4"/>
    <w:rsid w:val="007520B2"/>
    <w:rsid w:val="00754298"/>
    <w:rsid w:val="00771E14"/>
    <w:rsid w:val="0078622E"/>
    <w:rsid w:val="007A65D7"/>
    <w:rsid w:val="007A7215"/>
    <w:rsid w:val="007B668E"/>
    <w:rsid w:val="007C354E"/>
    <w:rsid w:val="007D34B9"/>
    <w:rsid w:val="007D435A"/>
    <w:rsid w:val="00830A77"/>
    <w:rsid w:val="00833208"/>
    <w:rsid w:val="00841543"/>
    <w:rsid w:val="00843F1C"/>
    <w:rsid w:val="00862E4F"/>
    <w:rsid w:val="00865F0B"/>
    <w:rsid w:val="00870780"/>
    <w:rsid w:val="008750F8"/>
    <w:rsid w:val="00887641"/>
    <w:rsid w:val="00897CA2"/>
    <w:rsid w:val="008A67B7"/>
    <w:rsid w:val="008B7B57"/>
    <w:rsid w:val="008C60A2"/>
    <w:rsid w:val="008F044B"/>
    <w:rsid w:val="00900C71"/>
    <w:rsid w:val="009278F4"/>
    <w:rsid w:val="00932A0B"/>
    <w:rsid w:val="00954F45"/>
    <w:rsid w:val="00957909"/>
    <w:rsid w:val="009634ED"/>
    <w:rsid w:val="00982DAE"/>
    <w:rsid w:val="009947B6"/>
    <w:rsid w:val="00995672"/>
    <w:rsid w:val="00996954"/>
    <w:rsid w:val="009A280F"/>
    <w:rsid w:val="009A3589"/>
    <w:rsid w:val="009A4003"/>
    <w:rsid w:val="009A7D57"/>
    <w:rsid w:val="009D5D74"/>
    <w:rsid w:val="009E4FD6"/>
    <w:rsid w:val="009E5B8C"/>
    <w:rsid w:val="009F494A"/>
    <w:rsid w:val="009F53B7"/>
    <w:rsid w:val="009F63A7"/>
    <w:rsid w:val="00A066CA"/>
    <w:rsid w:val="00A07852"/>
    <w:rsid w:val="00A17DBF"/>
    <w:rsid w:val="00A2098A"/>
    <w:rsid w:val="00A25967"/>
    <w:rsid w:val="00A26949"/>
    <w:rsid w:val="00A30A0E"/>
    <w:rsid w:val="00A31D3D"/>
    <w:rsid w:val="00A35E51"/>
    <w:rsid w:val="00A371F2"/>
    <w:rsid w:val="00A5007A"/>
    <w:rsid w:val="00A630E8"/>
    <w:rsid w:val="00A645AA"/>
    <w:rsid w:val="00A7036C"/>
    <w:rsid w:val="00A7501A"/>
    <w:rsid w:val="00A77CB1"/>
    <w:rsid w:val="00A801B5"/>
    <w:rsid w:val="00A92409"/>
    <w:rsid w:val="00AB0F42"/>
    <w:rsid w:val="00AB4154"/>
    <w:rsid w:val="00AD50DB"/>
    <w:rsid w:val="00AE050A"/>
    <w:rsid w:val="00AF60FA"/>
    <w:rsid w:val="00B11898"/>
    <w:rsid w:val="00B15513"/>
    <w:rsid w:val="00B21A22"/>
    <w:rsid w:val="00B22D7A"/>
    <w:rsid w:val="00B334DE"/>
    <w:rsid w:val="00B5470C"/>
    <w:rsid w:val="00B56735"/>
    <w:rsid w:val="00B641AF"/>
    <w:rsid w:val="00B64E56"/>
    <w:rsid w:val="00B66211"/>
    <w:rsid w:val="00B7152A"/>
    <w:rsid w:val="00BA20E8"/>
    <w:rsid w:val="00BD36D9"/>
    <w:rsid w:val="00BE15B1"/>
    <w:rsid w:val="00BF3E60"/>
    <w:rsid w:val="00C00F6B"/>
    <w:rsid w:val="00C04C28"/>
    <w:rsid w:val="00C175CA"/>
    <w:rsid w:val="00C20CE9"/>
    <w:rsid w:val="00C45FC6"/>
    <w:rsid w:val="00C72774"/>
    <w:rsid w:val="00C9008B"/>
    <w:rsid w:val="00C92FE6"/>
    <w:rsid w:val="00CA6296"/>
    <w:rsid w:val="00CB35C4"/>
    <w:rsid w:val="00CB582E"/>
    <w:rsid w:val="00CB6100"/>
    <w:rsid w:val="00CC44BC"/>
    <w:rsid w:val="00CF2689"/>
    <w:rsid w:val="00CF278D"/>
    <w:rsid w:val="00CF544E"/>
    <w:rsid w:val="00CF6891"/>
    <w:rsid w:val="00D019F5"/>
    <w:rsid w:val="00D1455A"/>
    <w:rsid w:val="00D21D5B"/>
    <w:rsid w:val="00D23812"/>
    <w:rsid w:val="00D26625"/>
    <w:rsid w:val="00D273A5"/>
    <w:rsid w:val="00D275B8"/>
    <w:rsid w:val="00D33362"/>
    <w:rsid w:val="00D337D7"/>
    <w:rsid w:val="00D34D3D"/>
    <w:rsid w:val="00D37C6F"/>
    <w:rsid w:val="00D46ECE"/>
    <w:rsid w:val="00D51A4B"/>
    <w:rsid w:val="00D611B5"/>
    <w:rsid w:val="00D62BEA"/>
    <w:rsid w:val="00D65241"/>
    <w:rsid w:val="00D73534"/>
    <w:rsid w:val="00D875A5"/>
    <w:rsid w:val="00D96DBB"/>
    <w:rsid w:val="00DA05ED"/>
    <w:rsid w:val="00DA0856"/>
    <w:rsid w:val="00DA2FF3"/>
    <w:rsid w:val="00DB2EAB"/>
    <w:rsid w:val="00DB3FAA"/>
    <w:rsid w:val="00DD1F24"/>
    <w:rsid w:val="00DE3004"/>
    <w:rsid w:val="00DF71CE"/>
    <w:rsid w:val="00E018EA"/>
    <w:rsid w:val="00E06B30"/>
    <w:rsid w:val="00E10AD9"/>
    <w:rsid w:val="00E12750"/>
    <w:rsid w:val="00E147ED"/>
    <w:rsid w:val="00E2006C"/>
    <w:rsid w:val="00E25FAC"/>
    <w:rsid w:val="00E32467"/>
    <w:rsid w:val="00E400FB"/>
    <w:rsid w:val="00E468B9"/>
    <w:rsid w:val="00E64B0C"/>
    <w:rsid w:val="00E64BC6"/>
    <w:rsid w:val="00E72842"/>
    <w:rsid w:val="00E746CA"/>
    <w:rsid w:val="00EA457F"/>
    <w:rsid w:val="00EA6103"/>
    <w:rsid w:val="00EA6E2C"/>
    <w:rsid w:val="00EB3CD5"/>
    <w:rsid w:val="00EB7AEC"/>
    <w:rsid w:val="00ED675C"/>
    <w:rsid w:val="00EE3F6B"/>
    <w:rsid w:val="00EF086B"/>
    <w:rsid w:val="00F03BEA"/>
    <w:rsid w:val="00F04D7C"/>
    <w:rsid w:val="00F23FE1"/>
    <w:rsid w:val="00F2450B"/>
    <w:rsid w:val="00F2562A"/>
    <w:rsid w:val="00F2766F"/>
    <w:rsid w:val="00F27CF9"/>
    <w:rsid w:val="00F50D3A"/>
    <w:rsid w:val="00F56090"/>
    <w:rsid w:val="00F56C35"/>
    <w:rsid w:val="00F60BBD"/>
    <w:rsid w:val="00F72EC2"/>
    <w:rsid w:val="00F8016E"/>
    <w:rsid w:val="00F816F2"/>
    <w:rsid w:val="00F84330"/>
    <w:rsid w:val="00F96276"/>
    <w:rsid w:val="00FB562C"/>
    <w:rsid w:val="00FB5C2E"/>
    <w:rsid w:val="00FC02D5"/>
    <w:rsid w:val="00FC0652"/>
    <w:rsid w:val="00FD12F6"/>
    <w:rsid w:val="00FE0D17"/>
    <w:rsid w:val="00FF0475"/>
    <w:rsid w:val="00FF0666"/>
    <w:rsid w:val="00FF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margin;mso-position-vertical-relative:margin" fill="f" fillcolor="white" stroke="f">
      <v:fill color="white" on="f"/>
      <v:stroke on="f"/>
      <v:textbox style="mso-rotate-with-shape:t"/>
    </o:shapedefaults>
    <o:shapelayout v:ext="edit">
      <o:idmap v:ext="edit" data="2"/>
    </o:shapelayout>
  </w:shapeDefaults>
  <w:decimalSymbol w:val="."/>
  <w:listSeparator w:val=","/>
  <w14:docId w14:val="30590F9F"/>
  <w15:chartTrackingRefBased/>
  <w15:docId w15:val="{4444226F-ACD1-46E4-A8DB-2E869437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075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rsid w:val="003B0F4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3B0F4A"/>
    <w:rPr>
      <w:rFonts w:ascii="Tahoma" w:hAnsi="Tahoma" w:cs="Tahoma"/>
      <w:sz w:val="16"/>
      <w:szCs w:val="16"/>
      <w:lang w:val="es-ES" w:eastAsia="es-ES"/>
    </w:rPr>
  </w:style>
  <w:style w:type="character" w:customStyle="1" w:styleId="PrrafodelistaCar">
    <w:name w:val="Párrafo de lista Car"/>
    <w:aliases w:val="Lista bullets Car,lp1 Car,List Paragraph1 Car,Lista de nivel 1 Car,4 Párrafo de lista Car,Figuras Car,Dot pt Car,No Spacing1 Car,List Paragraph Char Char Char Car,Indicator Text Car,Numbered Para 1 Car,DH1 Car,Listas Car,5.9.1 Car"/>
    <w:link w:val="Prrafodelista"/>
    <w:uiPriority w:val="34"/>
    <w:qFormat/>
    <w:locked/>
    <w:rsid w:val="00530753"/>
    <w:rPr>
      <w:sz w:val="24"/>
      <w:szCs w:val="24"/>
      <w:lang w:val="es-ES" w:eastAsia="es-ES"/>
    </w:rPr>
  </w:style>
  <w:style w:type="paragraph" w:styleId="Prrafodelista">
    <w:name w:val="List Paragraph"/>
    <w:aliases w:val="Lista bullets,lp1,List Paragraph1,Lista de nivel 1,4 Párrafo de lista,Figuras,Dot pt,No Spacing1,List Paragraph Char Char Char,Indicator Text,Numbered Para 1,DH1,Listas,Light Grid - Accent 31,Colorful List - Accent 11,Bullet 1,5.9.1"/>
    <w:basedOn w:val="Normal"/>
    <w:link w:val="PrrafodelistaCar"/>
    <w:uiPriority w:val="34"/>
    <w:qFormat/>
    <w:rsid w:val="005307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6100"/>
    <w:rPr>
      <w:color w:val="0563C1" w:themeColor="hyperlink"/>
      <w:u w:val="single"/>
    </w:rPr>
  </w:style>
  <w:style w:type="character" w:customStyle="1" w:styleId="object">
    <w:name w:val="object"/>
    <w:basedOn w:val="Fuentedeprrafopredeter"/>
    <w:rsid w:val="00CB6100"/>
  </w:style>
  <w:style w:type="table" w:styleId="Tablaconcuadrcula">
    <w:name w:val="Table Grid"/>
    <w:basedOn w:val="Tablanormal"/>
    <w:uiPriority w:val="39"/>
    <w:rsid w:val="00CC4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457E78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B668E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7B668E"/>
    <w:rPr>
      <w:rFonts w:asciiTheme="minorHAnsi" w:eastAsiaTheme="minorEastAsia" w:hAnsiTheme="minorHAnsi" w:cstheme="minorBidi"/>
      <w:sz w:val="22"/>
      <w:szCs w:val="22"/>
    </w:rPr>
  </w:style>
  <w:style w:type="character" w:customStyle="1" w:styleId="object-active">
    <w:name w:val="object-active"/>
    <w:basedOn w:val="Fuentedeprrafopredeter"/>
    <w:rsid w:val="00D37C6F"/>
  </w:style>
  <w:style w:type="paragraph" w:customStyle="1" w:styleId="xmsonormal">
    <w:name w:val="x_msonormal"/>
    <w:basedOn w:val="Normal"/>
    <w:rsid w:val="006241A8"/>
    <w:pPr>
      <w:spacing w:before="100" w:beforeAutospacing="1" w:after="100" w:afterAutospacing="1"/>
    </w:pPr>
    <w:rPr>
      <w:lang w:val="es-MX" w:eastAsia="es-MX"/>
    </w:rPr>
  </w:style>
  <w:style w:type="paragraph" w:styleId="NormalWeb">
    <w:name w:val="Normal (Web)"/>
    <w:basedOn w:val="Normal"/>
    <w:uiPriority w:val="99"/>
    <w:unhideWhenUsed/>
    <w:rsid w:val="00E018EA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UBDIRECCION%20DE%20INFORMATICA\CONTROL%20DE%20OFICIOS\DOCUMENTOS\formatofic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AE013-E711-40AD-9DC0-1511F9D35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formatoficio.dot</Template>
  <TotalTime>4679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Dependencia:</vt:lpstr>
    </vt:vector>
  </TitlesOfParts>
  <Company>H. AYUNTAMIENTO DE ATIZAPAN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Dependencia:</dc:title>
  <dc:subject/>
  <dc:creator>Usuario</dc:creator>
  <cp:keywords/>
  <cp:lastModifiedBy>Presidencia UIPE 2</cp:lastModifiedBy>
  <cp:revision>75</cp:revision>
  <cp:lastPrinted>2024-04-10T20:26:00Z</cp:lastPrinted>
  <dcterms:created xsi:type="dcterms:W3CDTF">2024-01-10T19:05:00Z</dcterms:created>
  <dcterms:modified xsi:type="dcterms:W3CDTF">2024-04-10T20:33:00Z</dcterms:modified>
</cp:coreProperties>
</file>