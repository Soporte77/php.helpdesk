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5A" w:rsidRDefault="00D1455A">
      <w:pPr>
        <w:rPr>
          <w:rFonts w:ascii="Arial" w:hAnsi="Arial" w:cs="Arial"/>
          <w:b/>
          <w:color w:val="000000"/>
          <w:sz w:val="20"/>
          <w:szCs w:val="20"/>
        </w:rPr>
      </w:pPr>
    </w:p>
    <w:p w:rsidR="00A7501A" w:rsidRDefault="00A7501A">
      <w:pPr>
        <w:rPr>
          <w:rFonts w:ascii="Arial" w:hAnsi="Arial" w:cs="Arial"/>
          <w:b/>
          <w:color w:val="000000"/>
          <w:sz w:val="20"/>
          <w:szCs w:val="20"/>
        </w:rPr>
      </w:pPr>
    </w:p>
    <w:p w:rsidR="00A7501A" w:rsidRDefault="00A7501A"/>
    <w:p w:rsidR="00034EE5" w:rsidRDefault="00034EE5"/>
    <w:tbl>
      <w:tblPr>
        <w:tblpPr w:leftFromText="141" w:rightFromText="141" w:vertAnchor="text" w:horzAnchor="margin" w:tblpXSpec="right" w:tblpY="-538"/>
        <w:tblW w:w="51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3544"/>
      </w:tblGrid>
      <w:tr w:rsidR="00075154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Dependencia: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6C4B43">
            <w:pPr>
              <w:jc w:val="right"/>
              <w:rPr>
                <w:rFonts w:ascii="Arial" w:hAnsi="Arial"/>
                <w:sz w:val="20"/>
              </w:rPr>
            </w:pPr>
            <w:bookmarkStart w:id="0" w:name="Dependencia_Des"/>
            <w:bookmarkEnd w:id="0"/>
            <w:r>
              <w:rPr>
                <w:rFonts w:ascii="Arial" w:hAnsi="Arial"/>
                <w:sz w:val="20"/>
              </w:rPr>
              <w:t>PRESIDENCIA MUNICIPAL</w:t>
            </w:r>
          </w:p>
        </w:tc>
      </w:tr>
      <w:tr w:rsidR="00075154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Sección: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6C4B43">
            <w:pPr>
              <w:ind w:hanging="212"/>
              <w:jc w:val="right"/>
              <w:rPr>
                <w:rFonts w:ascii="Arial" w:hAnsi="Arial"/>
                <w:sz w:val="20"/>
              </w:rPr>
            </w:pPr>
            <w:bookmarkStart w:id="1" w:name="Dependencia_Ori"/>
            <w:bookmarkEnd w:id="1"/>
            <w:r>
              <w:rPr>
                <w:rFonts w:ascii="Arial" w:hAnsi="Arial"/>
                <w:sz w:val="20"/>
              </w:rPr>
              <w:t>DEFENSORÍA MUNICIPAL DE DERECHOS HUMANOS</w:t>
            </w:r>
          </w:p>
        </w:tc>
      </w:tr>
      <w:tr w:rsidR="00075154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Oficio: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6C4B43">
            <w:pPr>
              <w:jc w:val="right"/>
              <w:rPr>
                <w:rFonts w:ascii="Arial" w:hAnsi="Arial"/>
                <w:sz w:val="20"/>
              </w:rPr>
            </w:pPr>
            <w:bookmarkStart w:id="2" w:name="No_Oficio"/>
            <w:bookmarkEnd w:id="2"/>
            <w:r>
              <w:rPr>
                <w:rFonts w:ascii="Arial" w:hAnsi="Arial"/>
                <w:sz w:val="20"/>
              </w:rPr>
              <w:t>DMDH/CEA/189/2024</w:t>
            </w:r>
          </w:p>
        </w:tc>
      </w:tr>
      <w:tr w:rsidR="00075154" w:rsidTr="00DE3004">
        <w:trPr>
          <w:trHeight w:val="284"/>
        </w:trPr>
        <w:tc>
          <w:tcPr>
            <w:tcW w:w="1631" w:type="dxa"/>
            <w:tcBorders>
              <w:top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075154" w:rsidRDefault="00075154">
            <w:pPr>
              <w:jc w:val="right"/>
              <w:rPr>
                <w:rFonts w:ascii="Arial" w:hAnsi="Arial"/>
              </w:rPr>
            </w:pPr>
          </w:p>
        </w:tc>
      </w:tr>
      <w:tr w:rsidR="00075154" w:rsidTr="00DE3004">
        <w:trPr>
          <w:trHeight w:val="397"/>
        </w:trPr>
        <w:tc>
          <w:tcPr>
            <w:tcW w:w="1631" w:type="dxa"/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Asunto:</w:t>
            </w:r>
          </w:p>
        </w:tc>
        <w:tc>
          <w:tcPr>
            <w:tcW w:w="3544" w:type="dxa"/>
            <w:vAlign w:val="center"/>
          </w:tcPr>
          <w:p w:rsidR="00075154" w:rsidRDefault="006C4B43">
            <w:pPr>
              <w:jc w:val="right"/>
              <w:rPr>
                <w:rFonts w:ascii="Arial" w:hAnsi="Arial"/>
                <w:b/>
                <w:bCs/>
                <w:sz w:val="18"/>
              </w:rPr>
            </w:pPr>
            <w:bookmarkStart w:id="3" w:name="Asunto"/>
            <w:bookmarkEnd w:id="3"/>
            <w:r>
              <w:rPr>
                <w:rFonts w:ascii="Arial" w:hAnsi="Arial"/>
                <w:b/>
                <w:bCs/>
                <w:sz w:val="18"/>
              </w:rPr>
              <w:t>SE ENVIA INCAPACIDAD</w:t>
            </w:r>
          </w:p>
        </w:tc>
      </w:tr>
    </w:tbl>
    <w:p w:rsidR="00075154" w:rsidRDefault="00075154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034EE5" w:rsidRDefault="00034EE5">
      <w:pPr>
        <w:ind w:left="-360"/>
        <w:jc w:val="both"/>
        <w:rPr>
          <w:rFonts w:ascii="Arial" w:hAnsi="Arial" w:cs="Arial"/>
          <w:sz w:val="22"/>
        </w:rPr>
      </w:pPr>
    </w:p>
    <w:p w:rsidR="00034EE5" w:rsidRDefault="00034EE5">
      <w:pPr>
        <w:ind w:left="-360"/>
        <w:jc w:val="both"/>
        <w:rPr>
          <w:rFonts w:ascii="Arial" w:hAnsi="Arial" w:cs="Arial"/>
          <w:sz w:val="22"/>
        </w:rPr>
      </w:pPr>
    </w:p>
    <w:p w:rsidR="00F23FE1" w:rsidRDefault="00F23FE1" w:rsidP="00DE3004">
      <w:pPr>
        <w:ind w:left="-360"/>
        <w:jc w:val="right"/>
        <w:rPr>
          <w:rFonts w:ascii="Arial" w:hAnsi="Arial" w:cs="Arial"/>
          <w:b/>
          <w:sz w:val="22"/>
        </w:rPr>
      </w:pPr>
    </w:p>
    <w:p w:rsidR="00DE3004" w:rsidRDefault="00DE3004" w:rsidP="00DE3004">
      <w:pPr>
        <w:ind w:left="-360"/>
        <w:jc w:val="right"/>
        <w:rPr>
          <w:rFonts w:ascii="Arial" w:hAnsi="Arial" w:cs="Arial"/>
          <w:b/>
          <w:sz w:val="22"/>
        </w:rPr>
      </w:pPr>
    </w:p>
    <w:p w:rsidR="00075154" w:rsidRDefault="006C4B43" w:rsidP="00686606">
      <w:pPr>
        <w:ind w:right="-81"/>
        <w:jc w:val="right"/>
        <w:rPr>
          <w:rFonts w:ascii="Arial" w:hAnsi="Arial"/>
          <w:sz w:val="20"/>
        </w:rPr>
      </w:pPr>
      <w:bookmarkStart w:id="4" w:name="Fecha"/>
      <w:bookmarkEnd w:id="4"/>
      <w:r>
        <w:rPr>
          <w:rFonts w:ascii="Arial" w:hAnsi="Arial"/>
          <w:sz w:val="20"/>
        </w:rPr>
        <w:t>12 de abril de 2024</w:t>
      </w:r>
    </w:p>
    <w:p w:rsidR="003B0F4A" w:rsidRDefault="003B0F4A" w:rsidP="00B11898">
      <w:pPr>
        <w:ind w:right="-81"/>
        <w:jc w:val="right"/>
        <w:rPr>
          <w:rFonts w:ascii="Arial" w:hAnsi="Arial"/>
          <w:sz w:val="20"/>
        </w:rPr>
      </w:pPr>
    </w:p>
    <w:p w:rsidR="00075154" w:rsidRDefault="00075154" w:rsidP="00B11898">
      <w:pPr>
        <w:ind w:right="-81"/>
        <w:rPr>
          <w:rFonts w:ascii="Arial" w:hAnsi="Arial"/>
          <w:sz w:val="20"/>
        </w:rPr>
      </w:pPr>
    </w:p>
    <w:p w:rsidR="00075154" w:rsidRDefault="006C4B43">
      <w:pPr>
        <w:ind w:right="-81"/>
        <w:rPr>
          <w:rFonts w:ascii="Arial" w:hAnsi="Arial"/>
          <w:b/>
          <w:bCs/>
          <w:sz w:val="20"/>
        </w:rPr>
      </w:pPr>
      <w:bookmarkStart w:id="5" w:name="Titular"/>
      <w:bookmarkEnd w:id="5"/>
      <w:r>
        <w:rPr>
          <w:rFonts w:ascii="Arial" w:hAnsi="Arial"/>
          <w:b/>
          <w:bCs/>
          <w:sz w:val="20"/>
        </w:rPr>
        <w:t>SARA PATRICIA PONCE RAMÍREZ</w:t>
      </w:r>
    </w:p>
    <w:p w:rsidR="00075154" w:rsidRDefault="006C4B43">
      <w:pPr>
        <w:ind w:right="-81"/>
        <w:rPr>
          <w:rFonts w:ascii="Arial" w:hAnsi="Arial"/>
          <w:b/>
          <w:bCs/>
          <w:sz w:val="20"/>
        </w:rPr>
      </w:pPr>
      <w:bookmarkStart w:id="6" w:name="Dependencia_Emite"/>
      <w:bookmarkStart w:id="7" w:name="Dependencia_Destino"/>
      <w:bookmarkEnd w:id="6"/>
      <w:bookmarkEnd w:id="7"/>
      <w:r>
        <w:rPr>
          <w:rFonts w:ascii="Arial" w:hAnsi="Arial"/>
          <w:b/>
          <w:bCs/>
          <w:sz w:val="20"/>
        </w:rPr>
        <w:t>DIRECCIÓN DE ADMINISTRACIÓN</w:t>
      </w:r>
    </w:p>
    <w:p w:rsidR="00075154" w:rsidRPr="00584FA5" w:rsidRDefault="006C4B43">
      <w:pPr>
        <w:ind w:right="-8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MUNICIPIO DE ATIZAPÁ</w:t>
      </w:r>
      <w:r w:rsidR="00075154" w:rsidRPr="00584FA5">
        <w:rPr>
          <w:rFonts w:ascii="Arial" w:hAnsi="Arial"/>
          <w:b/>
          <w:bCs/>
          <w:sz w:val="20"/>
          <w:szCs w:val="20"/>
        </w:rPr>
        <w:t>N DE ZARAGOZA</w:t>
      </w:r>
    </w:p>
    <w:p w:rsidR="00075154" w:rsidRDefault="00075154">
      <w:pPr>
        <w:ind w:right="-81"/>
        <w:rPr>
          <w:rFonts w:ascii="Arial" w:hAnsi="Arial"/>
          <w:b/>
          <w:bCs/>
          <w:sz w:val="20"/>
          <w:szCs w:val="20"/>
        </w:rPr>
      </w:pPr>
      <w:r w:rsidRPr="00584FA5">
        <w:rPr>
          <w:rFonts w:ascii="Arial" w:hAnsi="Arial"/>
          <w:b/>
          <w:bCs/>
          <w:sz w:val="20"/>
          <w:szCs w:val="20"/>
        </w:rPr>
        <w:t>PRESENTE</w:t>
      </w:r>
    </w:p>
    <w:p w:rsidR="006C4B43" w:rsidRDefault="006C4B43">
      <w:pPr>
        <w:ind w:right="-81"/>
        <w:rPr>
          <w:rFonts w:ascii="Arial" w:hAnsi="Arial"/>
          <w:b/>
          <w:bCs/>
          <w:sz w:val="20"/>
          <w:szCs w:val="20"/>
        </w:rPr>
      </w:pPr>
    </w:p>
    <w:p w:rsidR="006C4B43" w:rsidRDefault="006C4B43" w:rsidP="006C4B43">
      <w:pPr>
        <w:spacing w:line="360" w:lineRule="auto"/>
        <w:ind w:right="-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Reciba un cordial saludo, al mismo tiempo remito a Usted </w:t>
      </w:r>
      <w:r w:rsidR="001678FD">
        <w:rPr>
          <w:rFonts w:ascii="Arial" w:hAnsi="Arial" w:cs="Arial"/>
          <w:sz w:val="22"/>
          <w:szCs w:val="22"/>
        </w:rPr>
        <w:t xml:space="preserve">un formato </w:t>
      </w:r>
      <w:bookmarkStart w:id="8" w:name="_GoBack"/>
      <w:bookmarkEnd w:id="8"/>
      <w:r w:rsidR="001678FD">
        <w:rPr>
          <w:rFonts w:ascii="Arial" w:hAnsi="Arial" w:cs="Arial"/>
          <w:sz w:val="22"/>
          <w:szCs w:val="22"/>
        </w:rPr>
        <w:t>de incidencia</w:t>
      </w:r>
      <w:r>
        <w:rPr>
          <w:rFonts w:ascii="Arial" w:hAnsi="Arial" w:cs="Arial"/>
          <w:sz w:val="22"/>
          <w:szCs w:val="22"/>
        </w:rPr>
        <w:t xml:space="preserve"> del personal adscrito a esta Defensoría Municipal de Derechos Humanos, el cual se enlista a continuación:</w:t>
      </w:r>
    </w:p>
    <w:p w:rsidR="006C4B43" w:rsidRDefault="006C4B43" w:rsidP="006C4B43">
      <w:pPr>
        <w:ind w:right="-81"/>
        <w:rPr>
          <w:rFonts w:ascii="Arial" w:hAnsi="Arial"/>
          <w:b/>
          <w:bCs/>
          <w:sz w:val="22"/>
          <w:szCs w:val="22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50"/>
        <w:gridCol w:w="4401"/>
        <w:gridCol w:w="2747"/>
        <w:gridCol w:w="951"/>
      </w:tblGrid>
      <w:tr w:rsidR="006C4B43" w:rsidTr="006C4B4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:rsidR="006C4B43" w:rsidRDefault="006C4B43">
            <w:pPr>
              <w:ind w:right="-81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EMPLEADO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:rsidR="006C4B43" w:rsidRDefault="006C4B43">
            <w:pPr>
              <w:ind w:right="-81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C4B43" w:rsidRDefault="006C4B43">
            <w:pPr>
              <w:ind w:right="-81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JUSTIFICACION</w:t>
            </w:r>
          </w:p>
          <w:p w:rsidR="006C4B43" w:rsidRDefault="006C4B43">
            <w:pPr>
              <w:ind w:right="-81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:rsidR="006C4B43" w:rsidRDefault="006C4B43">
            <w:pPr>
              <w:ind w:right="-81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</w:t>
            </w:r>
          </w:p>
        </w:tc>
      </w:tr>
      <w:tr w:rsidR="006C4B43" w:rsidTr="006C4B4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B43" w:rsidRDefault="006C4B43">
            <w:pPr>
              <w:ind w:right="-81"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028737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B43" w:rsidRDefault="006C4B43">
            <w:pPr>
              <w:ind w:right="-8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AIDE ESTUDILLO ZUÑIGA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B43" w:rsidRDefault="006C4B43">
            <w:pPr>
              <w:ind w:right="-81"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INCAPACIDAD  DEL 11/04/2024 AL 17/04/2024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B43" w:rsidRDefault="006C4B43">
            <w:pPr>
              <w:ind w:right="-81"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29</w:t>
            </w:r>
          </w:p>
        </w:tc>
      </w:tr>
    </w:tbl>
    <w:p w:rsidR="006C4B43" w:rsidRDefault="006C4B43" w:rsidP="006C4B43">
      <w:pPr>
        <w:jc w:val="both"/>
        <w:rPr>
          <w:rFonts w:ascii="Arial" w:hAnsi="Arial" w:cs="Arial"/>
          <w:sz w:val="22"/>
          <w:szCs w:val="22"/>
        </w:rPr>
      </w:pPr>
    </w:p>
    <w:p w:rsidR="006C4B43" w:rsidRDefault="006C4B43" w:rsidP="006C4B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 anterior, para su conocimiento y trámite administrativo correspondiente.</w:t>
      </w:r>
    </w:p>
    <w:p w:rsidR="006C4B43" w:rsidRDefault="006C4B43" w:rsidP="006C4B43">
      <w:pPr>
        <w:jc w:val="both"/>
        <w:rPr>
          <w:rFonts w:ascii="Arial" w:hAnsi="Arial" w:cs="Arial"/>
          <w:sz w:val="22"/>
          <w:szCs w:val="22"/>
        </w:rPr>
      </w:pPr>
    </w:p>
    <w:p w:rsidR="006C4B43" w:rsidRDefault="006C4B43" w:rsidP="006C4B43">
      <w:pPr>
        <w:jc w:val="both"/>
        <w:rPr>
          <w:rFonts w:ascii="Arial" w:hAnsi="Arial" w:cs="Arial"/>
          <w:sz w:val="22"/>
          <w:szCs w:val="22"/>
        </w:rPr>
      </w:pPr>
    </w:p>
    <w:p w:rsidR="006C4B43" w:rsidRDefault="006C4B43" w:rsidP="006C4B43">
      <w:pPr>
        <w:spacing w:line="360" w:lineRule="auto"/>
        <w:ind w:right="-81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Sin más por el momento, le reitero mi compromiso con los derechos humanos. </w:t>
      </w:r>
    </w:p>
    <w:p w:rsidR="006C4B43" w:rsidRDefault="006C4B43" w:rsidP="006C4B43">
      <w:pPr>
        <w:spacing w:line="360" w:lineRule="auto"/>
        <w:ind w:right="-81"/>
        <w:jc w:val="both"/>
        <w:rPr>
          <w:rFonts w:ascii="Arial" w:hAnsi="Arial"/>
          <w:bCs/>
          <w:sz w:val="20"/>
        </w:rPr>
      </w:pPr>
    </w:p>
    <w:p w:rsidR="006C4B43" w:rsidRDefault="006C4B43" w:rsidP="006C4B43">
      <w:pPr>
        <w:spacing w:line="360" w:lineRule="auto"/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 T E N T A M E N T E</w:t>
      </w:r>
    </w:p>
    <w:p w:rsidR="006C4B43" w:rsidRDefault="006C4B43" w:rsidP="006C4B43">
      <w:pPr>
        <w:spacing w:line="360" w:lineRule="auto"/>
        <w:ind w:right="-81"/>
        <w:jc w:val="center"/>
        <w:rPr>
          <w:rFonts w:ascii="Arial" w:hAnsi="Arial"/>
          <w:b/>
          <w:sz w:val="20"/>
          <w:szCs w:val="20"/>
        </w:rPr>
      </w:pPr>
    </w:p>
    <w:p w:rsidR="006C4B43" w:rsidRDefault="006C4B43" w:rsidP="006C4B43">
      <w:pPr>
        <w:spacing w:line="360" w:lineRule="auto"/>
        <w:ind w:right="-81"/>
        <w:jc w:val="center"/>
        <w:rPr>
          <w:rFonts w:ascii="Arial" w:hAnsi="Arial"/>
          <w:b/>
          <w:sz w:val="20"/>
          <w:szCs w:val="20"/>
        </w:rPr>
      </w:pPr>
    </w:p>
    <w:p w:rsidR="006C4B43" w:rsidRDefault="006C4B43" w:rsidP="006C4B43">
      <w:pPr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OCTAVIO FLORES AVALOS </w:t>
      </w:r>
    </w:p>
    <w:p w:rsidR="006C4B43" w:rsidRDefault="006C4B43" w:rsidP="006C4B43">
      <w:pPr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DEFENSOR MUNICIPAL DE </w:t>
      </w:r>
    </w:p>
    <w:p w:rsidR="006C4B43" w:rsidRDefault="006C4B43" w:rsidP="006C4B43">
      <w:pPr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DERECHOS HUMANOS DE ATIZAPÁN DE ZARAGOZA</w:t>
      </w:r>
    </w:p>
    <w:p w:rsidR="006C4B43" w:rsidRDefault="006C4B43" w:rsidP="006C4B43">
      <w:pPr>
        <w:ind w:right="-81"/>
        <w:jc w:val="both"/>
        <w:rPr>
          <w:rFonts w:ascii="Arial" w:hAnsi="Arial"/>
          <w:sz w:val="20"/>
          <w:szCs w:val="20"/>
        </w:rPr>
      </w:pPr>
    </w:p>
    <w:p w:rsidR="006C4B43" w:rsidRDefault="006C4B43" w:rsidP="006C4B43">
      <w:pPr>
        <w:ind w:right="-81"/>
        <w:jc w:val="both"/>
        <w:rPr>
          <w:rFonts w:ascii="Arial" w:hAnsi="Arial"/>
          <w:sz w:val="14"/>
          <w:szCs w:val="14"/>
        </w:rPr>
      </w:pPr>
    </w:p>
    <w:p w:rsidR="006C4B43" w:rsidRDefault="006C4B43" w:rsidP="006C4B43">
      <w:pPr>
        <w:ind w:right="-81"/>
        <w:jc w:val="both"/>
        <w:rPr>
          <w:rFonts w:ascii="Arial" w:hAnsi="Arial"/>
          <w:sz w:val="14"/>
          <w:szCs w:val="14"/>
        </w:rPr>
      </w:pPr>
    </w:p>
    <w:p w:rsidR="006C4B43" w:rsidRDefault="006C4B43" w:rsidP="006C4B43">
      <w:pPr>
        <w:ind w:right="-81"/>
        <w:jc w:val="both"/>
        <w:rPr>
          <w:rFonts w:ascii="Arial" w:hAnsi="Arial"/>
          <w:sz w:val="14"/>
          <w:szCs w:val="14"/>
        </w:rPr>
      </w:pPr>
    </w:p>
    <w:p w:rsidR="006C4B43" w:rsidRDefault="006C4B43" w:rsidP="006C4B43">
      <w:pPr>
        <w:ind w:right="-81"/>
        <w:jc w:val="both"/>
        <w:rPr>
          <w:rFonts w:ascii="Arial" w:hAnsi="Arial"/>
          <w:sz w:val="14"/>
          <w:szCs w:val="14"/>
        </w:rPr>
      </w:pPr>
    </w:p>
    <w:p w:rsidR="006C4B43" w:rsidRDefault="006C4B43" w:rsidP="006C4B43">
      <w:pPr>
        <w:ind w:right="-81"/>
        <w:jc w:val="both"/>
        <w:rPr>
          <w:rFonts w:ascii="Arial" w:hAnsi="Arial"/>
          <w:sz w:val="14"/>
          <w:szCs w:val="14"/>
        </w:rPr>
      </w:pPr>
    </w:p>
    <w:p w:rsidR="006C4B43" w:rsidRDefault="006C4B43" w:rsidP="006C4B43">
      <w:pPr>
        <w:ind w:right="-81"/>
        <w:jc w:val="both"/>
        <w:rPr>
          <w:rFonts w:ascii="Arial" w:hAnsi="Arial"/>
          <w:sz w:val="14"/>
          <w:szCs w:val="14"/>
        </w:rPr>
      </w:pPr>
      <w:proofErr w:type="spellStart"/>
      <w:r>
        <w:rPr>
          <w:rFonts w:ascii="Arial" w:hAnsi="Arial"/>
          <w:sz w:val="14"/>
          <w:szCs w:val="14"/>
        </w:rPr>
        <w:t>c.p</w:t>
      </w:r>
      <w:proofErr w:type="spellEnd"/>
      <w:r>
        <w:rPr>
          <w:rFonts w:ascii="Arial" w:hAnsi="Arial"/>
          <w:sz w:val="14"/>
          <w:szCs w:val="14"/>
        </w:rPr>
        <w:t xml:space="preserve"> Archivo/Dirección</w:t>
      </w:r>
    </w:p>
    <w:p w:rsidR="006C4B43" w:rsidRDefault="006C4B43" w:rsidP="006C4B43">
      <w:pPr>
        <w:ind w:right="-81"/>
        <w:jc w:val="both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 WMGTH/</w:t>
      </w:r>
      <w:proofErr w:type="spellStart"/>
      <w:r>
        <w:rPr>
          <w:rFonts w:ascii="Arial" w:hAnsi="Arial"/>
          <w:sz w:val="14"/>
          <w:szCs w:val="14"/>
        </w:rPr>
        <w:t>scgo</w:t>
      </w:r>
      <w:proofErr w:type="spellEnd"/>
    </w:p>
    <w:p w:rsidR="006C4B43" w:rsidRDefault="006C4B43" w:rsidP="006C4B43">
      <w:pPr>
        <w:spacing w:line="360" w:lineRule="auto"/>
        <w:ind w:right="-81"/>
        <w:jc w:val="center"/>
        <w:rPr>
          <w:rFonts w:ascii="Arial" w:hAnsi="Arial"/>
          <w:b/>
          <w:sz w:val="20"/>
        </w:rPr>
      </w:pPr>
    </w:p>
    <w:p w:rsidR="006C4B43" w:rsidRDefault="006C4B43" w:rsidP="006C4B43">
      <w:pPr>
        <w:ind w:right="-81"/>
        <w:rPr>
          <w:rFonts w:ascii="Arial" w:hAnsi="Arial"/>
          <w:b/>
          <w:bCs/>
          <w:sz w:val="20"/>
          <w:szCs w:val="20"/>
        </w:rPr>
      </w:pPr>
    </w:p>
    <w:p w:rsidR="006C4B43" w:rsidRDefault="006C4B43" w:rsidP="006C4B43">
      <w:pPr>
        <w:ind w:right="-81"/>
        <w:rPr>
          <w:rFonts w:ascii="Arial" w:hAnsi="Arial"/>
          <w:b/>
          <w:bCs/>
          <w:sz w:val="20"/>
          <w:szCs w:val="20"/>
        </w:rPr>
      </w:pPr>
    </w:p>
    <w:p w:rsidR="006C4B43" w:rsidRPr="00584FA5" w:rsidRDefault="006C4B43">
      <w:pPr>
        <w:ind w:right="-81"/>
        <w:rPr>
          <w:rFonts w:ascii="Arial" w:hAnsi="Arial"/>
          <w:b/>
          <w:bCs/>
          <w:sz w:val="20"/>
          <w:szCs w:val="20"/>
        </w:rPr>
      </w:pPr>
    </w:p>
    <w:sectPr w:rsidR="006C4B43" w:rsidRPr="00584FA5" w:rsidSect="00E468B9">
      <w:headerReference w:type="default" r:id="rId6"/>
      <w:footerReference w:type="default" r:id="rId7"/>
      <w:pgSz w:w="12240" w:h="15840"/>
      <w:pgMar w:top="1056" w:right="1080" w:bottom="1417" w:left="1701" w:header="0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465" w:rsidRDefault="00624465">
      <w:r>
        <w:separator/>
      </w:r>
    </w:p>
  </w:endnote>
  <w:endnote w:type="continuationSeparator" w:id="0">
    <w:p w:rsidR="00624465" w:rsidRDefault="0062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E6" w:rsidRDefault="00DB36C1" w:rsidP="005D6829">
    <w:pPr>
      <w:pStyle w:val="Piedepgina"/>
      <w:ind w:left="-567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-473710</wp:posOffset>
          </wp:positionH>
          <wp:positionV relativeFrom="margin">
            <wp:posOffset>8132445</wp:posOffset>
          </wp:positionV>
          <wp:extent cx="6598920" cy="867410"/>
          <wp:effectExtent l="0" t="0" r="0" b="0"/>
          <wp:wrapSquare wrapText="bothSides"/>
          <wp:docPr id="4" name="Imagen 4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892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465" w:rsidRDefault="00624465">
      <w:r>
        <w:separator/>
      </w:r>
    </w:p>
  </w:footnote>
  <w:footnote w:type="continuationSeparator" w:id="0">
    <w:p w:rsidR="00624465" w:rsidRDefault="00624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54E" w:rsidRDefault="0010706C" w:rsidP="005D6829">
    <w:pPr>
      <w:pStyle w:val="Encabezado"/>
      <w:ind w:left="-709" w:firstLine="709"/>
      <w:jc w:val="both"/>
    </w:pPr>
    <w:r>
      <w:rPr>
        <w:noProof/>
        <w:lang w:val="es-MX" w:eastAsia="es-MX"/>
      </w:rPr>
      <w:t xml:space="preserve">                                                                      </w:t>
    </w:r>
    <w:r w:rsidR="00DB36C1">
      <w:rPr>
        <w:noProof/>
        <w:lang w:val="es-MX" w:eastAsia="es-MX"/>
      </w:rPr>
      <w:drawing>
        <wp:inline distT="0" distB="0" distL="0" distR="0">
          <wp:extent cx="6600825" cy="866775"/>
          <wp:effectExtent l="0" t="0" r="0" b="0"/>
          <wp:docPr id="1" name="Imagen 1" descr="ENCABEZAD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08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43"/>
    <w:rsid w:val="00003017"/>
    <w:rsid w:val="00034965"/>
    <w:rsid w:val="00034EE5"/>
    <w:rsid w:val="00035881"/>
    <w:rsid w:val="00037B96"/>
    <w:rsid w:val="000571F2"/>
    <w:rsid w:val="00075154"/>
    <w:rsid w:val="000D6497"/>
    <w:rsid w:val="000E258C"/>
    <w:rsid w:val="000E319C"/>
    <w:rsid w:val="000F010E"/>
    <w:rsid w:val="00103ED9"/>
    <w:rsid w:val="0010706C"/>
    <w:rsid w:val="0010723A"/>
    <w:rsid w:val="0011026F"/>
    <w:rsid w:val="00160F06"/>
    <w:rsid w:val="001678FD"/>
    <w:rsid w:val="00170CC8"/>
    <w:rsid w:val="001722EC"/>
    <w:rsid w:val="00175022"/>
    <w:rsid w:val="00175DDC"/>
    <w:rsid w:val="001952F7"/>
    <w:rsid w:val="0022429A"/>
    <w:rsid w:val="00231BE3"/>
    <w:rsid w:val="00244174"/>
    <w:rsid w:val="00257C59"/>
    <w:rsid w:val="0029394D"/>
    <w:rsid w:val="002E5CDD"/>
    <w:rsid w:val="00305095"/>
    <w:rsid w:val="00333CB0"/>
    <w:rsid w:val="00351EFE"/>
    <w:rsid w:val="00362E18"/>
    <w:rsid w:val="003A1987"/>
    <w:rsid w:val="003A40DF"/>
    <w:rsid w:val="003B0F4A"/>
    <w:rsid w:val="003B3D5B"/>
    <w:rsid w:val="003E7F93"/>
    <w:rsid w:val="00497A4C"/>
    <w:rsid w:val="004A0886"/>
    <w:rsid w:val="004C1721"/>
    <w:rsid w:val="004D0A22"/>
    <w:rsid w:val="004E2556"/>
    <w:rsid w:val="004F23E1"/>
    <w:rsid w:val="004F543C"/>
    <w:rsid w:val="00503C7D"/>
    <w:rsid w:val="005176C0"/>
    <w:rsid w:val="00533E46"/>
    <w:rsid w:val="00580F37"/>
    <w:rsid w:val="00584FA5"/>
    <w:rsid w:val="00587873"/>
    <w:rsid w:val="005B5EAB"/>
    <w:rsid w:val="005D6829"/>
    <w:rsid w:val="00602B06"/>
    <w:rsid w:val="006053BB"/>
    <w:rsid w:val="00624465"/>
    <w:rsid w:val="00651EEB"/>
    <w:rsid w:val="00653927"/>
    <w:rsid w:val="00656F91"/>
    <w:rsid w:val="00686606"/>
    <w:rsid w:val="00692284"/>
    <w:rsid w:val="006C4B43"/>
    <w:rsid w:val="007520B2"/>
    <w:rsid w:val="00771E14"/>
    <w:rsid w:val="007C354E"/>
    <w:rsid w:val="007D34B9"/>
    <w:rsid w:val="007D435A"/>
    <w:rsid w:val="00897CA2"/>
    <w:rsid w:val="008B7B57"/>
    <w:rsid w:val="008C60A2"/>
    <w:rsid w:val="008F044B"/>
    <w:rsid w:val="009278F4"/>
    <w:rsid w:val="009634ED"/>
    <w:rsid w:val="00995672"/>
    <w:rsid w:val="00996954"/>
    <w:rsid w:val="009A280F"/>
    <w:rsid w:val="009D5D74"/>
    <w:rsid w:val="00A066CA"/>
    <w:rsid w:val="00A07852"/>
    <w:rsid w:val="00A17DBF"/>
    <w:rsid w:val="00A371F2"/>
    <w:rsid w:val="00A5007A"/>
    <w:rsid w:val="00A7501A"/>
    <w:rsid w:val="00A801B5"/>
    <w:rsid w:val="00AD50DB"/>
    <w:rsid w:val="00B11898"/>
    <w:rsid w:val="00B22D7A"/>
    <w:rsid w:val="00B641AF"/>
    <w:rsid w:val="00BA20E8"/>
    <w:rsid w:val="00C175CA"/>
    <w:rsid w:val="00C20CE9"/>
    <w:rsid w:val="00C45FC6"/>
    <w:rsid w:val="00C92FE6"/>
    <w:rsid w:val="00CB35C4"/>
    <w:rsid w:val="00D1455A"/>
    <w:rsid w:val="00D273A5"/>
    <w:rsid w:val="00D337D7"/>
    <w:rsid w:val="00D611B5"/>
    <w:rsid w:val="00D62BEA"/>
    <w:rsid w:val="00D875A5"/>
    <w:rsid w:val="00DA0856"/>
    <w:rsid w:val="00DB36C1"/>
    <w:rsid w:val="00DB3FAA"/>
    <w:rsid w:val="00DE3004"/>
    <w:rsid w:val="00E10AD9"/>
    <w:rsid w:val="00E468B9"/>
    <w:rsid w:val="00ED675C"/>
    <w:rsid w:val="00F23FE1"/>
    <w:rsid w:val="00F96276"/>
    <w:rsid w:val="00FB562C"/>
    <w:rsid w:val="00FC02D5"/>
    <w:rsid w:val="00FC0652"/>
    <w:rsid w:val="00FE0D17"/>
    <w:rsid w:val="00FF0475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4466BCB7"/>
  <w15:chartTrackingRefBased/>
  <w15:docId w15:val="{DBE67F0A-FD57-490D-8B22-90DF6D5A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3B0F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B0F4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6C4B4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DIRECCION%20DE%20INFORMATICA\CONTROL%20DE%20OFICIOS\DOCUMENTOS\formatofi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formatoficio.dot</Template>
  <TotalTime>16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Dependencia:</vt:lpstr>
    </vt:vector>
  </TitlesOfParts>
  <Company>H. AYUNTAMIENTO DE ATIZAPAN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Dependencia:</dc:title>
  <dc:subject/>
  <dc:creator>RUBI</dc:creator>
  <cp:keywords/>
  <cp:lastModifiedBy>RUBI</cp:lastModifiedBy>
  <cp:revision>2</cp:revision>
  <cp:lastPrinted>2024-04-12T23:00:00Z</cp:lastPrinted>
  <dcterms:created xsi:type="dcterms:W3CDTF">2024-04-12T22:52:00Z</dcterms:created>
  <dcterms:modified xsi:type="dcterms:W3CDTF">2024-04-15T20:38:00Z</dcterms:modified>
</cp:coreProperties>
</file>