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5A63" w14:textId="77777777" w:rsidR="009F15E5" w:rsidRDefault="009F15E5" w:rsidP="009F15E5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F15E5" w14:paraId="73D6C409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8BEB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64E7" w14:textId="77777777" w:rsidR="009F15E5" w:rsidRDefault="009F15E5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9F15E5" w14:paraId="1DC36161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9079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2788" w14:textId="77777777" w:rsidR="009F15E5" w:rsidRDefault="009F15E5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9F15E5" w14:paraId="766C15A6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78F6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7471" w14:textId="3F784D2D" w:rsidR="009F15E5" w:rsidRDefault="00BD7898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B877239" w14:textId="77777777" w:rsidR="009F15E5" w:rsidRDefault="009F15E5" w:rsidP="009F15E5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635C45C" w14:textId="77777777" w:rsidR="009F15E5" w:rsidRDefault="009F15E5" w:rsidP="009F15E5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7BAB41E" w14:textId="77777777" w:rsidR="009F15E5" w:rsidRDefault="009F15E5" w:rsidP="009F15E5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09CD3AB" w14:textId="5BEDA47B" w:rsidR="009F15E5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BD7898">
        <w:rPr>
          <w:rFonts w:ascii="Arial" w:hAnsi="Arial" w:cs="Arial"/>
          <w:sz w:val="16"/>
          <w:szCs w:val="16"/>
        </w:rPr>
        <w:t>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B7108C3" w14:textId="77777777" w:rsidR="009F15E5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A69D8D1" w14:textId="77777777" w:rsidR="009F15E5" w:rsidRDefault="009F15E5" w:rsidP="009F15E5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9AF7157" w14:textId="77777777" w:rsidR="009F15E5" w:rsidRDefault="009F15E5" w:rsidP="009F15E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A9BDEE8" w14:textId="77777777" w:rsidR="009F15E5" w:rsidRDefault="009F15E5" w:rsidP="009F15E5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0BAC9EF" w14:textId="65C7BF19" w:rsidR="005C4ED4" w:rsidRPr="00EE1D1D" w:rsidRDefault="00567B09" w:rsidP="009F15E5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E1D1D">
        <w:rPr>
          <w:rFonts w:ascii="Arial" w:eastAsiaTheme="minorHAnsi" w:hAnsi="Arial" w:cs="Arial"/>
          <w:b/>
          <w:bCs/>
          <w:lang w:val="es-MX" w:eastAsia="en-US"/>
        </w:rPr>
        <w:t>ERIC ALEJANDRO GUTIÉRREZ TORRES</w:t>
      </w:r>
    </w:p>
    <w:p w14:paraId="00C41403" w14:textId="2B001174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GESTION Y CONTROL </w:t>
      </w:r>
    </w:p>
    <w:p w14:paraId="6FC6BFA6" w14:textId="41ED3BDE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DE OBRAS PÚBLICAS</w:t>
      </w:r>
    </w:p>
    <w:p w14:paraId="1146AE62" w14:textId="451E8E76" w:rsidR="009F15E5" w:rsidRPr="00EE1D1D" w:rsidRDefault="009F15E5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F9C9D6C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6501E70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AAC7F3D" w14:textId="2CBC7629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CBDP10213BTCR031 y CBDP10213BTCR271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69A04C0" w14:textId="77777777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</w:p>
    <w:p w14:paraId="3DB51F6E" w14:textId="77777777" w:rsidR="009F15E5" w:rsidRDefault="009F15E5" w:rsidP="009F15E5">
      <w:pPr>
        <w:pStyle w:val="Sinespaciado"/>
        <w:spacing w:line="276" w:lineRule="auto"/>
        <w:jc w:val="both"/>
        <w:rPr>
          <w:rFonts w:ascii="Arial" w:hAnsi="Arial" w:cs="Arial"/>
        </w:rPr>
      </w:pPr>
      <w:bookmarkStart w:id="0" w:name="_Hlk152938411"/>
      <w:r>
        <w:rPr>
          <w:rFonts w:ascii="Arial" w:hAnsi="Arial" w:cs="Arial"/>
        </w:rPr>
        <w:t>Sin otro particular, aprovecho la ocasión para reiterarle la seguridad de mi consideración distinguida.</w:t>
      </w:r>
    </w:p>
    <w:bookmarkEnd w:id="0"/>
    <w:p w14:paraId="68838517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4931596" w14:textId="77777777" w:rsidR="009F15E5" w:rsidRDefault="009F15E5" w:rsidP="00C20667">
      <w:pPr>
        <w:spacing w:line="240" w:lineRule="auto"/>
        <w:rPr>
          <w:rFonts w:ascii="Arial" w:hAnsi="Arial" w:cs="Arial"/>
          <w:b/>
          <w:bCs/>
        </w:rPr>
      </w:pPr>
    </w:p>
    <w:p w14:paraId="59AFFA46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F214704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AAE3A6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031BA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485273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8FC086" w14:textId="77777777" w:rsidR="009F15E5" w:rsidRDefault="009F15E5" w:rsidP="009F15E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D997BD" w14:textId="77777777" w:rsidR="009F15E5" w:rsidRDefault="009F15E5" w:rsidP="009F15E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39F1D4E" w14:textId="77777777" w:rsidR="009F15E5" w:rsidRDefault="009F15E5" w:rsidP="009F15E5">
      <w:pPr>
        <w:pStyle w:val="Sinespaciado"/>
        <w:rPr>
          <w:rFonts w:ascii="Arial" w:hAnsi="Arial" w:cs="Arial"/>
        </w:rPr>
      </w:pPr>
    </w:p>
    <w:p w14:paraId="2A34058A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C54E8F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638C1B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A02BE93" w14:textId="77777777" w:rsidR="009F15E5" w:rsidRP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55F448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27D2BB8" w14:textId="77777777" w:rsidR="009C50FE" w:rsidRDefault="009C50FE" w:rsidP="009C50FE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C50FE" w14:paraId="646FEEB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E65F" w14:textId="77777777" w:rsidR="009C50FE" w:rsidRDefault="009C50FE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8AA7" w14:textId="77777777" w:rsidR="009C50FE" w:rsidRDefault="009C50FE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9C50FE" w14:paraId="10C6229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290B" w14:textId="77777777" w:rsidR="009C50FE" w:rsidRDefault="009C50FE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4BD0" w14:textId="77777777" w:rsidR="009C50FE" w:rsidRDefault="009C50FE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9C50FE" w14:paraId="74F0BE2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8F6B" w14:textId="77777777" w:rsidR="009C50FE" w:rsidRDefault="009C50FE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00F" w14:textId="323BE977" w:rsidR="009C50FE" w:rsidRDefault="009C50FE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2BC2C5F" w14:textId="77777777" w:rsidR="009C50FE" w:rsidRDefault="009C50FE" w:rsidP="009C50FE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7FF0D8F" w14:textId="77777777" w:rsidR="009C50FE" w:rsidRDefault="009C50FE" w:rsidP="009C50FE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EB7E0A5" w14:textId="77777777" w:rsidR="009C50FE" w:rsidRDefault="009C50FE" w:rsidP="009C50FE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F31EE89" w14:textId="19FC82A2" w:rsidR="009C50FE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998DA62" w14:textId="77777777" w:rsidR="009C50FE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7FEA890" w14:textId="77777777" w:rsidR="009C50FE" w:rsidRDefault="009C50FE" w:rsidP="009C50FE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F955051" w14:textId="77777777" w:rsidR="009C50FE" w:rsidRDefault="009C50FE" w:rsidP="009C50FE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E36E926" w14:textId="77777777" w:rsidR="009C50FE" w:rsidRDefault="009C50FE" w:rsidP="009C50FE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9B39B5" w14:textId="6E9BDA01" w:rsidR="009C50FE" w:rsidRPr="00EE1D1D" w:rsidRDefault="00567B09" w:rsidP="009C50FE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E1D1D">
        <w:rPr>
          <w:rFonts w:ascii="Arial" w:eastAsiaTheme="minorHAnsi" w:hAnsi="Arial" w:cs="Arial"/>
          <w:b/>
          <w:bCs/>
          <w:lang w:val="es-MX" w:eastAsia="en-US"/>
        </w:rPr>
        <w:t>CRISTOPHER EDUARDO GALICIA GARDUÑO</w:t>
      </w:r>
    </w:p>
    <w:p w14:paraId="096EF45C" w14:textId="77777777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MOVILIDAD E INFRAESTRUCTURA </w:t>
      </w:r>
    </w:p>
    <w:p w14:paraId="78FA9C31" w14:textId="4B43F731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URBANA DE OBRAS PÚBLICAS</w:t>
      </w:r>
    </w:p>
    <w:p w14:paraId="4146FF82" w14:textId="7B0FD546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BC4F3DE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2DCC7D17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18E7B559" w14:textId="550DC116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Pr="00A54A90">
        <w:rPr>
          <w:rFonts w:ascii="Arial" w:hAnsi="Arial" w:cs="Arial"/>
          <w:b/>
          <w:bCs/>
        </w:rPr>
        <w:t>CBDP10213BTCR028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4D095" w14:textId="77777777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</w:p>
    <w:p w14:paraId="7B628EE9" w14:textId="77777777" w:rsidR="009C50FE" w:rsidRDefault="009C50FE" w:rsidP="009C50FE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F1175FC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BE80968" w14:textId="77777777" w:rsidR="009C50FE" w:rsidRDefault="009C50FE" w:rsidP="009C50FE">
      <w:pPr>
        <w:spacing w:line="240" w:lineRule="auto"/>
        <w:rPr>
          <w:rFonts w:ascii="Arial" w:hAnsi="Arial" w:cs="Arial"/>
          <w:b/>
          <w:bCs/>
        </w:rPr>
      </w:pPr>
    </w:p>
    <w:p w14:paraId="427306D4" w14:textId="77777777" w:rsidR="009C50FE" w:rsidRDefault="009C50FE" w:rsidP="00B01080">
      <w:pPr>
        <w:spacing w:line="240" w:lineRule="auto"/>
        <w:rPr>
          <w:rFonts w:ascii="Arial" w:hAnsi="Arial" w:cs="Arial"/>
          <w:b/>
          <w:bCs/>
        </w:rPr>
      </w:pPr>
    </w:p>
    <w:p w14:paraId="2B5CAE38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9472D6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064312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4806C0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3794DF" w14:textId="77777777" w:rsidR="009C50FE" w:rsidRDefault="009C50FE" w:rsidP="009C50F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F56ED6F" w14:textId="77777777" w:rsidR="009C50FE" w:rsidRDefault="009C50FE" w:rsidP="009C50FE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4DF6B35" w14:textId="77777777" w:rsidR="009C50FE" w:rsidRDefault="009C50FE" w:rsidP="009C50FE">
      <w:pPr>
        <w:pStyle w:val="Sinespaciado"/>
        <w:rPr>
          <w:rFonts w:ascii="Arial" w:hAnsi="Arial" w:cs="Arial"/>
        </w:rPr>
      </w:pPr>
    </w:p>
    <w:p w14:paraId="5A20865A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CF0A15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C283E0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49DD59" w14:textId="77777777" w:rsidR="009C50FE" w:rsidRPr="009F15E5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BD8949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B3AFCD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C1B7E2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150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11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7FF306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338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6C9B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5B4A65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CA4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2712" w14:textId="3F0BC778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E5F534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A0A3FD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6407A7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2A71321" w14:textId="6283F58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9D5221">
        <w:rPr>
          <w:rFonts w:ascii="Arial" w:hAnsi="Arial" w:cs="Arial"/>
          <w:sz w:val="16"/>
          <w:szCs w:val="16"/>
        </w:rPr>
        <w:t>12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95A20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765DA8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0F3D1D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4C52C5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C159D42" w14:textId="27BFCD34" w:rsidR="00C20667" w:rsidRPr="00EE1D1D" w:rsidRDefault="00C20667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E1D1D">
        <w:rPr>
          <w:rFonts w:ascii="Arial" w:eastAsiaTheme="minorHAnsi" w:hAnsi="Arial" w:cs="Arial"/>
          <w:b/>
          <w:bCs/>
          <w:lang w:val="es-MX" w:eastAsia="en-US"/>
        </w:rPr>
        <w:t>ELSA PAULA CRUZ RODRÍGUEZ</w:t>
      </w:r>
    </w:p>
    <w:p w14:paraId="1F5FC7CF" w14:textId="77777777" w:rsidR="00C20667" w:rsidRPr="00EE1D1D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SUBDIRECTORA DE RECURSOS </w:t>
      </w:r>
    </w:p>
    <w:p w14:paraId="0BF738AA" w14:textId="0730040A" w:rsidR="00C20667" w:rsidRPr="00EE1D1D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HUMANOS DE ADMINISTRACI</w:t>
      </w:r>
      <w:r w:rsidR="00363ABF" w:rsidRPr="00EE1D1D">
        <w:rPr>
          <w:rFonts w:ascii="Arial" w:hAnsi="Arial" w:cs="Arial"/>
          <w:b/>
          <w:bCs/>
        </w:rPr>
        <w:t>Ó</w:t>
      </w:r>
      <w:r w:rsidRPr="00EE1D1D">
        <w:rPr>
          <w:rFonts w:ascii="Arial" w:hAnsi="Arial" w:cs="Arial"/>
          <w:b/>
          <w:bCs/>
        </w:rPr>
        <w:t>N</w:t>
      </w:r>
    </w:p>
    <w:p w14:paraId="0172D877" w14:textId="0769C19D" w:rsidR="00BD7898" w:rsidRPr="00EE1D1D" w:rsidRDefault="00BD7898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2DE704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9CEB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8F8A23E" w14:textId="082719C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20667" w:rsidRPr="00A54A90">
        <w:rPr>
          <w:rFonts w:ascii="Arial" w:hAnsi="Arial" w:cs="Arial"/>
          <w:b/>
          <w:bCs/>
        </w:rPr>
        <w:t>CBDP10213BTCR042, CBDP10213BTCR043 y CBDP10219BTCR373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574ED0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5956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F54C468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EDA645C" w14:textId="77777777" w:rsidR="00BD7898" w:rsidRDefault="00BD7898" w:rsidP="00C20667">
      <w:pPr>
        <w:spacing w:line="240" w:lineRule="auto"/>
        <w:rPr>
          <w:rFonts w:ascii="Arial" w:hAnsi="Arial" w:cs="Arial"/>
          <w:b/>
          <w:bCs/>
        </w:rPr>
      </w:pPr>
    </w:p>
    <w:p w14:paraId="1B491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E10DF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64108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BE89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7683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A0C55B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7C022C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103FE2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39ABF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C8699A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2C1E96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24A5D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7E615F1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7202C6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716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54BF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801543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EA7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E364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6F3C88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702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C45C" w14:textId="41F013F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5FB07E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028B0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F9C0FF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11D45B4" w14:textId="7C4EDF0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B07F57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B609F5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4CE710E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ED3D76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6BD12D" w14:textId="625F9575" w:rsidR="00C20667" w:rsidRPr="00363ABF" w:rsidRDefault="00C20667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363ABF">
        <w:rPr>
          <w:rFonts w:ascii="Arial" w:eastAsiaTheme="minorHAnsi" w:hAnsi="Arial" w:cs="Arial"/>
          <w:b/>
          <w:bCs/>
          <w:lang w:val="es-MX" w:eastAsia="en-US"/>
        </w:rPr>
        <w:t>CELIA FANNY CABRERA CHÁVEZ</w:t>
      </w:r>
    </w:p>
    <w:p w14:paraId="5F8FE104" w14:textId="667B2509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SUBDIRECTORA DE RECURSOS MATERIALES</w:t>
      </w:r>
      <w:r>
        <w:rPr>
          <w:rFonts w:ascii="Arial" w:hAnsi="Arial" w:cs="Arial"/>
          <w:b/>
          <w:bCs/>
        </w:rPr>
        <w:t xml:space="preserve"> DE ADMINISTRACIÓN </w:t>
      </w:r>
    </w:p>
    <w:p w14:paraId="0456C568" w14:textId="6ACB0E2C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0FDFE17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AD8DB3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5F5A34" w14:textId="21DD8D9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CBDP10219BTCR375 y CBDP10219BTCR376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14225B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C76D0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16932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2AC58A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4BC2E486" w14:textId="77777777" w:rsidR="00BD7898" w:rsidRDefault="00BD7898" w:rsidP="00363ABF">
      <w:pPr>
        <w:spacing w:line="240" w:lineRule="auto"/>
        <w:rPr>
          <w:rFonts w:ascii="Arial" w:hAnsi="Arial" w:cs="Arial"/>
          <w:b/>
          <w:bCs/>
        </w:rPr>
      </w:pPr>
    </w:p>
    <w:p w14:paraId="0EC5C4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1D67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5EA3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AD65A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2573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379C49B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1785B7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115A4A1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9F8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1F28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678CE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96161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E7A0BD6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4939C417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492E6B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EEC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209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7732FB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C3D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E201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34F48D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097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3A53" w14:textId="3F47C2D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3A9120F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826694C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A243A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00A3C9B" w14:textId="24A754C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16"/>
          <w:szCs w:val="16"/>
        </w:rPr>
        <w:t>de diciembre del 2023.</w:t>
      </w:r>
    </w:p>
    <w:p w14:paraId="43C3BF1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7873C82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A292EEE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8FA22ED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FC8428" w14:textId="49A9A8A7" w:rsidR="00363ABF" w:rsidRPr="00363ABF" w:rsidRDefault="00363ABF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363ABF">
        <w:rPr>
          <w:rFonts w:ascii="Arial" w:eastAsiaTheme="minorHAnsi" w:hAnsi="Arial" w:cs="Arial"/>
          <w:b/>
          <w:bCs/>
          <w:lang w:val="es-MX" w:eastAsia="en-US"/>
        </w:rPr>
        <w:t xml:space="preserve">ELI MATEO JIMÉNEZ BENÍTEZ </w:t>
      </w:r>
    </w:p>
    <w:p w14:paraId="23A0ADEA" w14:textId="77777777" w:rsid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JEFE DE DEPARTAMENTO DE SEGUIMIENTO AL </w:t>
      </w:r>
    </w:p>
    <w:p w14:paraId="23A0CC51" w14:textId="21FA8A84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SISTEMA ANTICORRUPCIÓN DE CONTRALORÍA MUNICIPAL </w:t>
      </w:r>
    </w:p>
    <w:p w14:paraId="2511C7EB" w14:textId="0F1133BD" w:rsidR="00BD7898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 P R E S E N T E</w:t>
      </w:r>
    </w:p>
    <w:p w14:paraId="362F47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ECF59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3A469C8" w14:textId="3CC52CA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57AD015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38D98D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A2D10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CF7E6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328E0C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44926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BB15E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A80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5EB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876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0B8AF13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82132A2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CA05C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101AF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E624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1729B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A868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33FF5D5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3A92AB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9F1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4B8D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4EBA45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03F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27DA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138D42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AF1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E1FF" w14:textId="3447BDC3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C2F677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1A1C3E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5E67C9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645B13A" w14:textId="292365C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AACBCEF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FD905E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3C32F2D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1F5B227" w14:textId="77777777" w:rsidR="00BD7898" w:rsidRPr="00363ABF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EC5377" w14:textId="44B5864B" w:rsidR="00363ABF" w:rsidRPr="00363ABF" w:rsidRDefault="00363ABF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363ABF">
        <w:rPr>
          <w:rFonts w:ascii="Arial" w:eastAsiaTheme="minorHAnsi" w:hAnsi="Arial" w:cs="Arial"/>
          <w:b/>
          <w:bCs/>
          <w:lang w:val="es-MX" w:eastAsia="en-US"/>
        </w:rPr>
        <w:t xml:space="preserve">ANGELICA DELGADO HERNÁNDEZ </w:t>
      </w:r>
    </w:p>
    <w:p w14:paraId="1BB5608C" w14:textId="7C4B83E1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ASISTENTE ESPECIALIZADO D</w:t>
      </w:r>
      <w:r>
        <w:rPr>
          <w:rFonts w:ascii="Arial" w:hAnsi="Arial" w:cs="Arial"/>
          <w:b/>
          <w:bCs/>
        </w:rPr>
        <w:t>E</w:t>
      </w:r>
      <w:r w:rsidRPr="00363ABF">
        <w:rPr>
          <w:rFonts w:ascii="Arial" w:hAnsi="Arial" w:cs="Arial"/>
          <w:b/>
          <w:bCs/>
        </w:rPr>
        <w:t xml:space="preserve"> CONTRALORÍA MUNICIPAL </w:t>
      </w:r>
    </w:p>
    <w:p w14:paraId="39003665" w14:textId="1845965B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58339E3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48FEB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E618E4C" w14:textId="0030211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F9CDA31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F6B68C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A0B35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D82F06" w14:textId="77777777" w:rsidR="00822F48" w:rsidRPr="00822F48" w:rsidRDefault="00822F48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381A1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54DBC6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24158F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DDE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577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7E82AA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C677B8A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8FB376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889FF5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11606B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CB7A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EF6B3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2F046F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0D0E85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AC7164E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2C0331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54A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7F08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C127B7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DE3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BA9EB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C43A8D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FE3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42F9F" w14:textId="2B2D1239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AB16E9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3ED588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69DE4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F811C37" w14:textId="7FBC0FC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7243C5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42B2DE5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78C79B0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3254A6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1C48C78" w14:textId="008B0701" w:rsidR="007B00C3" w:rsidRPr="007B00C3" w:rsidRDefault="007B00C3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B00C3">
        <w:rPr>
          <w:rFonts w:ascii="Arial" w:eastAsiaTheme="minorHAnsi" w:hAnsi="Arial" w:cs="Arial"/>
          <w:b/>
          <w:bCs/>
          <w:lang w:val="es-MX" w:eastAsia="en-US"/>
        </w:rPr>
        <w:t xml:space="preserve">WENDY MARIANA GÓMEZ TREJO HERNÁNDEZ </w:t>
      </w:r>
    </w:p>
    <w:p w14:paraId="1F54877B" w14:textId="77777777" w:rsid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 xml:space="preserve">COORDINADORA DE ENLACE ADMINISTRATIVO DE </w:t>
      </w:r>
    </w:p>
    <w:p w14:paraId="2C602B6C" w14:textId="159F678F" w:rsidR="007B00C3" w:rsidRP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>LA DEFENSORÍA MUNICIPAL DE DERECHOS HUMANOS</w:t>
      </w:r>
    </w:p>
    <w:p w14:paraId="7577384E" w14:textId="69B2B229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79B7FF5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2CAD7B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AC242BF" w14:textId="5B6FE53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B00C3" w:rsidRPr="00A54A90">
        <w:rPr>
          <w:rFonts w:ascii="Arial" w:hAnsi="Arial" w:cs="Arial"/>
          <w:b/>
          <w:bCs/>
        </w:rPr>
        <w:t xml:space="preserve">CBDP10213BTCR001, </w:t>
      </w:r>
      <w:r w:rsidR="00557627" w:rsidRPr="00A54A90">
        <w:rPr>
          <w:rFonts w:ascii="Arial" w:hAnsi="Arial" w:cs="Arial"/>
          <w:b/>
          <w:bCs/>
        </w:rPr>
        <w:t>CBDP10213BTCR002</w:t>
      </w:r>
      <w:r w:rsidR="007B00C3" w:rsidRPr="00A54A90">
        <w:rPr>
          <w:rFonts w:ascii="Arial" w:hAnsi="Arial" w:cs="Arial"/>
          <w:b/>
          <w:bCs/>
        </w:rPr>
        <w:t xml:space="preserve"> y CBDP10217BTCR352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878D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041BCD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4F75F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68EA3C" w14:textId="77777777" w:rsidR="00BD7898" w:rsidRDefault="00BD7898" w:rsidP="00822F48">
      <w:pPr>
        <w:spacing w:line="240" w:lineRule="auto"/>
        <w:rPr>
          <w:rFonts w:ascii="Arial" w:hAnsi="Arial" w:cs="Arial"/>
          <w:b/>
          <w:bCs/>
        </w:rPr>
      </w:pPr>
    </w:p>
    <w:p w14:paraId="71EEDE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3DAEB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88A7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9B1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E48A8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2A2DBEB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CDBAAC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233570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9F87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12BB9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6E73E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60A8A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DCAD35C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E52BC7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295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D6CA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EC8A56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7DE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A86A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8BC359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316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96E9" w14:textId="7B20CC3A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760F6F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DEF270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AB98525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A35C677" w14:textId="41A1BED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C0B9DE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4B52BC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55DB6CE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73ACF2F" w14:textId="77777777" w:rsidR="00BD7898" w:rsidRPr="00E43E6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9D37893" w14:textId="2F41C88D" w:rsidR="00E43E6E" w:rsidRPr="00E43E6E" w:rsidRDefault="00E43E6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43E6E">
        <w:rPr>
          <w:rFonts w:ascii="Arial" w:eastAsiaTheme="minorHAnsi" w:hAnsi="Arial" w:cs="Arial"/>
          <w:b/>
          <w:bCs/>
          <w:lang w:val="es-MX" w:eastAsia="en-US"/>
        </w:rPr>
        <w:t xml:space="preserve">LUIS PAVEL CORTÉS SÁNCHEZ </w:t>
      </w:r>
    </w:p>
    <w:p w14:paraId="48BEA7FE" w14:textId="41973A57" w:rsidR="00E43E6E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JEFE DE DEPARTAMENTO DE DESARROLLO ECONÓMICO</w:t>
      </w:r>
    </w:p>
    <w:p w14:paraId="04D240B5" w14:textId="39C8DC28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11090C0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1F9C8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C47FB3" w14:textId="36BFE46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363A04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008FB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A2FF9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34CA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F592271" w14:textId="77777777" w:rsidR="00B01080" w:rsidRDefault="00B01080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3541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B66AE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3D17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AF2C4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2A79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A231E3F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04C360B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6C2381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ED7F3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369D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4511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7C287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888BBB8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254E60FA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EC4E68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757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EDD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3E2F91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EDA9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8C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952643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0E44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21AA" w14:textId="237719F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8DBED7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831094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C3EB57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CC4CF61" w14:textId="0126CDD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5548FC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81CD9C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5DC67C4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385790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D265E0A" w14:textId="37173A2E" w:rsidR="00E43E6E" w:rsidRPr="00E43E6E" w:rsidRDefault="00E43E6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43E6E">
        <w:rPr>
          <w:rFonts w:ascii="Arial" w:eastAsiaTheme="minorHAnsi" w:hAnsi="Arial" w:cs="Arial"/>
          <w:b/>
          <w:bCs/>
          <w:lang w:val="es-MX" w:eastAsia="en-US"/>
        </w:rPr>
        <w:t>NAYELI ARÉVALO RIVERA</w:t>
      </w:r>
    </w:p>
    <w:p w14:paraId="6D41A2D1" w14:textId="30E02BB6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JEFA DE OFICINA DE DESARROLLO ECONÓMICO</w:t>
      </w:r>
    </w:p>
    <w:p w14:paraId="0A102F5B" w14:textId="1C2B076F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4756A79A" w14:textId="29F55A40" w:rsidR="00E43E6E" w:rsidRDefault="00E43E6E" w:rsidP="00BD7898">
      <w:pPr>
        <w:pStyle w:val="Sinespaciado"/>
        <w:rPr>
          <w:rFonts w:ascii="Arial" w:hAnsi="Arial" w:cs="Arial"/>
          <w:b/>
          <w:bCs/>
        </w:rPr>
      </w:pPr>
    </w:p>
    <w:p w14:paraId="67ACC2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9BCE2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5924AA" w14:textId="2E1B46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CBDP10223ATCR466 y CBDP10223ATCR465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E04D7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07F76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0AA7D2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907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C50374" w14:textId="77777777" w:rsidR="00BD7898" w:rsidRDefault="00BD7898" w:rsidP="00822F48">
      <w:pPr>
        <w:spacing w:line="240" w:lineRule="auto"/>
        <w:rPr>
          <w:rFonts w:ascii="Arial" w:hAnsi="Arial" w:cs="Arial"/>
          <w:b/>
          <w:bCs/>
        </w:rPr>
      </w:pPr>
    </w:p>
    <w:p w14:paraId="352240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E01D9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FC6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EFF7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E9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E49A8D9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ADF3C0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10F0FB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BCA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FE6599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7A42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319C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145C11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141733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A31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C2A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F196E3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6E2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B27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328622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74B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6B2D" w14:textId="4DFAA41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F498273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21E564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0E1068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3C58634" w14:textId="6994EF4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BBA1BE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CC804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961C8BB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75E9CD3" w14:textId="77777777" w:rsidR="00BD7898" w:rsidRPr="00E43E6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AE409C" w14:textId="28DE9C07" w:rsidR="00E43E6E" w:rsidRPr="00E43E6E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3E6E">
        <w:rPr>
          <w:rFonts w:ascii="Arial" w:hAnsi="Arial" w:cs="Arial"/>
          <w:b/>
          <w:bCs/>
          <w:sz w:val="24"/>
          <w:szCs w:val="24"/>
          <w:lang w:eastAsia="es-MX"/>
        </w:rPr>
        <w:t>OSCAR RAFAEL PIEDRAS VÁZQUEZ</w:t>
      </w:r>
    </w:p>
    <w:p w14:paraId="761AE2F4" w14:textId="77777777" w:rsidR="00E43E6E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3E6E">
        <w:rPr>
          <w:rFonts w:ascii="Arial" w:hAnsi="Arial" w:cs="Arial"/>
          <w:b/>
          <w:bCs/>
          <w:sz w:val="24"/>
          <w:szCs w:val="24"/>
        </w:rPr>
        <w:t xml:space="preserve">JEFE DE DEPARTAMENTO DE ECONOMÍA </w:t>
      </w:r>
    </w:p>
    <w:p w14:paraId="7F4E909C" w14:textId="59E30A9C" w:rsidR="00BD7898" w:rsidRPr="00E43E6E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3E6E">
        <w:rPr>
          <w:rFonts w:ascii="Arial" w:hAnsi="Arial" w:cs="Arial"/>
          <w:b/>
          <w:bCs/>
          <w:sz w:val="24"/>
          <w:szCs w:val="24"/>
        </w:rPr>
        <w:t>SOCIAL DE DESARROLLO ECONÓMICO</w:t>
      </w:r>
    </w:p>
    <w:p w14:paraId="040E9B73" w14:textId="00819425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3F6E381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26B5FE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C4A7FDF" w14:textId="4039997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CBDP10216ATCR267, CBDP10216ATCR270, CBDP10217ATCR311</w:t>
      </w:r>
      <w:r w:rsidR="00B40C9F" w:rsidRPr="00A54A90">
        <w:rPr>
          <w:rFonts w:ascii="Arial" w:hAnsi="Arial" w:cs="Arial"/>
          <w:b/>
          <w:bCs/>
        </w:rPr>
        <w:t xml:space="preserve"> </w:t>
      </w:r>
      <w:r w:rsidR="00E43E6E" w:rsidRPr="00A54A90">
        <w:rPr>
          <w:rFonts w:ascii="Arial" w:hAnsi="Arial" w:cs="Arial"/>
          <w:b/>
          <w:bCs/>
        </w:rPr>
        <w:t>y CBDP10222ATCR445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1188A4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7C639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579C3B7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932C5DD" w14:textId="77777777" w:rsidR="00E43E6E" w:rsidRDefault="00E43E6E" w:rsidP="00E43E6E">
      <w:pPr>
        <w:spacing w:line="240" w:lineRule="auto"/>
        <w:rPr>
          <w:rFonts w:ascii="Arial" w:hAnsi="Arial" w:cs="Arial"/>
          <w:b/>
          <w:bCs/>
        </w:rPr>
      </w:pPr>
    </w:p>
    <w:p w14:paraId="4B55F9C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C5D21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E50C1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0D5E1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DF77B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C017058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E3F9BE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94D1F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BD390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4193B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CD9D8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2195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68FA7B33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0DC645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2FB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5CD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11A675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249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A8C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3E6306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F29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1BA4" w14:textId="009BE746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DCBB3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07CD6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95EE14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7F41404" w14:textId="22F8D2E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9B0A70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904C5F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72C137D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0F46C1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5DE90ED" w14:textId="3A95BBF5" w:rsidR="00E43E6E" w:rsidRPr="00E43E6E" w:rsidRDefault="00E43E6E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E43E6E">
        <w:rPr>
          <w:rFonts w:ascii="Arial" w:eastAsiaTheme="minorHAnsi" w:hAnsi="Arial" w:cs="Arial"/>
          <w:b/>
          <w:bCs/>
          <w:lang w:val="es-MX" w:eastAsia="en-US"/>
        </w:rPr>
        <w:t>SALVADOR GONZÁLEZ DOMÍNGUEZ</w:t>
      </w:r>
      <w:r w:rsidRPr="00E43E6E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78777703" w14:textId="77777777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JEFE DE DEPARTAMENTO DE DESARROLLO ECONÓMICO</w:t>
      </w:r>
    </w:p>
    <w:p w14:paraId="1A1DB3FD" w14:textId="77777777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3635C73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29887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650921" w14:textId="7C94A5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CBDP10219BTCR365 y CBDP10219BTCR366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B1C374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81045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490793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D2EC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B74C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F5FC3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D8805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C0B8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12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4C9F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223F1E6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803EC1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985A2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C52CE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558A49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AFD6D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D15AE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28814A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8DF55C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436777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A7B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9E73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1A5DA8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153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81F1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936322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76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0E6D" w14:textId="780409D8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F30039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006EC3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4A08F1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E9F078E" w14:textId="4CF49F6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5F1990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08824C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1F745C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63C9D37" w14:textId="77777777" w:rsidR="00BD7898" w:rsidRPr="00E43E6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4B526A7" w14:textId="31348C78" w:rsidR="00E43E6E" w:rsidRPr="00E43E6E" w:rsidRDefault="00E43E6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E43E6E">
        <w:rPr>
          <w:rFonts w:ascii="Arial" w:eastAsiaTheme="minorHAnsi" w:hAnsi="Arial" w:cs="Arial"/>
          <w:b/>
          <w:bCs/>
          <w:lang w:val="es-MX" w:eastAsia="en-US"/>
        </w:rPr>
        <w:t>VÍCTOR MANUEL CAZARES MORALES</w:t>
      </w:r>
    </w:p>
    <w:p w14:paraId="1C00D1BE" w14:textId="77777777" w:rsidR="00822F48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COORDINADOR DEL CENTRO DE ATENCIÓN EMPRESARIAL </w:t>
      </w:r>
    </w:p>
    <w:p w14:paraId="372D4779" w14:textId="769061B2" w:rsidR="00E43E6E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DE DESARROLLO ECONÓMICO</w:t>
      </w:r>
    </w:p>
    <w:p w14:paraId="072806F7" w14:textId="7FA9FE7C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259FE2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1B5F91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D2218DC" w14:textId="4CD8770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20958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D1532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34171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95A7F15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FCA012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9A00D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1E23C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4E3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A25B7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BB0BB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7D7E13B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FE8727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37C3DD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05DF9D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0475E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F0704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10B6F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A9D0441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695A23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FA2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30B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9A6600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B60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FE2A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39B3CE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02E4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E0D5" w14:textId="386D8069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57BFE2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0D1D34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CA3B5C5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F811204" w14:textId="36B0BA1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59D204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7EC5BA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185B672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B4E88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DEA906" w14:textId="3D676E58" w:rsidR="00DB4806" w:rsidRPr="00DB4806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 w:rsidRPr="00DB4806">
        <w:rPr>
          <w:rFonts w:ascii="Arial" w:hAnsi="Arial" w:cs="Arial"/>
          <w:b/>
          <w:bCs/>
          <w:sz w:val="24"/>
          <w:szCs w:val="24"/>
          <w:lang w:eastAsia="es-MX"/>
        </w:rPr>
        <w:t xml:space="preserve">CAROLINA ROJAS GONZÁLEZ </w:t>
      </w:r>
    </w:p>
    <w:p w14:paraId="4906964E" w14:textId="77777777" w:rsidR="00DB4806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 xml:space="preserve">JEFA DE DEPARTAMENTO DE LA UNIDAD DE INTERÉS SUPERIOR </w:t>
      </w:r>
    </w:p>
    <w:p w14:paraId="6D7D4EFB" w14:textId="06A0270B" w:rsidR="00BD7898" w:rsidRPr="00DB4806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 xml:space="preserve">DE NIÑAS, NIÑOS Y ADOLESCENTES DE DESARROLLO SOCIAL  </w:t>
      </w:r>
    </w:p>
    <w:p w14:paraId="7B4BE7A8" w14:textId="3794E54A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2A0312F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2FC509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4ACCB82" w14:textId="3322A23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CBDP10222ATCR449, CBDP10222ATCR450, CBDP10222ATCR451, CBDP10223ATCR452 y CBDP10223ATCR453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408107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6DE33" w14:textId="6AEAE03A" w:rsidR="00BD7898" w:rsidRPr="00B01080" w:rsidRDefault="00BD7898" w:rsidP="00B01080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F7725D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F479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5DBC6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6065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1878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D7829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B8A74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DF53364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2C167C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0B83A0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960F0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CC6B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57E7C1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62DA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04A837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FDB3F2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97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CF7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A94D94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775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243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36ADA7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A75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F041" w14:textId="6F7D63E0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54C9DF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754DB2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D69545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CD68020" w14:textId="376E5A3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BFE2DB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12C49A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B13524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F48653B" w14:textId="77777777" w:rsidR="00BD7898" w:rsidRPr="00DB4806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39F811D" w14:textId="32A3E3C8" w:rsidR="00DB4806" w:rsidRPr="00DB4806" w:rsidRDefault="00DB4806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DB4806">
        <w:rPr>
          <w:rFonts w:ascii="Arial" w:eastAsiaTheme="minorHAnsi" w:hAnsi="Arial" w:cs="Arial"/>
          <w:b/>
          <w:bCs/>
          <w:lang w:val="es-MX" w:eastAsia="en-US"/>
        </w:rPr>
        <w:t>EDGAR RAINIER PALACIOS LANDEROS</w:t>
      </w:r>
    </w:p>
    <w:p w14:paraId="22782AC7" w14:textId="1CFC6326" w:rsidR="00DB4806" w:rsidRPr="00DB4806" w:rsidRDefault="00DB4806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DB4806">
        <w:rPr>
          <w:rFonts w:ascii="Arial" w:eastAsiaTheme="minorHAnsi" w:hAnsi="Arial" w:cs="Arial"/>
          <w:b/>
          <w:bCs/>
          <w:lang w:val="es-MX" w:eastAsia="en-US"/>
        </w:rPr>
        <w:t xml:space="preserve">SUBDIRECTOR DE CULTURA DE DESARROLLO SOCIAL </w:t>
      </w:r>
    </w:p>
    <w:p w14:paraId="53D2F1DB" w14:textId="582CA6F1" w:rsidR="00BD7898" w:rsidRPr="00DB4806" w:rsidRDefault="00DB4806" w:rsidP="00BD7898">
      <w:pPr>
        <w:pStyle w:val="Sinespaciado"/>
        <w:rPr>
          <w:rFonts w:ascii="Arial" w:hAnsi="Arial" w:cs="Arial"/>
          <w:b/>
          <w:bCs/>
        </w:rPr>
      </w:pPr>
      <w:r w:rsidRPr="00DB4806">
        <w:rPr>
          <w:rFonts w:ascii="Arial" w:hAnsi="Arial" w:cs="Arial"/>
          <w:b/>
          <w:bCs/>
        </w:rPr>
        <w:t>P R E S E N T E</w:t>
      </w:r>
    </w:p>
    <w:p w14:paraId="5E9546C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FC959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8A8DF8" w14:textId="0594A20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CBDP10215ATCR137, CBDP10222ATCR440 y CBDP10222ATCR441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0752C8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A39EAD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AF241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F103527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2BD423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74E10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2E872C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88E5F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EBC14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2744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F134CD1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276A7EC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D14D2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E94E3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6B1C4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27B5E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79D9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0C1904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2BC4C2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EB0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6A71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05A258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BC4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B60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02AC50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7C3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0B5D" w14:textId="07A8BD93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3D57A0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B657E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156DCB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C5EEB64" w14:textId="50634E6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079460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7804733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F381C0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6985B1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1A333F" w14:textId="2853BF2B" w:rsidR="00B40C9F" w:rsidRPr="00B40C9F" w:rsidRDefault="00B40C9F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40C9F">
        <w:rPr>
          <w:rFonts w:ascii="Arial" w:eastAsiaTheme="minorHAnsi" w:hAnsi="Arial" w:cs="Arial"/>
          <w:b/>
          <w:bCs/>
          <w:lang w:val="es-MX" w:eastAsia="en-US"/>
        </w:rPr>
        <w:t xml:space="preserve">JOSÉ ANTONIO ZÚÑIGA MENDOZA </w:t>
      </w:r>
    </w:p>
    <w:p w14:paraId="50B88FC3" w14:textId="305666B4" w:rsidR="00BD7898" w:rsidRPr="00B40C9F" w:rsidRDefault="00B40C9F" w:rsidP="00BD7898">
      <w:pPr>
        <w:pStyle w:val="Sinespaciado"/>
        <w:jc w:val="both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SUBDIRECTOR DE DEPORTE DE DESARROLLO SOCIAL</w:t>
      </w:r>
    </w:p>
    <w:p w14:paraId="53700C46" w14:textId="69A61517" w:rsidR="00BD7898" w:rsidRPr="00B40C9F" w:rsidRDefault="00B40C9F" w:rsidP="00BD7898">
      <w:pPr>
        <w:pStyle w:val="Sinespaciado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P R E S E N T E</w:t>
      </w:r>
    </w:p>
    <w:p w14:paraId="0C93AA81" w14:textId="77777777" w:rsidR="00BD7898" w:rsidRPr="00B40C9F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800DE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72D9D7" w14:textId="2A6910CE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CBDP10219BTCR390, CBDP10222ATCR442, CBDP10222ATCR443 y CBDP10222ATCR444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1BFC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DA7FEE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0EBE3C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8E11A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A5DC0C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4F77C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5DA6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88E6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0CF25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8FD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7F10652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48C403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3897D2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938A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3AECB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978C8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F720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A898139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0096CA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29A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72CA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6F9221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F2A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C749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27D427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9E0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7206" w14:textId="45FFF6B8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3730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A6AE95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286142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CC017C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05DE214" w14:textId="77A5311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CB6BB2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935E51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3A26E2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967F2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22DBFB8" w14:textId="7F1432AE" w:rsidR="00B40C9F" w:rsidRPr="00B40C9F" w:rsidRDefault="00B40C9F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40C9F">
        <w:rPr>
          <w:rFonts w:ascii="Arial" w:eastAsiaTheme="minorHAnsi" w:hAnsi="Arial" w:cs="Arial"/>
          <w:b/>
          <w:bCs/>
          <w:lang w:val="es-MX" w:eastAsia="en-US"/>
        </w:rPr>
        <w:t>RUBÉN MONREAL OCHOA</w:t>
      </w:r>
    </w:p>
    <w:p w14:paraId="4C913229" w14:textId="70FE8B37" w:rsidR="00B40C9F" w:rsidRPr="00B40C9F" w:rsidRDefault="00B40C9F" w:rsidP="00BD7898">
      <w:pPr>
        <w:pStyle w:val="Sinespaciado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SUBDIRECTOR DE CONCERTACIÓN SOCIAL DE DESARROLLO SOCIAL</w:t>
      </w:r>
    </w:p>
    <w:p w14:paraId="59EB29C1" w14:textId="393D5E6D" w:rsidR="00BD7898" w:rsidRPr="00B40C9F" w:rsidRDefault="00B40C9F" w:rsidP="00BD7898">
      <w:pPr>
        <w:pStyle w:val="Sinespaciado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P R E S E N T E</w:t>
      </w:r>
    </w:p>
    <w:p w14:paraId="2DADBAD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E588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C19B47" w14:textId="6469D9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CBDP10222ATCR436, CBDP10222ATCR437, CBDP10222ATCR438 y CBDP10222ATCR439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6E9D6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9A46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E8C95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261844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A07AB6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121CCB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C509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16636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F137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D0A1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279353A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EFBCB3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CB09C7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6FF2C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7C26D5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E8F49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FC7D8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6FD0801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0F20DC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F89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455E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C305B1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457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D7E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133C29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2E3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AC81" w14:textId="3E89C2B9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9BD83F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67C2B10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8CF594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EB616C3" w14:textId="383518D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A943B8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3BCEAF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18F94D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C4D1CDE" w14:textId="77777777" w:rsidR="00BD7898" w:rsidRPr="000F6497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94C526" w14:textId="67D4F91D" w:rsidR="000F6497" w:rsidRPr="000F6497" w:rsidRDefault="000F6497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F6497">
        <w:rPr>
          <w:rFonts w:ascii="Arial" w:eastAsiaTheme="minorHAnsi" w:hAnsi="Arial" w:cs="Arial"/>
          <w:b/>
          <w:bCs/>
          <w:lang w:val="es-MX" w:eastAsia="en-US"/>
        </w:rPr>
        <w:t>ELIZABETH GALVÁN CRUZ</w:t>
      </w:r>
    </w:p>
    <w:p w14:paraId="549E2B61" w14:textId="139946FA" w:rsidR="000F6497" w:rsidRPr="000F6497" w:rsidRDefault="000F6497" w:rsidP="00BD7898">
      <w:pPr>
        <w:pStyle w:val="Sinespaciado"/>
        <w:rPr>
          <w:rFonts w:ascii="Arial" w:hAnsi="Arial" w:cs="Arial"/>
          <w:b/>
          <w:bCs/>
        </w:rPr>
      </w:pPr>
      <w:r w:rsidRPr="000F6497">
        <w:rPr>
          <w:rFonts w:ascii="Arial" w:hAnsi="Arial" w:cs="Arial"/>
          <w:b/>
          <w:bCs/>
        </w:rPr>
        <w:t>JEFE DE DEPARTAMENTO DE BECAS DE EDUCACIÓN</w:t>
      </w:r>
    </w:p>
    <w:p w14:paraId="70BA5093" w14:textId="025C4A0D" w:rsidR="00BD7898" w:rsidRPr="000F6497" w:rsidRDefault="000F6497" w:rsidP="00BD7898">
      <w:pPr>
        <w:pStyle w:val="Sinespaciado"/>
        <w:rPr>
          <w:rFonts w:ascii="Arial" w:hAnsi="Arial" w:cs="Arial"/>
          <w:b/>
          <w:bCs/>
        </w:rPr>
      </w:pPr>
      <w:r w:rsidRPr="000F6497">
        <w:rPr>
          <w:rFonts w:ascii="Arial" w:hAnsi="Arial" w:cs="Arial"/>
          <w:b/>
          <w:bCs/>
        </w:rPr>
        <w:t>P R E S E N T E</w:t>
      </w:r>
    </w:p>
    <w:p w14:paraId="36B2110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843726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E89FE10" w14:textId="2E08B75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F6497" w:rsidRPr="00A54A90">
        <w:rPr>
          <w:rFonts w:ascii="Arial" w:hAnsi="Arial" w:cs="Arial"/>
          <w:b/>
          <w:bCs/>
        </w:rPr>
        <w:t>CBDP10219BTCR406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EE4A1AE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1B390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3685A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700870" w14:textId="77777777" w:rsidR="00822F48" w:rsidRPr="00822F48" w:rsidRDefault="00822F48" w:rsidP="00B0108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39AEAF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35C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690E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5E1FC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F55E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43761C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F16BF27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6B010BC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B7EE6C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67F1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F591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F94F6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66DA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9A73F3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2703229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46B7C8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DAC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D35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4AA857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1AEA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803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62B810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E4A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738B" w14:textId="4A4119DB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E01A1B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FA6B258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91495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5C7F17A" w14:textId="64845CDB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287830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3BA75BE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343B776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7E227FA" w14:textId="77777777" w:rsidR="00BD7898" w:rsidRPr="00822F4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FFABB92" w14:textId="67F8E813" w:rsidR="00B00ADE" w:rsidRPr="00822F48" w:rsidRDefault="00822F4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22F48">
        <w:rPr>
          <w:rFonts w:ascii="Arial" w:eastAsiaTheme="minorHAnsi" w:hAnsi="Arial" w:cs="Arial"/>
          <w:b/>
          <w:bCs/>
          <w:lang w:val="es-MX" w:eastAsia="en-US"/>
        </w:rPr>
        <w:t xml:space="preserve">OSCAR FÉLIX GONZÁLEZ PEÑA </w:t>
      </w:r>
    </w:p>
    <w:p w14:paraId="029946BB" w14:textId="69B8C8DC" w:rsidR="00B00ADE" w:rsidRPr="00822F48" w:rsidRDefault="00822F48" w:rsidP="00BD7898">
      <w:pPr>
        <w:pStyle w:val="Sinespaciado"/>
        <w:rPr>
          <w:rFonts w:ascii="Arial" w:hAnsi="Arial" w:cs="Arial"/>
          <w:b/>
          <w:bCs/>
        </w:rPr>
      </w:pPr>
      <w:r w:rsidRPr="00822F48">
        <w:rPr>
          <w:rFonts w:ascii="Arial" w:hAnsi="Arial" w:cs="Arial"/>
          <w:b/>
          <w:bCs/>
        </w:rPr>
        <w:t>COORDINADOR DE ATENCIÓN AL SECTOR EDUCATIVO DE EDUCACIÓN</w:t>
      </w:r>
    </w:p>
    <w:p w14:paraId="4539C22A" w14:textId="2D44BA2D" w:rsidR="00BD7898" w:rsidRPr="00822F48" w:rsidRDefault="00822F48" w:rsidP="00BD7898">
      <w:pPr>
        <w:pStyle w:val="Sinespaciado"/>
        <w:rPr>
          <w:rFonts w:ascii="Arial" w:hAnsi="Arial" w:cs="Arial"/>
          <w:b/>
          <w:bCs/>
        </w:rPr>
      </w:pPr>
      <w:r w:rsidRPr="00822F48">
        <w:rPr>
          <w:rFonts w:ascii="Arial" w:hAnsi="Arial" w:cs="Arial"/>
          <w:b/>
          <w:bCs/>
        </w:rPr>
        <w:t>P R E S E N T E</w:t>
      </w:r>
    </w:p>
    <w:p w14:paraId="53DAA74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4FA5A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8930296" w14:textId="023CD928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22F48" w:rsidRPr="00A54A90">
        <w:rPr>
          <w:rFonts w:ascii="Arial" w:hAnsi="Arial" w:cs="Arial"/>
          <w:b/>
          <w:bCs/>
        </w:rPr>
        <w:t>CBDP10219BTCR398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D7053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EEF45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2492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41C7618" w14:textId="77777777" w:rsidR="00B01080" w:rsidRPr="00835CA5" w:rsidRDefault="00B01080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04C3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CC0CB9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4E96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64C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EE11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1F1CC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79EB449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E7739B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EEF3D7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14BEA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E261F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D4DFD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9B8A1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D8F3ACD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32EACCB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4F4BB9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A19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E76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C406A8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EA9D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5AB9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197044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EE7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5080" w14:textId="12B87A86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98B35F0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CA109A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8FB76B3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2058BC3" w14:textId="0C8B379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9CFB6C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0A37205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959E41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890EC2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E8968C1" w14:textId="5A15C9C3" w:rsidR="00835CA5" w:rsidRPr="00835CA5" w:rsidRDefault="00835CA5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35CA5">
        <w:rPr>
          <w:rFonts w:ascii="Arial" w:eastAsiaTheme="minorHAnsi" w:hAnsi="Arial" w:cs="Arial"/>
          <w:b/>
          <w:bCs/>
          <w:lang w:val="es-MX" w:eastAsia="en-US"/>
        </w:rPr>
        <w:t>FRANCISCO JAVIER CORTÉS ZAZUETA</w:t>
      </w:r>
    </w:p>
    <w:p w14:paraId="7C0EC170" w14:textId="5E9EF7E2" w:rsidR="00835CA5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JEFE DE DEPARTAMENTO DE BIBLIOTECAS DE EDUCACIÓN</w:t>
      </w:r>
    </w:p>
    <w:p w14:paraId="7CC7B481" w14:textId="24DE5D5C" w:rsidR="00BD7898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P R E S E N T E</w:t>
      </w:r>
    </w:p>
    <w:p w14:paraId="1464AFE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5BDE2B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0AED16F" w14:textId="5A227D0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CBDP10219BTCR395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DA5521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A4AE9C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F6BA8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26BF2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3CA9B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473DC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9B78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A2DE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2F9B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735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456E84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7ADB51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E0905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32558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749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A8D9C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B7A03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3478C0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18B2FCDC" w14:textId="77777777" w:rsidR="00835CA5" w:rsidRDefault="00835CA5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175E97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40B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613C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83F85F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CD6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D6D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F1E233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283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39CC" w14:textId="4018CE8B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239181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35D3B63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ABC1E6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DE83727" w14:textId="6A935FD6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098C12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F37349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EA220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828732F" w14:textId="77777777" w:rsidR="00BD7898" w:rsidRPr="00835CA5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C6DDC" w14:textId="78DED32F" w:rsidR="00835CA5" w:rsidRPr="00835CA5" w:rsidRDefault="00835CA5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835CA5">
        <w:rPr>
          <w:rFonts w:ascii="Arial" w:eastAsiaTheme="minorHAnsi" w:hAnsi="Arial" w:cs="Arial"/>
          <w:b/>
          <w:bCs/>
          <w:lang w:val="es-MX" w:eastAsia="en-US"/>
        </w:rPr>
        <w:t>JAVIER ISAAC LÓPEZ SÁNCHEZ</w:t>
      </w:r>
      <w:r w:rsidRPr="00835CA5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4371010E" w14:textId="64D223CA" w:rsidR="00835CA5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SUBDIRECTOR DE INNOVACIÓN Y COMUNICACIÓN</w:t>
      </w:r>
    </w:p>
    <w:p w14:paraId="762576FD" w14:textId="2094AB5F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1652B0E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D58BA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F2BA68" w14:textId="3FC6B784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CBDP10222ATCR435 y CBDP10223BTCR467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DE6173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F14DD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7656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CD6B62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DFE82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D9DD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711C1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3FBA1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D3506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BFB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FEC4D80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766179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2A3F1D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2AEB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7546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425040E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19898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700F76F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5D92567C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1F9F76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1A0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EA3C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4C7344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408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FB72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131206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8F5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C6A3" w14:textId="56BF7164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4B3CF7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12A610B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1D9BC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9310F48" w14:textId="02966BA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2438C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AA36BF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A726AC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277320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51F761" w14:textId="4F2C6594" w:rsidR="00835CA5" w:rsidRPr="00835CA5" w:rsidRDefault="00835CA5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835CA5">
        <w:rPr>
          <w:rFonts w:ascii="Arial" w:eastAsiaTheme="minorHAnsi" w:hAnsi="Arial" w:cs="Arial"/>
          <w:b/>
          <w:bCs/>
          <w:lang w:val="es-MX" w:eastAsia="en-US"/>
        </w:rPr>
        <w:t>KAREN ALEJANDRA VÁZQUEZ CALDERÓN</w:t>
      </w:r>
      <w:r w:rsidRPr="00835CA5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408EF5F6" w14:textId="35F89C6A" w:rsidR="00835CA5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JEFA DEL DEPARTAMENTO DE PROGRAMAS Y POLÍTICA PÚBLICA JUVENIL DEL INSTITUTO DE LA JUVENTUD</w:t>
      </w:r>
    </w:p>
    <w:p w14:paraId="0811FCE3" w14:textId="046FB6EF" w:rsidR="00BD7898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P R E S E N T E</w:t>
      </w:r>
    </w:p>
    <w:p w14:paraId="351F459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BD836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065EBB2" w14:textId="57F768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 xml:space="preserve">CBDP10216BTCR298, CBDP10222ATCR448 y </w:t>
      </w:r>
      <w:r w:rsidR="00CC225E" w:rsidRPr="00CC225E">
        <w:rPr>
          <w:rFonts w:ascii="Arial" w:hAnsi="Arial" w:cs="Arial"/>
          <w:b/>
          <w:bCs/>
        </w:rPr>
        <w:t>CBDP10222ATCR434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10FBBC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3A33F9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20667E" w14:textId="77777777" w:rsidR="00BD7898" w:rsidRDefault="00BD7898" w:rsidP="00835CA5">
      <w:pPr>
        <w:spacing w:line="240" w:lineRule="auto"/>
        <w:rPr>
          <w:rFonts w:ascii="Arial" w:hAnsi="Arial" w:cs="Arial"/>
          <w:b/>
          <w:bCs/>
        </w:rPr>
      </w:pPr>
    </w:p>
    <w:p w14:paraId="1708BD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59B2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27BF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81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6C91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8D90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EDAF8F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774BCB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4799C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85995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7B03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10D8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540C8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D2D30C9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861DCC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54D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1421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22FD0A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81C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CEC9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933AAD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9C7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50FD" w14:textId="43B375EA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E2DC50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CECCD5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8DC7F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13C1369" w14:textId="67B5F5DB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8C1791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14F27F1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4BC386B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3CD41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AA712B" w14:textId="353D5C4E" w:rsidR="00835CA5" w:rsidRPr="00835CA5" w:rsidRDefault="00835CA5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835CA5">
        <w:rPr>
          <w:rFonts w:ascii="Arial" w:eastAsiaTheme="minorHAnsi" w:hAnsi="Arial" w:cs="Arial"/>
          <w:b/>
          <w:bCs/>
          <w:lang w:val="es-MX" w:eastAsia="en-US"/>
        </w:rPr>
        <w:t xml:space="preserve">BLANCA ESTELA MORALES CÁRDENAS </w:t>
      </w:r>
    </w:p>
    <w:p w14:paraId="1337E1C8" w14:textId="5F5DA353" w:rsidR="00835CA5" w:rsidRPr="00835CA5" w:rsidRDefault="00835CA5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835CA5">
        <w:rPr>
          <w:rFonts w:ascii="Arial" w:eastAsiaTheme="minorHAnsi" w:hAnsi="Arial" w:cs="Arial"/>
          <w:b/>
          <w:bCs/>
          <w:lang w:val="es-MX" w:eastAsia="en-US"/>
        </w:rPr>
        <w:t>AUXILIAR ADMINISTRATIVO DEL INSTITUTO DE LA MUJER</w:t>
      </w:r>
    </w:p>
    <w:p w14:paraId="5AF9F4D2" w14:textId="156D2733" w:rsidR="00BD7898" w:rsidRPr="00835CA5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>P R E S E N T E</w:t>
      </w:r>
    </w:p>
    <w:p w14:paraId="4232121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EC516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5FC7301" w14:textId="396D69C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CBDP10219BTCR412 y CBDP10216BTCR305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D4ADE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1F534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ECA89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A5481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FBF9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9FDBE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C3E1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9E333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1F06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3D576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04EB67A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6BB38A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779C37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4DD50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F1302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D00E4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8C054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5D9FCE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4B9EEEA5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1CBF26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03E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E0FC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4E578B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03A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C8AE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223E03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564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D268" w14:textId="2F49DFBB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55D37F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439732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B0356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A2A2E3F" w14:textId="552EE48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3CD53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BCB9C62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D3B1E70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00B896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DFDDB99" w14:textId="5C8369EA" w:rsidR="00835CA5" w:rsidRPr="0047529D" w:rsidRDefault="0047529D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47529D">
        <w:rPr>
          <w:rFonts w:ascii="Arial" w:eastAsiaTheme="minorHAnsi" w:hAnsi="Arial" w:cs="Arial"/>
          <w:b/>
          <w:bCs/>
          <w:lang w:val="es-MX" w:eastAsia="en-US"/>
        </w:rPr>
        <w:t xml:space="preserve">DORIS HEIDI LEDESMA FRANCO </w:t>
      </w:r>
    </w:p>
    <w:p w14:paraId="4F063BDD" w14:textId="6EB6AACB" w:rsidR="00835CA5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 xml:space="preserve">ENLACE ADMINISTRATIVO </w:t>
      </w:r>
      <w:r w:rsidRPr="0047529D">
        <w:rPr>
          <w:rFonts w:ascii="Arial" w:eastAsiaTheme="minorHAnsi" w:hAnsi="Arial" w:cs="Arial"/>
          <w:b/>
          <w:bCs/>
          <w:lang w:val="es-MX" w:eastAsia="en-US"/>
        </w:rPr>
        <w:t>DEL INSTITUTO DE LA MUJER</w:t>
      </w:r>
    </w:p>
    <w:p w14:paraId="7BE920BE" w14:textId="066E2701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399A0E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6200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6495F7B" w14:textId="720E4A3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CBDP10216BTCR310, CBDP10216BTCR307, CBDP10213BTCR063, CBDP10219BTCR413 y CBDP10216BTCR301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7E0FBE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D2D91E3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8425C6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FEF938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FCC5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025C6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3898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4A222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0DD3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6522E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CF9120B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A36223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9CA5E6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93B25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2E6ED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5E9B1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C6FFC7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67CB6F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CAF13B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3F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C75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86F3B4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6B4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837E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A96119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2AE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AF26" w14:textId="7BB329E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A2E481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C91747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2D398B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9055433" w14:textId="19D4D84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C7C060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D007B7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68E135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388115F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8C2D37" w14:textId="2ACEC747" w:rsidR="0047529D" w:rsidRPr="0047529D" w:rsidRDefault="0047529D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47529D">
        <w:rPr>
          <w:rFonts w:ascii="Arial" w:eastAsiaTheme="minorHAnsi" w:hAnsi="Arial" w:cs="Arial"/>
          <w:b/>
          <w:bCs/>
          <w:lang w:val="es-MX" w:eastAsia="en-US"/>
        </w:rPr>
        <w:t xml:space="preserve">NAYELLI QUETZALLI QUIÑONES RUIZ </w:t>
      </w:r>
    </w:p>
    <w:p w14:paraId="67BCCC72" w14:textId="75E548BE" w:rsidR="0047529D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JEFE DE DEPARTAMENTO DEL INSTITUTO DE LA MUJER</w:t>
      </w:r>
    </w:p>
    <w:p w14:paraId="55F0D4E2" w14:textId="2F080E4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1323CA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1E650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C15B2C7" w14:textId="515B33B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C225E" w:rsidRPr="00CC225E">
        <w:rPr>
          <w:rFonts w:ascii="Arial" w:hAnsi="Arial" w:cs="Arial"/>
          <w:b/>
          <w:bCs/>
        </w:rPr>
        <w:t>CBDP10219BTCR414</w:t>
      </w:r>
      <w:r w:rsidR="0047529D" w:rsidRPr="00A54A90">
        <w:rPr>
          <w:rFonts w:ascii="Arial" w:hAnsi="Arial" w:cs="Arial"/>
          <w:b/>
          <w:bCs/>
        </w:rPr>
        <w:t>, CBDP10217ATCR337, CBDP10217ATCR335, CBDP10217ATCR338, CBDP10222ATCR425, CBDP10222ATCR426 y CBDP10216ATCR304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77846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C42C26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40790E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2A35992" w14:textId="77777777" w:rsidR="00BD7898" w:rsidRDefault="00BD7898" w:rsidP="0047529D">
      <w:pPr>
        <w:spacing w:line="240" w:lineRule="auto"/>
        <w:rPr>
          <w:rFonts w:ascii="Arial" w:hAnsi="Arial" w:cs="Arial"/>
          <w:b/>
          <w:bCs/>
        </w:rPr>
      </w:pPr>
    </w:p>
    <w:p w14:paraId="3FAFF20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BE5EFE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0810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3A24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5F7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BF5DF8A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28DA7B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F6912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CF9354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7D32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FC50F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BA8C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2EA0959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296578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75C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E99F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A3FD5F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671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6692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CF9C37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3AC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C566" w14:textId="5D2089B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4CD0EF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9C3E5EE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58D152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9632C5A" w14:textId="3649211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CA9526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6CA63B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D5FABA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A493F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011B0" w14:textId="7826BA0A" w:rsidR="0047529D" w:rsidRPr="0047529D" w:rsidRDefault="0047529D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47529D">
        <w:rPr>
          <w:rFonts w:ascii="Arial" w:eastAsiaTheme="minorHAnsi" w:hAnsi="Arial" w:cs="Arial"/>
          <w:b/>
          <w:bCs/>
          <w:lang w:val="es-MX" w:eastAsia="en-US"/>
        </w:rPr>
        <w:t xml:space="preserve">TERESA DE JESÚS PEDRAZA VILLALPANDO </w:t>
      </w:r>
    </w:p>
    <w:p w14:paraId="708422A7" w14:textId="736C887C" w:rsidR="0047529D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 xml:space="preserve">AUXILIAR ADMINISTRATIVO DEL INSTITUTO DE LA MUJER </w:t>
      </w:r>
    </w:p>
    <w:p w14:paraId="0271C731" w14:textId="5B38B56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61F349B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D5EC9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594EFE" w14:textId="033E8CB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CBDP10216BTCR309, CBDP10216BTCR303, CBDP10216BTCR308 y CBDP10216BTCR302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53839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8F7F61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BA93EB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D7519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BC0FA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5511D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3D515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1FB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49F3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FD6E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184C9E3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E42074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161F2A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BDCB8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0355A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DA84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8DAC7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535979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1F7931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C0F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A62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E3D44D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9A7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9B6B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2C81BA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E3F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2CA2" w14:textId="44513D8D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1D945C8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756F66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E36C73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685A356" w14:textId="1A5CEED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FD7D49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04519E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EBBF84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30D2D9" w14:textId="77777777" w:rsidR="00BD7898" w:rsidRPr="009C50F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6D74974" w14:textId="44D57D39" w:rsidR="00984C06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>M. EN D. DÁNAE BAÑUELOS RAMOS</w:t>
      </w:r>
      <w:r w:rsidRPr="009C50FE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16C42B09" w14:textId="7E19BEFC" w:rsidR="009C50FE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COORDINADORA DEL BUFETE JURÍDICO DE JURÍDICO Y CONSULTIVO</w:t>
      </w:r>
    </w:p>
    <w:p w14:paraId="5B1B8D4B" w14:textId="49E649A2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4B08645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FD4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295AA0" w14:textId="5E03AF8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CBDP10216ATCR144, CBDP10216ATCR145 y CBDP10219ATCR355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08692C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B9B04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40564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DDDEA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780F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FE27C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48E58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99EC4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9DB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4901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887681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B371CE2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C5C0B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223C2B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F286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24A52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FFB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108950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D8C44B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7BA4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1D77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1EF563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65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C488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61FFC1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80C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40DB" w14:textId="4AFCBE62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4177CE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41EEB9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14061D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DF52242" w14:textId="65DAD530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301293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F4547A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FDA98A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01E1ADF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6B2D095" w14:textId="5D8251F5" w:rsidR="009C50FE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 xml:space="preserve">LIC. JULIO CESAR CRUZ ALTAMIRANO </w:t>
      </w:r>
    </w:p>
    <w:p w14:paraId="4BF550EA" w14:textId="1434A0CC" w:rsidR="009C50FE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COORDINADOR DE CONTRATOS Y CONVENIOS DE JURÍDICO Y CONSULTIVO</w:t>
      </w:r>
    </w:p>
    <w:p w14:paraId="0106A7A6" w14:textId="7FC143AF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775A48A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A2BF4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7902503" w14:textId="112647F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CBDP10219ATCR354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E8BC5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E8EC7D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695B3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996DF2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FB65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7208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FC147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DEED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4A48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B42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F82F190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D79F52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ABEE33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1E726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174AE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090C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DFD40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307ED85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53A36982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C2B5B1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BC4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4CD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7F97AD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BDB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72EC2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F89743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F34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CF2C" w14:textId="7074C6D5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73B784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81618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186706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D93C1EA" w14:textId="61CE068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8831051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715B2E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67CA8E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76851BF" w14:textId="77777777" w:rsidR="00BD7898" w:rsidRPr="0075263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42D03C" w14:textId="69744864" w:rsidR="00752634" w:rsidRPr="00752634" w:rsidRDefault="0075263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52634">
        <w:rPr>
          <w:rFonts w:ascii="Arial" w:eastAsiaTheme="minorHAnsi" w:hAnsi="Arial" w:cs="Arial"/>
          <w:b/>
          <w:bCs/>
          <w:lang w:val="es-MX" w:eastAsia="en-US"/>
        </w:rPr>
        <w:t>ALMA DELIA VALDEZ HERNÁNDEZ</w:t>
      </w:r>
    </w:p>
    <w:p w14:paraId="405461F8" w14:textId="406B1F2F" w:rsidR="00752634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COORDINADORA GENERAL MUNICIPAL DE MEJORA REGULATORIA </w:t>
      </w:r>
    </w:p>
    <w:p w14:paraId="4AE4EDF7" w14:textId="1AB8142D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4B89FD63" w14:textId="77777777" w:rsidR="00BD7898" w:rsidRPr="00752634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7CAA4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4269390" w14:textId="6D5CBC5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CBDP10221ATCR420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6F79EE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97E8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2BE3A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EDCD4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E836B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88E1E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64E39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0D194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EEF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819C54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856F850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B80FEF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EC109E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A62F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86698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8A534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0A8B2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BEBD7C1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D12F433" w14:textId="77777777" w:rsidR="007430D0" w:rsidRDefault="007430D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60F39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C8F9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EBB3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2BC655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BF3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BF9B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C50AF1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9D4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B5BB" w14:textId="74194C45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D49817E" w14:textId="77777777" w:rsidR="007430D0" w:rsidRDefault="007430D0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1D2A39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8DB793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6C692F0" w14:textId="4038D44E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AFFFE7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D2100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ABE56A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30F2AA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A60DB0C" w14:textId="06AA99B1" w:rsidR="00752634" w:rsidRPr="00752634" w:rsidRDefault="0075263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52634">
        <w:rPr>
          <w:rFonts w:ascii="Arial" w:eastAsiaTheme="minorHAnsi" w:hAnsi="Arial" w:cs="Arial"/>
          <w:b/>
          <w:bCs/>
          <w:lang w:val="es-MX" w:eastAsia="en-US"/>
        </w:rPr>
        <w:t xml:space="preserve">ING. JUAN CARLOS BARRERA PADILLA </w:t>
      </w:r>
    </w:p>
    <w:p w14:paraId="292FEC73" w14:textId="2229210E" w:rsidR="00752634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SUBDIRECTOR DE OPERACIÓN Y ORDENAMIENTO URBANO </w:t>
      </w:r>
    </w:p>
    <w:p w14:paraId="18BF24FD" w14:textId="714161AC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77FACE9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BD502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5C23BF6" w14:textId="49C54A8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CBDP10213BTCR005, CBDP10217ATCR318, CBDP10217ATCR324, CBDP10217ATCR323, CBDP10217ATCR321, CBDP10217ATCR322, CBDP10217ATCR319 y CBDP10213BTCR007</w:t>
      </w:r>
      <w:r w:rsidR="007526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78339A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48EF4D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B408EE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6B733B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D48FB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3EE0A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189A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FC0A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5142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982FBA1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0FC12B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16634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EF18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990D1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97A6C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E643C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4CE581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CEC5C2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04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969A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C5DE42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0AB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1F8C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5F8FE9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58A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BAA5" w14:textId="098FE5E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C4BDEF8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5B58A1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07F5E76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157A0FE" w14:textId="25821BA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9C81F1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D5DA813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D0597E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AA138D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E5193C" w14:textId="4A812E44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>MTRO. ALDO AMÉRICO FLORES SÁNCHEZ</w:t>
      </w:r>
    </w:p>
    <w:p w14:paraId="7FA06B0A" w14:textId="3088B656" w:rsidR="007430D0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ENLACE JURÍDICO DE ORDENAMIENTO TERRITORIAL Y DESARROLLO URBANO</w:t>
      </w:r>
    </w:p>
    <w:p w14:paraId="2CBD033C" w14:textId="697ED2D0" w:rsidR="00BD7898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6A31D7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219CF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9007C0" w14:textId="039C01C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CBDP10213BTCR008 y CBDP10217ATCR320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861DE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36EA6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2CA90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031A7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F81B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4DC6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C9FE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66D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504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F1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FD21FB8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B178F6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1E4C17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DFA59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E048C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54D99B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62CC49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453A10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6A21C5A1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66B9B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490A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CBE3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B57FAF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F9F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69AE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1EBFF2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F63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EBE8" w14:textId="14D4C442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FF5006">
              <w:rPr>
                <w:rFonts w:ascii="Arial" w:hAnsi="Arial"/>
                <w:sz w:val="16"/>
              </w:rPr>
              <w:t>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5A7FC7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8C584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22DAAE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32C24F8" w14:textId="5C3C3AB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F931D5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D8F43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1C92A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A32F9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1C0F80" w14:textId="750B553E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 xml:space="preserve">DAVID RODRÍGUEZ GARDUÑO </w:t>
      </w:r>
    </w:p>
    <w:p w14:paraId="2096332D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VIVERO MUNICIPAL DE </w:t>
      </w:r>
    </w:p>
    <w:p w14:paraId="630FBF1F" w14:textId="1CA928FD" w:rsidR="007430D0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50524737" w14:textId="2BEA04D4" w:rsidR="00BD7898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12FBF47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7F82EEF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160F02" w14:textId="0D6E756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24AB00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6507A8C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87A43E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A2447A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CDD6E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D455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DF201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43ED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5CC74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4E51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CE4E94A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4D67821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2CB3EF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3B4D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011F01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B35C1F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FA9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DA79CC6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55550C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395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28E2D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0A65CA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D45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D258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27B08E9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2E9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FC80" w14:textId="6ACA75E2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B5A493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1B8669B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A44F9A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32BA34F" w14:textId="05E4892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C250DC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48D68E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FFF0E6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6D8A27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41D557E" w14:textId="147D9B22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>FÉLIX EFRAÍN DOMÍNGUEZ VILLAMIL</w:t>
      </w:r>
    </w:p>
    <w:p w14:paraId="483A577E" w14:textId="25840639" w:rsidR="007430D0" w:rsidRP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NORMATIVIDAD AMBIENTAL DE </w:t>
      </w:r>
    </w:p>
    <w:p w14:paraId="3150F769" w14:textId="0229E0D3" w:rsidR="007430D0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48204392" w14:textId="4C420608" w:rsidR="00BD7898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18CD0C3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D59403E" w14:textId="0882A76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CBDP10213BTCR058, CBDP10216BTCR293, CBDP10213BTCR057 y CBDP10216BTCR291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40243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F18D9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E8E16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1C8B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C1FBD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BDA24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07F36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1C6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EE7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0DD7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20A2719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A8AE0C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CDDB49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066DD1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3C0D4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D61B7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FE745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A72F825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323252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5A8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40D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C15A31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8FE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334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99FFAC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F4E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C6C" w14:textId="7CCD4B30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963EAA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92EAE8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EEAA6B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B0BB338" w14:textId="709AC3F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E7504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FF5A9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D43C99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C99AB8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7463A8" w14:textId="39CF34F2" w:rsidR="007430D0" w:rsidRPr="007430D0" w:rsidRDefault="007430D0" w:rsidP="007430D0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 xml:space="preserve">FERNANDO ELÍ MUCIÑO VARGAS </w:t>
      </w:r>
    </w:p>
    <w:p w14:paraId="0685D678" w14:textId="77777777" w:rsid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JEFE DEL DEPARTAMENTO DE PROTECCIÓN ANIMAL</w:t>
      </w:r>
      <w:r>
        <w:rPr>
          <w:rFonts w:ascii="Arial" w:hAnsi="Arial" w:cs="Arial"/>
          <w:b/>
          <w:bCs/>
        </w:rPr>
        <w:t xml:space="preserve"> </w:t>
      </w:r>
      <w:r w:rsidRPr="007430D0">
        <w:rPr>
          <w:rFonts w:ascii="Arial" w:hAnsi="Arial" w:cs="Arial"/>
          <w:b/>
          <w:bCs/>
        </w:rPr>
        <w:t xml:space="preserve">DE </w:t>
      </w:r>
    </w:p>
    <w:p w14:paraId="5781687F" w14:textId="77777777" w:rsidR="007430D0" w:rsidRP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A92C51A" w14:textId="77777777" w:rsid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8A15F39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4FEBA8E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EBCA4E1" w14:textId="61169CD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CBDP10216BTCR289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60E0D3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41E3A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6B5E39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54E1D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0D27E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4EC15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5B1A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894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35F6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398EB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C2544D8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CCEF33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A54D87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40177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6523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113DE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169F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F2BC89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A0D53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1F8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1DC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74AD1B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D09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EA8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4A612D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8524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953D" w14:textId="704AB34C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22E699F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996E19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C5915C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0A453ED" w14:textId="6F0E5EC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B34513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11D5618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D7CC03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5E6F49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2E69BD3" w14:textId="6C2A4BDA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>JAVIER TORRES CORREA</w:t>
      </w:r>
    </w:p>
    <w:p w14:paraId="5A8AEAB2" w14:textId="5F9DBC39" w:rsidR="007430D0" w:rsidRP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DEL DEPARTAMENTO DE ATLAS Y GESTIÓN INTEGRAL DE RIESGO DE </w:t>
      </w:r>
    </w:p>
    <w:p w14:paraId="1E5A916C" w14:textId="696F3C03" w:rsidR="007430D0" w:rsidRP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3899F26" w14:textId="17254F26" w:rsidR="007430D0" w:rsidRPr="007430D0" w:rsidRDefault="007430D0" w:rsidP="007430D0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23AFE09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D48F6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334A5CD" w14:textId="1E80D17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CBDP10213BTCR059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C997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D5E22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5276B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BB775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DF758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DAD1D0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54067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CE48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AFE6C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3647D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702A74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81961F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0CFC83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4112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7C9D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4B9819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AE2B5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7D4B602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F4719B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1F8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403C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8B9CF7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1644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07CB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EECCB7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BE1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DC4B" w14:textId="451D3240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D4754A0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4864C4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F290494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3A171DE" w14:textId="1FB39A1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39A0BCC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7C342C9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8E60345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B183746" w14:textId="77777777" w:rsidR="00BD7898" w:rsidRPr="00DD7B0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DE28096" w14:textId="719B2CC9" w:rsidR="00DD7B08" w:rsidRPr="00DD7B08" w:rsidRDefault="00DD7B0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DD7B08">
        <w:rPr>
          <w:rFonts w:ascii="Arial" w:eastAsiaTheme="minorHAnsi" w:hAnsi="Arial" w:cs="Arial"/>
          <w:b/>
          <w:bCs/>
          <w:lang w:val="es-MX" w:eastAsia="en-US"/>
        </w:rPr>
        <w:t xml:space="preserve">JESSICA HAYDÉE JUÁREA GARCÍA </w:t>
      </w:r>
    </w:p>
    <w:p w14:paraId="3BFB2076" w14:textId="77777777" w:rsid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JEFA DE DEPARTAMENTO DE CAPACITACIÓN DE </w:t>
      </w:r>
    </w:p>
    <w:p w14:paraId="3AFE6413" w14:textId="0F6BF74E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PROTECCIÓN CIVIL, BOMBEROS Y MEDIO AMBIENTE</w:t>
      </w:r>
    </w:p>
    <w:p w14:paraId="1DDE561F" w14:textId="4E9F4A7B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759A972F" w14:textId="77777777" w:rsidR="00BD7898" w:rsidRPr="00DD7B0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6A6E1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27EB9E" w14:textId="20263A2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586B68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C1476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12D1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A00EB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0556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1FF1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C8C9B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323B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242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F727F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1C43A12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FF47F22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1BE2D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7F151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E082C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6076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56BE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0AAC8A2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D8A32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B402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A3AC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F913B1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B6D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0024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4A813D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F5A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59F7" w14:textId="5D5A67BD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F0E51B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362745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315D55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7A5689B" w14:textId="24331EE6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AAD69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7F7B90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582D8C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7C4095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ADDE9" w14:textId="2BC34EF3" w:rsidR="00DD7B08" w:rsidRPr="00DD7B08" w:rsidRDefault="00DD7B0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DD7B08">
        <w:rPr>
          <w:rFonts w:ascii="Arial" w:eastAsiaTheme="minorHAnsi" w:hAnsi="Arial" w:cs="Arial"/>
          <w:b/>
          <w:bCs/>
          <w:lang w:val="es-MX" w:eastAsia="en-US"/>
        </w:rPr>
        <w:t>JUAN RAMON MANUEL CHÁVEZ</w:t>
      </w:r>
    </w:p>
    <w:p w14:paraId="60163294" w14:textId="79FCCAF9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SUBDIRECTOR DE PROTECCIÓN CIVIL </w:t>
      </w:r>
    </w:p>
    <w:p w14:paraId="1A1FDC88" w14:textId="0F0A1BD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35BFA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ADB4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1DB480C" w14:textId="7DAA281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CBDP10219BTCR368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467EDF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22115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A405B6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29B2FF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8CF5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C31F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0FC2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F5C1B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4DA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07DD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1884141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33C0B2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11853F1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D181A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680E5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FB8A5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F7A1F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71DED90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085EFB57" w14:textId="77777777" w:rsidR="009E2E94" w:rsidRDefault="009E2E94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13D0A6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99B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94C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12F88E9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09A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FA0C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78549D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115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D189" w14:textId="1F821B34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F6D909E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951F85C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8B197B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017484F" w14:textId="0B16E0D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83DFB4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CDEBBC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7D760A6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A3643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B8A4EA" w14:textId="1EBABEA6" w:rsidR="00DD7B08" w:rsidRPr="00DD7B08" w:rsidRDefault="00DD7B0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DD7B08">
        <w:rPr>
          <w:rFonts w:ascii="Arial" w:eastAsiaTheme="minorHAnsi" w:hAnsi="Arial" w:cs="Arial"/>
          <w:b/>
          <w:bCs/>
          <w:lang w:val="es-MX" w:eastAsia="en-US"/>
        </w:rPr>
        <w:t xml:space="preserve">MIGUEL ÁNGEL ROMÁN GONZÁLEZ </w:t>
      </w:r>
    </w:p>
    <w:p w14:paraId="1CFF42A8" w14:textId="4BF0062F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SUBDIRECTOR DE BOMBEROS </w:t>
      </w:r>
    </w:p>
    <w:p w14:paraId="47AF5412" w14:textId="3152C1A2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C39242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72D08C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B6392C" w14:textId="32D2C78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CBDP10214ATCR064, CBDP10219BTCR370 y CBDP10219BTCR371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ABC0B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FFCE4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29A5A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67F9A7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45E40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84AC9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822DF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0EFD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F11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2023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9FEFEE1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684D09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043C6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219C3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B73EEA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969D3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219EAB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9BE362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3CBFF7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D6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C323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FD2AE4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50E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0A0F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FBC30C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AE0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4300" w14:textId="1606D766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>
              <w:rPr>
                <w:rFonts w:ascii="Arial" w:hAnsi="Arial"/>
                <w:sz w:val="16"/>
              </w:rPr>
              <w:t>3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752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A799E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5C836C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CEAD79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85DD7DB" w14:textId="497EED3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32ECD23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580BD1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6E2DB1F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7FCFDD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F90703E" w14:textId="7334BE99" w:rsidR="00DD7B08" w:rsidRPr="00DD7B08" w:rsidRDefault="00DD7B0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DD7B08">
        <w:rPr>
          <w:rFonts w:ascii="Arial" w:eastAsiaTheme="minorHAnsi" w:hAnsi="Arial" w:cs="Arial"/>
          <w:b/>
          <w:bCs/>
          <w:lang w:val="es-MX" w:eastAsia="en-US"/>
        </w:rPr>
        <w:t>ALEJANDRA THALÍA GARCÍA DEL RÍO</w:t>
      </w:r>
    </w:p>
    <w:p w14:paraId="73F1E722" w14:textId="098DB739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JEFE DE DEPARTAMENTO DE SECRETARÍA DEL AYUNTAMIENTO</w:t>
      </w:r>
    </w:p>
    <w:p w14:paraId="0CE0D61C" w14:textId="43C66195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882B8D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9FA646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5E9A744" w14:textId="13346BD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CBDP10219BTCR359 y CBDP10219BTCR360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C2C7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E61C8A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85B545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0BB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8ED2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63DD6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4FBDD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2D4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BFB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C0A1B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B087744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ED455B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2E99B3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F51E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19A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BE8DA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4D7EF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6826856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57BA5F4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01AA15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AE39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614D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6DB1F7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3C55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456D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EB1AAF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5B5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F26A" w14:textId="21CC67E0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F9ADF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59482F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D716FE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3DF1562" w14:textId="3907212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44455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624F44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2BCCB5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FD1DEF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AEB5D3" w14:textId="05548E5F" w:rsidR="00DD7B08" w:rsidRPr="00DD7B08" w:rsidRDefault="00DD7B08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DD7B08">
        <w:rPr>
          <w:rFonts w:ascii="Arial" w:eastAsiaTheme="minorHAnsi" w:hAnsi="Arial" w:cs="Arial"/>
          <w:b/>
          <w:bCs/>
          <w:lang w:val="es-MX" w:eastAsia="en-US"/>
        </w:rPr>
        <w:t xml:space="preserve">ANA MARÍA GONZÁLEZ VELÁZQUEZ </w:t>
      </w:r>
    </w:p>
    <w:p w14:paraId="24BC3BF7" w14:textId="029BBFCE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AUXILIAR DE SECRETARÍA DEL AYUNTAMIENTO</w:t>
      </w:r>
    </w:p>
    <w:p w14:paraId="41075B67" w14:textId="6096B0A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24A61D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89D1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CF84B4" w14:textId="1596260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CBDP10215ATCR139, CBDP10219BTCR358, CBDP10217ATCR345 y CBDP10217ATCR344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3229E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23499C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975717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98EB7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319D87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193080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6EA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9156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BB07F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2CF88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A481C0F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B690EF8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86FF7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6FB3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3C430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E4B79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63F75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C81AE0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AD379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910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43E9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591F4D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255F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89F9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4AD771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BEB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2775" w14:textId="54889F2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DBE810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069A58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FFF91F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A8FA8D8" w14:textId="4CA1B31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44D208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DE61F3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047FC42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4A55F2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2EB2DB5" w14:textId="7CD0437E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 xml:space="preserve">JORGE VARGAS MOCTEZUMA </w:t>
      </w:r>
    </w:p>
    <w:p w14:paraId="3EEEC22F" w14:textId="604A5561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 SECRETARÍA DEL AYUNTAMIENTO</w:t>
      </w:r>
    </w:p>
    <w:p w14:paraId="1E4B3E79" w14:textId="6ECC1727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7A86D7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7D43D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79FF9AE" w14:textId="4BDECDD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CBDP10214ATCR093, CBDP10214ATCR092, CBDP10214ATCR091 y CBDP10214ATCR094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F3A3DA2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85B5D4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4151B3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C20B4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1D428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8D607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9B9F2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A624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E0BD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4E02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0794609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780B4E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FA85EB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45EAF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54F6C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8B13E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87F4F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6DE24D3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47FD9A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8B39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B1A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076377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2D9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8294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5405BB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A7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A755" w14:textId="44C885EF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10B74A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F86866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6DEFA8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33EEAF5" w14:textId="5A2C84C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FC89D0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E3D288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B4991C0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0693522" w14:textId="77777777" w:rsidR="00BD7898" w:rsidRPr="009E2E9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2321723" w14:textId="0DE12E82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>JUAN CARLOS MAYEN ACEVES</w:t>
      </w:r>
    </w:p>
    <w:p w14:paraId="44CC8624" w14:textId="2A3BC4D9" w:rsidR="009E2E94" w:rsidRPr="009E2E94" w:rsidRDefault="009E2E94" w:rsidP="009E2E94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 SECRETARÍA DEL AYUNTAMIENTO</w:t>
      </w:r>
    </w:p>
    <w:p w14:paraId="783B82F3" w14:textId="38AFDF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E1BAE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6FD435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0DF9E3" w14:textId="55B2A6D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CBDP10214ATCR095, CBDP10214ATCR098, CBDP10214ATCR096 y CBDP10214ATCR097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384EA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72E7107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2A5F8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A08AA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F3E7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0ED53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1693B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DD38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18F2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1C20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617759D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0D07DAD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162EC3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0C640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6631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95CD5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F3CC6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6E2284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A4935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0677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D90B0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4347E7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586A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720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C9C205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8A6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1A55" w14:textId="398CD3DC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C90C3C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B388E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A97D71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E227627" w14:textId="283741F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B1B7AE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845D2D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9B7734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DCE428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9FC63" w14:textId="2609D37A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 xml:space="preserve">MARÍA DANIELA DE ITA ARÉVALO </w:t>
      </w:r>
    </w:p>
    <w:p w14:paraId="3DDC0597" w14:textId="77777777" w:rsid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 xml:space="preserve">TITULAR DE OFICIALÍA COMÚN DE PARTES DE </w:t>
      </w:r>
    </w:p>
    <w:p w14:paraId="01F32B89" w14:textId="52EF3549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SECRETARÍA DEL AYUNTAMIENTO</w:t>
      </w:r>
    </w:p>
    <w:p w14:paraId="3E061CE7" w14:textId="226133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E:</w:t>
      </w:r>
    </w:p>
    <w:p w14:paraId="0B8FAA4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1842F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72E56AE" w14:textId="068C42E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CBDP10219BTCR362 y CBDP10219BTCR363</w:t>
      </w:r>
      <w:r w:rsidRPr="00A54A90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solicitándole su apoyo a fin de que brinde puntual cumplimiento a lo dispuesto en la normatividad aplicable en coordinación con la Unidad de Transparencia y Acceso a la Información Pública.</w:t>
      </w:r>
    </w:p>
    <w:p w14:paraId="77C040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653F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1C4B3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0292A41" w14:textId="77777777" w:rsidR="00BD7898" w:rsidRDefault="00BD7898" w:rsidP="009E2E94">
      <w:pPr>
        <w:spacing w:line="240" w:lineRule="auto"/>
        <w:rPr>
          <w:rFonts w:ascii="Arial" w:hAnsi="Arial" w:cs="Arial"/>
          <w:b/>
          <w:bCs/>
        </w:rPr>
      </w:pPr>
    </w:p>
    <w:p w14:paraId="6646BD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2E3B8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A0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298F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708D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0E33C34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8894B1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61388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669799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6A417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E412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4F5731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DE3C5C6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025185A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00607F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E4B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42A1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E82B65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2A4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C62F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9CFACD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FDF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5056" w14:textId="71072113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F2767E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5CA3661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994EDD2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1746F2D" w14:textId="62337FB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AD9DBAE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2CD5CE1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B71063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A0779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4E1FC92" w14:textId="04393687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>MARÍA GUADALUPE ORTEGA VEGA</w:t>
      </w:r>
    </w:p>
    <w:p w14:paraId="2E4F9C6E" w14:textId="674DFE1F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MEDIADOR CONCILIADOR DE SECRETARÍA DEL AYUNTAMIENTO</w:t>
      </w:r>
    </w:p>
    <w:p w14:paraId="22A109DA" w14:textId="27C763F4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703C58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BE14B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2D0180" w14:textId="06776B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CBDP10214ATCR086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A9F699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A364E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2909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8953A91" w14:textId="77777777" w:rsidR="009E2E94" w:rsidRPr="009E2E94" w:rsidRDefault="009E2E94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C5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8C374D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65B9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D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0CB1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A582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8E3A8B5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0CBDC8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7D715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170456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23CF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CBBE2E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4BC00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3E806A9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748ACCB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B5B4A8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692C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867D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929EF8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936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B985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17D688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90B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912E" w14:textId="726A3F31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320D71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DE78BF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6F0F53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4FD310E" w14:textId="3B8DD21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4F9E4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7812D7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E777E0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92B86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0DFE3F" w14:textId="7C898822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 xml:space="preserve">OSBALDO CASTILLO ROJAS </w:t>
      </w:r>
    </w:p>
    <w:p w14:paraId="11929294" w14:textId="16A34F05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 SECRETARÍA DEL AYUNTAMIENTO</w:t>
      </w:r>
    </w:p>
    <w:p w14:paraId="31C1863D" w14:textId="35C4267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84792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CC17A2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784E7C" w14:textId="2CEAD23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CBDP10214ATCR089, CBDP10214ATCR088, CBDP10214ATCR087 y CBDP10214ATCR090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367D1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EA53C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B09F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8D4EB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6925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E28D2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4D3C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1F6A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3A6D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1AB0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E5A250C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34C157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8E0B42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6CE76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F752E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356AD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0E06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6EBE5D1C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AD144C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E44D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0B74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345851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0FE9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5AA0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E330F1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A7F3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201F" w14:textId="450881D9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7D5D5C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177A5B0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61C1BB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F601FF5" w14:textId="23DF2CE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5B6EA1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53F90B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2A032FF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6D12B3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5141DF" w14:textId="0042B367" w:rsidR="009E2E94" w:rsidRPr="009E2E94" w:rsidRDefault="009E2E9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 xml:space="preserve">SILVIA ELOISA RACINE AGUILAR </w:t>
      </w:r>
    </w:p>
    <w:p w14:paraId="489406B9" w14:textId="21CAC3B3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JEFE DE UNIDAD DE SECRETARÍA DEL AYUNTAMIENTO</w:t>
      </w:r>
    </w:p>
    <w:p w14:paraId="67B6865C" w14:textId="1297CA72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04D56C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07FF7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7DF6D63" w14:textId="0BD52D9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CBDP10219BTCR361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17458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783DCB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B6BB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B63814A" w14:textId="77777777" w:rsidR="00BD7898" w:rsidRPr="009E2E94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63B4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0F4F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6842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DE33E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92E6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531C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E847B42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B79817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F69BBF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5D53A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5F858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92BE5F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9E280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692004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306A20AF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9267CB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EE40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DF26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D1F0C5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C2087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818F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3D6A18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153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B91E" w14:textId="2B32558B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BFF3B3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98E928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D991D9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60FFE33" w14:textId="3594484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9798AF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8C94739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CBDFA6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F3CDB3A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AFED3D" w14:textId="433C1941" w:rsidR="009E2E94" w:rsidRPr="009E2E94" w:rsidRDefault="009E2E94" w:rsidP="009E2E94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9E2E94">
        <w:rPr>
          <w:rFonts w:ascii="Arial" w:eastAsiaTheme="minorHAnsi" w:hAnsi="Arial" w:cs="Arial"/>
          <w:b/>
          <w:bCs/>
          <w:lang w:val="es-MX" w:eastAsia="en-US"/>
        </w:rPr>
        <w:t xml:space="preserve">TANIA JANINE ZAVALA GARFIAS </w:t>
      </w:r>
    </w:p>
    <w:p w14:paraId="69136992" w14:textId="29E897F7" w:rsidR="00BD7898" w:rsidRPr="009E2E94" w:rsidRDefault="009E2E94" w:rsidP="009E2E94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JEFE DE UNIDAD DE SECRETARÍA DEL AYUNTAMIENTO</w:t>
      </w:r>
    </w:p>
    <w:p w14:paraId="28C5FB61" w14:textId="2802AEE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E497C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4B3F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CC5D6A" w14:textId="3C73A13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CBDP10216BTCR281, CBDP10216BTCR285 y CBDP10216BTCR283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85CE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3803ED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9F797C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69B0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95A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980A8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8D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05FE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03F87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097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3B01DC8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6736995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4A6509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DC9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E78D1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1C93F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E64E75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B9E611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20A4A6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04CB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D95B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F1F30E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4328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4B64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50F287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7471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6F62F" w14:textId="3AF6AC4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1902A55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2B4D53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E63C29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42D1C7B" w14:textId="4CB753A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1AA7DD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4A97A5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4C6428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4F30B5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B9F3D7" w14:textId="1E997752" w:rsidR="009E2E94" w:rsidRPr="008741CE" w:rsidRDefault="008741C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>YSMAEL CORONADO OSTRIA</w:t>
      </w:r>
    </w:p>
    <w:p w14:paraId="2CF75B62" w14:textId="7E362736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JEFE DE ÁREA DE BIENES INMUEBLES DE SECRETARÍA DEL AYUNTAMIENTO</w:t>
      </w:r>
    </w:p>
    <w:p w14:paraId="23D05C7C" w14:textId="325EAE29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0B78D8D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6246BA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E41D50F" w14:textId="7AE42C6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CBDP10219BTCR364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E97648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F9A01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37E3EB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D37943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93C6C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3DFA5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FB9B5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86C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99D25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27DC0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B30D2D6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6B150A7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140912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0DC8C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DD6AC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56AD1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3A04F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1DD3EED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027856A8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A5321B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DD7E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50AFB" w14:textId="77777777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BDFC03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3DDA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9BE7" w14:textId="77777777" w:rsidR="00BD7898" w:rsidRDefault="00BD7898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FCA6BB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BD66" w14:textId="77777777" w:rsidR="00BD7898" w:rsidRDefault="00BD7898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4D8B5" w14:textId="243BF4FD" w:rsidR="00BD7898" w:rsidRDefault="00BD7898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3946FFA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098B1B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CE7C3C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24D9503" w14:textId="2194AD9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55A5C1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8BF3E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21920C4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90AC0F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C8429F0" w14:textId="180CAA46" w:rsidR="008741CE" w:rsidRPr="008741CE" w:rsidRDefault="008741C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ADRIÁN ALEJANDRO HERNÁNDEZ MONTOYA </w:t>
      </w:r>
    </w:p>
    <w:p w14:paraId="70B2B3E5" w14:textId="77777777" w:rsid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OPERATIVO DE LA SEGURIDAD </w:t>
      </w:r>
    </w:p>
    <w:p w14:paraId="129018E9" w14:textId="54FFB43F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PÚBLICA Y TRÁNSITO MUNICIPAL</w:t>
      </w:r>
    </w:p>
    <w:p w14:paraId="42547FBA" w14:textId="3C8853B2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3EB4E03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C0B13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FED38BE" w14:textId="52767B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169C2" w:rsidRPr="007169C2">
        <w:rPr>
          <w:rFonts w:ascii="Arial" w:hAnsi="Arial" w:cs="Arial"/>
          <w:b/>
          <w:bCs/>
        </w:rPr>
        <w:t>CBDP10222ATCR431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A68BF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255673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16672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6A331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373A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ACFC4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FAD1A3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D4C3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58D1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2DD3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E9C1D48" w14:textId="77777777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61C1864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EE0935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82A05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4E1B2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73553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74DEE8" w14:textId="1C1A05C7" w:rsidR="00BD7898" w:rsidRDefault="00BD7898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4666D5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46E23FF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BE88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4104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6700D01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0CBD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A917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04ED3F0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E7A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E1F4" w14:textId="1E945111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C9702C0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513D1D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FA278AD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6FC30FA" w14:textId="738F77CF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3EFE67F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56A83C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24D796C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1381D2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8419A6" w14:textId="667901F6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ALEJANDRO NAVA CHÁVEZ </w:t>
      </w:r>
    </w:p>
    <w:p w14:paraId="438D41DF" w14:textId="6B6854BF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PRESIDENTE DE LA COMISIÓN DE HONOR Y JUSTICIA</w:t>
      </w:r>
    </w:p>
    <w:p w14:paraId="3DAFE1E7" w14:textId="40925866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F7A2F5D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D77D17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8AB6B10" w14:textId="69D9D10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33744CB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A56DC83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C93C41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BD5B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1BB0C8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DC715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6F49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8483A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BE13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BC716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D57FFAC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3F82F3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3393B7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ABD57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2A2D9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250759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97D26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76F70A5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0A6F63A5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A13EE3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1865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CC36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735425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691A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0254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4FB3684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8D59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5A55" w14:textId="7D8106D3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B3B61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95CA14F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1A54C8E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76E356" w14:textId="735A3586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4FC4EE9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E6BED13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D72E716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183A7D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9DD9AE5" w14:textId="3031F74F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JAVIER GONZÁLEZ MADRID </w:t>
      </w:r>
    </w:p>
    <w:p w14:paraId="1EE6BE98" w14:textId="0A20A5BA" w:rsidR="008741CE" w:rsidRPr="008741CE" w:rsidRDefault="008741CE" w:rsidP="008741CE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DE PREVENCIÓN DEL DELITO DE LA SEGURIDAD </w:t>
      </w:r>
    </w:p>
    <w:p w14:paraId="4BCECE61" w14:textId="25222847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PÚBLICA Y TRÁNSITO MUNICIPAL</w:t>
      </w:r>
    </w:p>
    <w:p w14:paraId="33627256" w14:textId="63DC879D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62C91AB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812D7A3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5E77D67" w14:textId="3E12C8A3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CBDP10214ATCR076, CBDP10214ATCR080, CBDP10214ATCR081, CBDP10217ATCR332 y CBDP10222ATCR247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C2B58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4BBD9F5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6C7CF8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B8B947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CBA61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AFD32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43DF9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C4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CD293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9C70028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725DE58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73C7AE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432B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E8FA4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6971D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FDAF92" w14:textId="5D5347EB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C452EA3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6583E47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D857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5321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2F672D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9985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4E53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395F84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52EE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453C" w14:textId="5FB42FA2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B634BDB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B61FF01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980994F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58664A3" w14:textId="124291C1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CF7B23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5B3B0DA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9946B71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DEABC7F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DCB3290" w14:textId="08F8E775" w:rsidR="005C4ED4" w:rsidRPr="008741CE" w:rsidRDefault="008741CE" w:rsidP="008741C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 w:rsidRPr="008741CE">
        <w:rPr>
          <w:rFonts w:ascii="Arial" w:hAnsi="Arial" w:cs="Arial"/>
          <w:b/>
          <w:bCs/>
          <w:sz w:val="24"/>
          <w:szCs w:val="24"/>
          <w:lang w:eastAsia="es-MX"/>
        </w:rPr>
        <w:t xml:space="preserve">JOSÉ CARLOS HERNÁNDEZ FARFÁN </w:t>
      </w:r>
    </w:p>
    <w:p w14:paraId="353A92C6" w14:textId="45CA33B9" w:rsidR="008741CE" w:rsidRPr="008741CE" w:rsidRDefault="008741CE" w:rsidP="008741CE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ADMINISTRATIVO DE LA SEGURIDAD </w:t>
      </w:r>
    </w:p>
    <w:p w14:paraId="635A123D" w14:textId="1C4C8F76" w:rsidR="008741CE" w:rsidRPr="008741CE" w:rsidRDefault="008741CE" w:rsidP="008741CE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PÚBLICA Y TRÁNSITO MUNICIPAL</w:t>
      </w:r>
    </w:p>
    <w:p w14:paraId="275F9E99" w14:textId="2F7AB00E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A5416C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6FB40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FF807B2" w14:textId="7118818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CBDP10214ATCR074 y CBDP10214ATCR075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94BE17A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F15C66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16A64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994892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463E46" w14:textId="77777777" w:rsidR="005C4ED4" w:rsidRDefault="005C4ED4" w:rsidP="008741CE">
      <w:pPr>
        <w:spacing w:line="240" w:lineRule="auto"/>
        <w:rPr>
          <w:rFonts w:ascii="Arial" w:hAnsi="Arial" w:cs="Arial"/>
          <w:b/>
          <w:bCs/>
        </w:rPr>
      </w:pPr>
    </w:p>
    <w:p w14:paraId="35CFD4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126803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11E54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965F3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D0892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2B0094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0C1EBF5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A85E6B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DF052E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A9DEC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D57214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986630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391BD63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C7757E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617F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1982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93EC4F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3F24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47AF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5A2DDEB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0627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D47" w14:textId="32B4DDF8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CC67FC8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620D8F2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52FAC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0E9783F" w14:textId="535D954F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7B6E1D4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E024CCC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948EC3A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D9B36C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B7959BA" w14:textId="2197D0F5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JOSÉ RAMON ALEJANDRO HERNÁNDEZ RAMÍREZ </w:t>
      </w:r>
    </w:p>
    <w:p w14:paraId="1B127E43" w14:textId="7987F036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JEFE DE DEPARTAMENTO DE C4</w:t>
      </w:r>
    </w:p>
    <w:p w14:paraId="62922A80" w14:textId="6908ED9B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E:</w:t>
      </w:r>
    </w:p>
    <w:p w14:paraId="1C755B5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D3E3FEB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270B5D" w14:textId="5FC1DF4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CBDP10222ATCR428 y CBDP10222ATCR429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CEBC55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BFDF97E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58FF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AE6751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26B13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6A991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7F49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371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7725F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8080F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85A2269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4E6CC77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53EE585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F7F58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B944B6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1DDA88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554FB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13CA8DB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4FEDD45D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781AA5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6A829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F51F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479E285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6E4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7D7D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6573AEB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265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C38C" w14:textId="472A0955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201BE87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7F70F0B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C08F636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EDA2799" w14:textId="3CEEB78E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22DD1FA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2DD42E8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D5C850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67AFEA" w14:textId="77777777" w:rsidR="005C4ED4" w:rsidRPr="008741CE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0A87880" w14:textId="10A03821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JULIO HELADIO CLAVEL NICOLAS </w:t>
      </w:r>
    </w:p>
    <w:p w14:paraId="125915BD" w14:textId="19AE3BD1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DE TRÁNSITO MUNICIPAL </w:t>
      </w:r>
    </w:p>
    <w:p w14:paraId="3B4A7D6A" w14:textId="54F0F10B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33BA0D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3AE21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A514932" w14:textId="57F0177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B71CE78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80A9A2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9C790DE" w14:textId="77777777" w:rsidR="005C4ED4" w:rsidRPr="000755B1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F1ED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E41971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4DCF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19926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2754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29E1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CD700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D50A7F2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A47C742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EB3E860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E6639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F87AB50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C407E3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6F51A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A9B4FE1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6FF2906F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55DDD0C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1BAA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3A0C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2B396F1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23C8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800E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3D38A7E3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265D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A989" w14:textId="19720B59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18D955E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FA8122F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DCE8984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77E4AEC" w14:textId="53F0CA1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30CFB8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41A41F0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E604A22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F08F229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11408E9" w14:textId="1D8A603B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MOISÉS GARCÍA ORTIZ </w:t>
      </w:r>
    </w:p>
    <w:p w14:paraId="6975C478" w14:textId="77777777" w:rsid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JURÍDICO DE LA </w:t>
      </w:r>
    </w:p>
    <w:p w14:paraId="3F42883C" w14:textId="10DC2B4C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SEGURIDAD PÚBLICA Y TRÁNSITO MUNICIPAL</w:t>
      </w:r>
    </w:p>
    <w:p w14:paraId="0D06638F" w14:textId="4EA9B6E1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4926159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16A42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0A57B9C" w14:textId="6C12578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783F60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C8222AA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778AF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2C6264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6B6FC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079FD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08B90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2C100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0850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AC7A9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4E7E846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FC66AB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09F9E66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0895B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3A1D0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435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14DE7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2AB464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029310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3F53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E4710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9D8C8F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3833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DCE4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0627B7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2656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815" w14:textId="16F6E9BF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D27B5BD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773D2E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16EA7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0CAF30" w14:textId="694D231C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A9A71F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97D0C47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D4CEC97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B1D2CCE" w14:textId="77777777" w:rsidR="005C4ED4" w:rsidRPr="008741CE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B5F5DC2" w14:textId="0E6C4FD8" w:rsidR="008741CE" w:rsidRPr="008741CE" w:rsidRDefault="008741CE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8741CE">
        <w:rPr>
          <w:rFonts w:ascii="Arial" w:eastAsiaTheme="minorHAnsi" w:hAnsi="Arial" w:cs="Arial"/>
          <w:b/>
          <w:bCs/>
          <w:lang w:val="es-MX" w:eastAsia="en-US"/>
        </w:rPr>
        <w:t xml:space="preserve">NÉSTOR GONZALO OLVERA MERCADO </w:t>
      </w:r>
    </w:p>
    <w:p w14:paraId="7D1A6E7C" w14:textId="7BB0CA82" w:rsidR="008741CE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JEFE DE DEPARTAMENTO DE INFORMACIÓN DE LA SEGURIDAD PÚBLICA Y TRÁNSITO MUNICIPAL</w:t>
      </w:r>
    </w:p>
    <w:p w14:paraId="69D7024F" w14:textId="7F1E7634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7880874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5D3D02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9E4EB63" w14:textId="51C71F64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E272DF9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01B90B6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84DC9FA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6B4A4EC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CBC91F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93885C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870DCF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DAAA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BF3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8564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22BC3C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39C067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63B1C83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59F76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7466E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9CB93B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7AFC4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42DF727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A141E8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839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F07A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CD231E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50AA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71B7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3D0331C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3C25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0706" w14:textId="6EE309AB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E991C1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2D6BFA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383065D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4980D6D" w14:textId="38455B0B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848012A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6177AF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F393CBB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1DBA8B4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7E28ABC" w14:textId="04DBBBC6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MARCOS PIOQUINTO MEZA ALDUCÍN </w:t>
      </w:r>
    </w:p>
    <w:p w14:paraId="37FF0BFE" w14:textId="34B1FB5F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TÉCNICO DE SERVICIOS PÚBLICOS</w:t>
      </w:r>
    </w:p>
    <w:p w14:paraId="42A36E27" w14:textId="018D9E8A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12C5B73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612AC2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62E83F" w14:textId="774DD70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CBDP10219BTCR356 y CBDP10213BTCR010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E74ACC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D160E3C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B7092D5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42BA0D8D" w14:textId="77777777" w:rsidR="00B01080" w:rsidRDefault="00B01080" w:rsidP="00B01080">
      <w:pPr>
        <w:spacing w:line="240" w:lineRule="auto"/>
        <w:rPr>
          <w:rFonts w:ascii="Arial" w:hAnsi="Arial" w:cs="Arial"/>
          <w:b/>
          <w:bCs/>
        </w:rPr>
      </w:pPr>
    </w:p>
    <w:p w14:paraId="68BDD78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027A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82881B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04CE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6765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8EE7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4D115DC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24406F77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700FA3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8B6BC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B3087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5970AA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43E7A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737D8BD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74C6B67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1909F7A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B4C3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581B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557C9F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6E40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A02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770B88DD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9AAC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6EF5" w14:textId="5421F11F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4A3B2D">
              <w:rPr>
                <w:rFonts w:ascii="Arial" w:hAnsi="Arial" w:cs="Arial"/>
                <w:sz w:val="16"/>
                <w:szCs w:val="16"/>
              </w:rPr>
              <w:t>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08E7AA7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5040F97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7D6F32A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C3B6DE6" w14:textId="5CD7A5F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F3C9A7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98BCEE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8C64F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5B68A0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0D7DA8F3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452664DB" w14:textId="41AC0A95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MARÍA DOLORES MARTÍNEZ ROSALES </w:t>
      </w:r>
    </w:p>
    <w:p w14:paraId="01D14311" w14:textId="65A51FFD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PANTEONES DE SERVICIOS PUBLICOS</w:t>
      </w:r>
    </w:p>
    <w:p w14:paraId="1823F89D" w14:textId="60002F42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3705634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4BF204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346B43E" w14:textId="39C222F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CBDP10219BTCR357 y CBDP10213BTCR011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7D5D9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67BD34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76617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99A9A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3D643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E951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DD3CD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2DA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2B5EE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4B0B6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F5C2C6E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E214A9B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6E38038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ED6A5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014E93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43AE9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8D6E8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4D6408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7092533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752D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1C09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B0806C8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7B68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2151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65AE90C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DEC7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5401" w14:textId="08ABB969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/>
                <w:sz w:val="20"/>
              </w:rPr>
              <w:t xml:space="preserve"> 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3774</w:t>
            </w:r>
            <w:r w:rsidR="004A3B2D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2023</w:t>
            </w:r>
          </w:p>
        </w:tc>
      </w:tr>
    </w:tbl>
    <w:p w14:paraId="74F57AD5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8763B5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ACF12C2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50F5F04" w14:textId="0F08D21D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9BCDB52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D369B7A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2F7641F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7C8DA12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1652301" w14:textId="5B21662B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>CECILIA HURTADO CABRERA</w:t>
      </w:r>
    </w:p>
    <w:p w14:paraId="3C8EE99E" w14:textId="1CA684DC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TESORERÍA MUNICIPAL</w:t>
      </w:r>
    </w:p>
    <w:p w14:paraId="6B2CCDF7" w14:textId="2C581CF4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30E65A3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020CA6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009426" w14:textId="1782D8E8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CBDP10214STCR113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24056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93EF2F9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FC209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7AE41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7C626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D84D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16B5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4B76F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1FA47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F6498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270362E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5DB7700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F71113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F53F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35C9E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90921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4071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454AE4B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0DEE57C5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3DD86ABE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4EBC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53D2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3003A5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D17E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99C8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02F68ED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F2CC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2686" w14:textId="7D6463B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7D19AE1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F2F7C7E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C7DBB1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44010C" w14:textId="5709696B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4E90AFD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B577FD3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6CF9B6B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58A2294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554408" w14:textId="3B3E7BB3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>GABRIEL ISMAEL GUTIÉRREZ PADILLA</w:t>
      </w:r>
    </w:p>
    <w:p w14:paraId="1C7D1F20" w14:textId="69D3CFA1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TESORERÍA MUNICIPAL</w:t>
      </w:r>
    </w:p>
    <w:p w14:paraId="6F811B32" w14:textId="620044EB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46FD2DE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9D6973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73D779" w14:textId="57F15E7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CBDP10214ATCR117 y CBDP10214ATCR118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F1E0350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D720368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F9837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3598D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C0EC3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F31DA2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68B1F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58AF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BFF52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2BA19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DE31D50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5CE8387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3CBF69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2C0D1C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3BC875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286073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CEE91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ED04490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0DF35344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52152E6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06CD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D30C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4E6BD24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045B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CFDC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3CF82B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15AE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76AC" w14:textId="7779DEBC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AD7A031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D296A97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8EB072F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B7F784F" w14:textId="7A13FF32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4372733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2E7815B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65A51E2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2040C11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259E05C" w14:textId="4656B220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>JOSÉ CARLOS TOBÓN</w:t>
      </w:r>
      <w:r w:rsidRPr="000755B1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5BD92765" w14:textId="08A3077A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CASTRO DE TESORERÍA MUNICIPAL</w:t>
      </w:r>
    </w:p>
    <w:p w14:paraId="34C938FD" w14:textId="6C754ACC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269C1FF2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E825F2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A8A407F" w14:textId="0FF472B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4D951B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020531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21488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E7C6A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B47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269C0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3D64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DF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7A269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27014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D6941BC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A0B9893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69E9109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2FA01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1C932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45227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6F642C1" w14:textId="0C45270E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06BB95C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5D9854FE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1A1F098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D0B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0114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6CF0F97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286E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DA20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1EAEED2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C743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3E9D" w14:textId="6C7289D2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CD8A356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DFF0B29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C5BF38B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E9AF88E" w14:textId="605988EC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A3E505B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39D74B2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A92AF00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85060C7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FC38E6" w14:textId="72682131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LIC. RICARDO VARGAS COPCA </w:t>
      </w:r>
    </w:p>
    <w:p w14:paraId="6A752449" w14:textId="3C798FA4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EJECUCIÓN FISCAL DE TESORERÍA MUNICIPAL</w:t>
      </w:r>
    </w:p>
    <w:p w14:paraId="2AFDE328" w14:textId="6E7DB658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690038D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890881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BC2805F" w14:textId="36F06CCA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CBDP10214ATCR104 y CBDP10214ATCR105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FC3B36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31C71A4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E4768F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7D2FF8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A27D6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B155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381F1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0E398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C0FCE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B2169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F1A3477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B5B923F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23064CA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B6C33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6BB8B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9A5D5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CFB74B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5B8C34E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2DBE541C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7FFC0B3B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5DBB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92F8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7A43B1B5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E028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0C9C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2FE83F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7966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EF48" w14:textId="2467E1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9192FEF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650CD2C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DBF9A9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60598B8" w14:textId="5E6A3AB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FC099E4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ADCB1DE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FA07D0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AE90DE5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5D4348" w14:textId="34EAED7C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MIGUEL ÁNGEL MURRIETA HERNÁNDEZ </w:t>
      </w:r>
    </w:p>
    <w:p w14:paraId="45EB0EDA" w14:textId="69D73C8B" w:rsidR="000755B1" w:rsidRPr="000755B1" w:rsidRDefault="000755B1" w:rsidP="000755B1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JEFE DE DEPARTAMENTO DE TESORERÍA MUNICIPAL</w:t>
      </w:r>
    </w:p>
    <w:p w14:paraId="4442F130" w14:textId="418CE0B1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572B936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DC2D5D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693A4B9" w14:textId="6FE1D96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CBDP10214ATCR106 y CBDP10214ATCR107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9234FC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7AB982C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9D9F5B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B3372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37C38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548F9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B14AE1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8020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226D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4599A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6AE507F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4852F32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147D36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B86BA6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AAA48B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B4E7B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9F61AA" w14:textId="53F80A3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C729ADD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0EC8DF5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353825F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DD8A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B506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2174C5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2C29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FCD5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2DD3484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CB6D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C6F2" w14:textId="3B15140C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3779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B34768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6B328CD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2311690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03B8734" w14:textId="3D6B05C9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6BE9727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8B99506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296E990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28AFFBE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8B6544B" w14:textId="03A506FA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MTRO. JOSÉ JULIÁN TOVAR REYES </w:t>
      </w:r>
    </w:p>
    <w:p w14:paraId="3FA94417" w14:textId="77777777" w:rsid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IMPUESTO </w:t>
      </w:r>
    </w:p>
    <w:p w14:paraId="36502089" w14:textId="2875862D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INMOBILIARIOS DE TESORERÍA MUNICIPAL</w:t>
      </w:r>
    </w:p>
    <w:p w14:paraId="30CAEED9" w14:textId="7C78AA35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7439BD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639A35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C3C2F20" w14:textId="592C5D8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BE8B5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983A43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A3F47C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284A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ACA47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D345F6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D3DA6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A38E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D6923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B3678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A984889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F23B870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867868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A04A0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449A6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E338A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0242F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1CF5905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27F71FA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C825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F72E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7DF84437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38F1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6D70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D66F480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ECB7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EF057" w14:textId="65BDB7DD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3780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BEA380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9932689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D3A49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0129960" w14:textId="510711F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492BD5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C764E55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1A7CE4C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DA21506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DC71B71" w14:textId="25FC6E36" w:rsidR="000755B1" w:rsidRPr="00BD38ED" w:rsidRDefault="00BD38ED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D38ED">
        <w:rPr>
          <w:rFonts w:ascii="Arial" w:eastAsiaTheme="minorHAnsi" w:hAnsi="Arial" w:cs="Arial"/>
          <w:b/>
          <w:bCs/>
          <w:lang w:val="es-MX" w:eastAsia="en-US"/>
        </w:rPr>
        <w:t xml:space="preserve">MTRO. JOSÉ JULIÁN TOVAR ORTIZ </w:t>
      </w:r>
    </w:p>
    <w:p w14:paraId="3950A5E1" w14:textId="5694EED9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JEFE DE DEPARTAMENTO DE SISTEMA DE TESORERÍA MUNICIPAL</w:t>
      </w:r>
    </w:p>
    <w:p w14:paraId="0A95091C" w14:textId="30A51AC3" w:rsidR="005C4ED4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128B1F5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E3DE7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7E721B9" w14:textId="126F872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CBDP10214ATCR108 y CBDP10214ATCR112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05725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1101A13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693B59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186966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43A1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8D7C1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FAA3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9290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BE23B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6DEE10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F52C4F0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1559FEF6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896D9B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2A293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7C6C5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54158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5867D5" w14:textId="6DACEC4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59422CF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p w14:paraId="687C30D1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6789D866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1D2A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B66A" w14:textId="77777777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C0EE211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9D5E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F098" w14:textId="77777777" w:rsidR="005C4ED4" w:rsidRDefault="005C4ED4" w:rsidP="001C4806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5D326EC" w14:textId="77777777" w:rsidTr="001C4806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80C4" w14:textId="77777777" w:rsidR="005C4ED4" w:rsidRDefault="005C4ED4" w:rsidP="001C480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9D6" w14:textId="5001C4AD" w:rsidR="005C4ED4" w:rsidRDefault="005C4ED4" w:rsidP="001C480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3782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88FDB5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279D7A8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75305C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7114A2D" w14:textId="5B65E7A0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D57AAF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746A11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B9DF333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587C632" w14:textId="77777777" w:rsidR="005C4ED4" w:rsidRPr="00BD38ED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87F3C08" w14:textId="78C1B535" w:rsidR="00BD38ED" w:rsidRPr="00BD38ED" w:rsidRDefault="00BD38ED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D38ED">
        <w:rPr>
          <w:rFonts w:ascii="Arial" w:eastAsiaTheme="minorHAnsi" w:hAnsi="Arial" w:cs="Arial"/>
          <w:b/>
          <w:bCs/>
          <w:lang w:val="es-MX" w:eastAsia="en-US"/>
        </w:rPr>
        <w:t xml:space="preserve">OMAR ORLANDO OLIVARES LÓPEZ </w:t>
      </w:r>
    </w:p>
    <w:p w14:paraId="0A501573" w14:textId="2A115229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 xml:space="preserve">ABOGADO DE TESORERÍA MUNICIPAL </w:t>
      </w:r>
    </w:p>
    <w:p w14:paraId="3CC6F8AB" w14:textId="3B08B774" w:rsidR="005C4ED4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383E83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147950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22BF020" w14:textId="15ECA01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CBDP10214ATCR119 y CBDP10214ATCR120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AA7CE4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2A11452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954C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4BC98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7E395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369E85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1040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05D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9095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779CA0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3C0A068" w14:textId="7777777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DEL H. AYUNTAMIENTO DE ATIZAPÁN DE ZARAGOZA, ESTADO DE MÉXICO.</w:t>
      </w:r>
    </w:p>
    <w:p w14:paraId="3FD6A068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27D47B8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943B1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ABD90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B14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A5119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proofErr w:type="spellStart"/>
      <w:r>
        <w:rPr>
          <w:rFonts w:ascii="Arial" w:hAnsi="Arial" w:cs="Arial"/>
          <w:sz w:val="14"/>
          <w:szCs w:val="14"/>
          <w:lang w:val="en-US"/>
        </w:rPr>
        <w:t>C.c.p</w:t>
      </w:r>
      <w:proofErr w:type="spellEnd"/>
      <w:r>
        <w:rPr>
          <w:rFonts w:ascii="Arial" w:hAnsi="Arial" w:cs="Arial"/>
          <w:sz w:val="14"/>
          <w:szCs w:val="14"/>
          <w:lang w:val="en-US"/>
        </w:rPr>
        <w:t xml:space="preserve">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sectPr w:rsidR="005C4ED4" w:rsidSect="00A63D46">
      <w:headerReference w:type="default" r:id="rId8"/>
      <w:footerReference w:type="default" r:id="rId9"/>
      <w:pgSz w:w="12240" w:h="15840" w:code="1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57E6" w14:textId="77777777" w:rsidR="000312CE" w:rsidRDefault="000312CE">
      <w:r>
        <w:separator/>
      </w:r>
    </w:p>
  </w:endnote>
  <w:endnote w:type="continuationSeparator" w:id="0">
    <w:p w14:paraId="1642CA3B" w14:textId="77777777" w:rsidR="000312CE" w:rsidRDefault="0003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6AF1" w14:textId="6B079A0B" w:rsidR="00C92FE6" w:rsidRDefault="00C343F9" w:rsidP="005D6829">
    <w:pPr>
      <w:pStyle w:val="Piedepgina"/>
      <w:ind w:left="-56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052296" wp14:editId="2E7F7711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1300" cy="866775"/>
          <wp:effectExtent l="0" t="0" r="0" b="0"/>
          <wp:wrapSquare wrapText="bothSides"/>
          <wp:docPr id="1435167020" name="Imagen 1435167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CB3A" w14:textId="77777777" w:rsidR="000312CE" w:rsidRDefault="000312CE">
      <w:r>
        <w:separator/>
      </w:r>
    </w:p>
  </w:footnote>
  <w:footnote w:type="continuationSeparator" w:id="0">
    <w:p w14:paraId="63451296" w14:textId="77777777" w:rsidR="000312CE" w:rsidRDefault="0003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7E93" w14:textId="40B5EF8A" w:rsidR="007C354E" w:rsidRDefault="0010706C" w:rsidP="005D6829">
    <w:pPr>
      <w:pStyle w:val="Encabezado"/>
      <w:ind w:left="-709" w:firstLine="709"/>
      <w:jc w:val="both"/>
    </w:pPr>
    <w:r>
      <w:rPr>
        <w:noProof/>
        <w:lang w:eastAsia="es-MX"/>
      </w:rPr>
      <w:t xml:space="preserve">                </w:t>
    </w:r>
    <w:r w:rsidR="00C343F9">
      <w:rPr>
        <w:noProof/>
        <w:lang w:eastAsia="es-MX"/>
      </w:rPr>
      <w:drawing>
        <wp:inline distT="0" distB="0" distL="0" distR="0" wp14:anchorId="6CA7E4E2" wp14:editId="3E25492B">
          <wp:extent cx="6591300" cy="866775"/>
          <wp:effectExtent l="0" t="0" r="0" b="0"/>
          <wp:docPr id="2028542890" name="Imagen 2028542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6A41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F00E2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C1D6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1B1C8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54D83"/>
    <w:multiLevelType w:val="hybridMultilevel"/>
    <w:tmpl w:val="0C0C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F50A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17535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1D463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58046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E86D55"/>
    <w:multiLevelType w:val="hybridMultilevel"/>
    <w:tmpl w:val="3738EE84"/>
    <w:lvl w:ilvl="0" w:tplc="FFFFFFFF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3B5EE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F24F45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EE4ED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7B2FA0"/>
    <w:multiLevelType w:val="hybridMultilevel"/>
    <w:tmpl w:val="C0203826"/>
    <w:lvl w:ilvl="0" w:tplc="5716797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10E98"/>
    <w:multiLevelType w:val="hybridMultilevel"/>
    <w:tmpl w:val="24CABCE0"/>
    <w:lvl w:ilvl="0" w:tplc="576054C8">
      <w:start w:val="1"/>
      <w:numFmt w:val="upperRoman"/>
      <w:lvlText w:val="%1."/>
      <w:lvlJc w:val="left"/>
      <w:pPr>
        <w:ind w:left="183" w:hanging="251"/>
      </w:pPr>
      <w:rPr>
        <w:rFonts w:hint="default"/>
        <w:w w:val="95"/>
        <w:lang w:val="es-ES" w:eastAsia="en-US" w:bidi="ar-SA"/>
      </w:rPr>
    </w:lvl>
    <w:lvl w:ilvl="1" w:tplc="EC422206">
      <w:numFmt w:val="bullet"/>
      <w:lvlText w:val="•"/>
      <w:lvlJc w:val="left"/>
      <w:pPr>
        <w:ind w:left="1190" w:hanging="251"/>
      </w:pPr>
      <w:rPr>
        <w:rFonts w:hint="default"/>
        <w:lang w:val="es-ES" w:eastAsia="en-US" w:bidi="ar-SA"/>
      </w:rPr>
    </w:lvl>
    <w:lvl w:ilvl="2" w:tplc="B5DC6E26">
      <w:numFmt w:val="bullet"/>
      <w:lvlText w:val="•"/>
      <w:lvlJc w:val="left"/>
      <w:pPr>
        <w:ind w:left="2201" w:hanging="251"/>
      </w:pPr>
      <w:rPr>
        <w:rFonts w:hint="default"/>
        <w:lang w:val="es-ES" w:eastAsia="en-US" w:bidi="ar-SA"/>
      </w:rPr>
    </w:lvl>
    <w:lvl w:ilvl="3" w:tplc="0C2EB444">
      <w:numFmt w:val="bullet"/>
      <w:lvlText w:val="•"/>
      <w:lvlJc w:val="left"/>
      <w:pPr>
        <w:ind w:left="3211" w:hanging="251"/>
      </w:pPr>
      <w:rPr>
        <w:rFonts w:hint="default"/>
        <w:lang w:val="es-ES" w:eastAsia="en-US" w:bidi="ar-SA"/>
      </w:rPr>
    </w:lvl>
    <w:lvl w:ilvl="4" w:tplc="10A038D8">
      <w:numFmt w:val="bullet"/>
      <w:lvlText w:val="•"/>
      <w:lvlJc w:val="left"/>
      <w:pPr>
        <w:ind w:left="4222" w:hanging="251"/>
      </w:pPr>
      <w:rPr>
        <w:rFonts w:hint="default"/>
        <w:lang w:val="es-ES" w:eastAsia="en-US" w:bidi="ar-SA"/>
      </w:rPr>
    </w:lvl>
    <w:lvl w:ilvl="5" w:tplc="1C10E52A">
      <w:numFmt w:val="bullet"/>
      <w:lvlText w:val="•"/>
      <w:lvlJc w:val="left"/>
      <w:pPr>
        <w:ind w:left="5232" w:hanging="251"/>
      </w:pPr>
      <w:rPr>
        <w:rFonts w:hint="default"/>
        <w:lang w:val="es-ES" w:eastAsia="en-US" w:bidi="ar-SA"/>
      </w:rPr>
    </w:lvl>
    <w:lvl w:ilvl="6" w:tplc="42869A92">
      <w:numFmt w:val="bullet"/>
      <w:lvlText w:val="•"/>
      <w:lvlJc w:val="left"/>
      <w:pPr>
        <w:ind w:left="6243" w:hanging="251"/>
      </w:pPr>
      <w:rPr>
        <w:rFonts w:hint="default"/>
        <w:lang w:val="es-ES" w:eastAsia="en-US" w:bidi="ar-SA"/>
      </w:rPr>
    </w:lvl>
    <w:lvl w:ilvl="7" w:tplc="4D8C4A22">
      <w:numFmt w:val="bullet"/>
      <w:lvlText w:val="•"/>
      <w:lvlJc w:val="left"/>
      <w:pPr>
        <w:ind w:left="7253" w:hanging="251"/>
      </w:pPr>
      <w:rPr>
        <w:rFonts w:hint="default"/>
        <w:lang w:val="es-ES" w:eastAsia="en-US" w:bidi="ar-SA"/>
      </w:rPr>
    </w:lvl>
    <w:lvl w:ilvl="8" w:tplc="8C70329E">
      <w:numFmt w:val="bullet"/>
      <w:lvlText w:val="•"/>
      <w:lvlJc w:val="left"/>
      <w:pPr>
        <w:ind w:left="8264" w:hanging="251"/>
      </w:pPr>
      <w:rPr>
        <w:rFonts w:hint="default"/>
        <w:lang w:val="es-ES" w:eastAsia="en-US" w:bidi="ar-SA"/>
      </w:rPr>
    </w:lvl>
  </w:abstractNum>
  <w:abstractNum w:abstractNumId="15" w15:restartNumberingAfterBreak="0">
    <w:nsid w:val="14815499"/>
    <w:multiLevelType w:val="hybridMultilevel"/>
    <w:tmpl w:val="C1F2EF88"/>
    <w:lvl w:ilvl="0" w:tplc="676615F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637287"/>
    <w:multiLevelType w:val="hybridMultilevel"/>
    <w:tmpl w:val="C2CA46E4"/>
    <w:lvl w:ilvl="0" w:tplc="080A000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423C4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9369E6"/>
    <w:multiLevelType w:val="hybridMultilevel"/>
    <w:tmpl w:val="3738EE84"/>
    <w:lvl w:ilvl="0" w:tplc="20B87496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84979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F1654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BC28E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9A4FCB"/>
    <w:multiLevelType w:val="hybridMultilevel"/>
    <w:tmpl w:val="AB625A34"/>
    <w:lvl w:ilvl="0" w:tplc="E500E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3346A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EB330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D31679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C72C1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2E8318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0E4C88"/>
    <w:multiLevelType w:val="multilevel"/>
    <w:tmpl w:val="F2FEA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356E6A9F"/>
    <w:multiLevelType w:val="hybridMultilevel"/>
    <w:tmpl w:val="A4282B4C"/>
    <w:lvl w:ilvl="0" w:tplc="758622D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483B81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CA05C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793BF6"/>
    <w:multiLevelType w:val="hybridMultilevel"/>
    <w:tmpl w:val="2FDA4720"/>
    <w:lvl w:ilvl="0" w:tplc="32B4A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21DA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217172"/>
    <w:multiLevelType w:val="hybridMultilevel"/>
    <w:tmpl w:val="FF74AE58"/>
    <w:lvl w:ilvl="0" w:tplc="D6589BB4">
      <w:start w:val="1"/>
      <w:numFmt w:val="decimalZero"/>
      <w:lvlText w:val="%1"/>
      <w:lvlJc w:val="left"/>
      <w:pPr>
        <w:ind w:left="193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EC106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F7766C"/>
    <w:multiLevelType w:val="hybridMultilevel"/>
    <w:tmpl w:val="87041B4E"/>
    <w:lvl w:ilvl="0" w:tplc="E45C311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CF5643"/>
    <w:multiLevelType w:val="hybridMultilevel"/>
    <w:tmpl w:val="003E8886"/>
    <w:lvl w:ilvl="0" w:tplc="2C8414A2">
      <w:start w:val="9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9AC58B9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2C7EB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375B8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BE706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CE6D83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206C35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BA2D7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FC1C0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EB71E5"/>
    <w:multiLevelType w:val="hybridMultilevel"/>
    <w:tmpl w:val="795ADD7A"/>
    <w:lvl w:ilvl="0" w:tplc="3E34DD70">
      <w:start w:val="1"/>
      <w:numFmt w:val="lowerLetter"/>
      <w:lvlText w:val="%1)"/>
      <w:lvlJc w:val="left"/>
      <w:pPr>
        <w:ind w:left="1414" w:hanging="366"/>
      </w:pPr>
      <w:rPr>
        <w:spacing w:val="-1"/>
        <w:w w:val="98"/>
        <w:lang w:val="es-ES" w:eastAsia="en-US" w:bidi="ar-SA"/>
      </w:rPr>
    </w:lvl>
    <w:lvl w:ilvl="1" w:tplc="CEE00BA0">
      <w:numFmt w:val="bullet"/>
      <w:lvlText w:val="•"/>
      <w:lvlJc w:val="left"/>
      <w:pPr>
        <w:ind w:left="2410" w:hanging="366"/>
      </w:pPr>
      <w:rPr>
        <w:lang w:val="es-ES" w:eastAsia="en-US" w:bidi="ar-SA"/>
      </w:rPr>
    </w:lvl>
    <w:lvl w:ilvl="2" w:tplc="5B600C9A">
      <w:numFmt w:val="bullet"/>
      <w:lvlText w:val="•"/>
      <w:lvlJc w:val="left"/>
      <w:pPr>
        <w:ind w:left="3400" w:hanging="366"/>
      </w:pPr>
      <w:rPr>
        <w:lang w:val="es-ES" w:eastAsia="en-US" w:bidi="ar-SA"/>
      </w:rPr>
    </w:lvl>
    <w:lvl w:ilvl="3" w:tplc="E924B5D8">
      <w:numFmt w:val="bullet"/>
      <w:lvlText w:val="•"/>
      <w:lvlJc w:val="left"/>
      <w:pPr>
        <w:ind w:left="4390" w:hanging="366"/>
      </w:pPr>
      <w:rPr>
        <w:lang w:val="es-ES" w:eastAsia="en-US" w:bidi="ar-SA"/>
      </w:rPr>
    </w:lvl>
    <w:lvl w:ilvl="4" w:tplc="A1C2FA08">
      <w:numFmt w:val="bullet"/>
      <w:lvlText w:val="•"/>
      <w:lvlJc w:val="left"/>
      <w:pPr>
        <w:ind w:left="5380" w:hanging="366"/>
      </w:pPr>
      <w:rPr>
        <w:lang w:val="es-ES" w:eastAsia="en-US" w:bidi="ar-SA"/>
      </w:rPr>
    </w:lvl>
    <w:lvl w:ilvl="5" w:tplc="89C23E32">
      <w:numFmt w:val="bullet"/>
      <w:lvlText w:val="•"/>
      <w:lvlJc w:val="left"/>
      <w:pPr>
        <w:ind w:left="6370" w:hanging="366"/>
      </w:pPr>
      <w:rPr>
        <w:lang w:val="es-ES" w:eastAsia="en-US" w:bidi="ar-SA"/>
      </w:rPr>
    </w:lvl>
    <w:lvl w:ilvl="6" w:tplc="72C6A9D6">
      <w:numFmt w:val="bullet"/>
      <w:lvlText w:val="•"/>
      <w:lvlJc w:val="left"/>
      <w:pPr>
        <w:ind w:left="7360" w:hanging="366"/>
      </w:pPr>
      <w:rPr>
        <w:lang w:val="es-ES" w:eastAsia="en-US" w:bidi="ar-SA"/>
      </w:rPr>
    </w:lvl>
    <w:lvl w:ilvl="7" w:tplc="E6A4E0C0">
      <w:numFmt w:val="bullet"/>
      <w:lvlText w:val="•"/>
      <w:lvlJc w:val="left"/>
      <w:pPr>
        <w:ind w:left="8350" w:hanging="366"/>
      </w:pPr>
      <w:rPr>
        <w:lang w:val="es-ES" w:eastAsia="en-US" w:bidi="ar-SA"/>
      </w:rPr>
    </w:lvl>
    <w:lvl w:ilvl="8" w:tplc="E168EA60">
      <w:numFmt w:val="bullet"/>
      <w:lvlText w:val="•"/>
      <w:lvlJc w:val="left"/>
      <w:pPr>
        <w:ind w:left="9340" w:hanging="366"/>
      </w:pPr>
      <w:rPr>
        <w:lang w:val="es-ES" w:eastAsia="en-US" w:bidi="ar-SA"/>
      </w:rPr>
    </w:lvl>
  </w:abstractNum>
  <w:num w:numId="1" w16cid:durableId="1053505079">
    <w:abstractNumId w:val="25"/>
  </w:num>
  <w:num w:numId="2" w16cid:durableId="147594057">
    <w:abstractNumId w:val="3"/>
  </w:num>
  <w:num w:numId="3" w16cid:durableId="1724282132">
    <w:abstractNumId w:val="41"/>
  </w:num>
  <w:num w:numId="4" w16cid:durableId="39943436">
    <w:abstractNumId w:val="39"/>
  </w:num>
  <w:num w:numId="5" w16cid:durableId="715353354">
    <w:abstractNumId w:val="27"/>
  </w:num>
  <w:num w:numId="6" w16cid:durableId="1260289514">
    <w:abstractNumId w:val="6"/>
  </w:num>
  <w:num w:numId="7" w16cid:durableId="17854229">
    <w:abstractNumId w:val="40"/>
  </w:num>
  <w:num w:numId="8" w16cid:durableId="477307492">
    <w:abstractNumId w:val="45"/>
  </w:num>
  <w:num w:numId="9" w16cid:durableId="552012037">
    <w:abstractNumId w:val="21"/>
  </w:num>
  <w:num w:numId="10" w16cid:durableId="1833329085">
    <w:abstractNumId w:val="19"/>
  </w:num>
  <w:num w:numId="11" w16cid:durableId="334184455">
    <w:abstractNumId w:val="5"/>
  </w:num>
  <w:num w:numId="12" w16cid:durableId="2007904697">
    <w:abstractNumId w:val="43"/>
  </w:num>
  <w:num w:numId="13" w16cid:durableId="1360624213">
    <w:abstractNumId w:val="33"/>
  </w:num>
  <w:num w:numId="14" w16cid:durableId="667025888">
    <w:abstractNumId w:val="32"/>
  </w:num>
  <w:num w:numId="15" w16cid:durableId="1823619047">
    <w:abstractNumId w:val="36"/>
  </w:num>
  <w:num w:numId="16" w16cid:durableId="1915356855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88245774">
    <w:abstractNumId w:val="14"/>
  </w:num>
  <w:num w:numId="18" w16cid:durableId="1138188123">
    <w:abstractNumId w:val="13"/>
  </w:num>
  <w:num w:numId="19" w16cid:durableId="315306138">
    <w:abstractNumId w:val="37"/>
  </w:num>
  <w:num w:numId="20" w16cid:durableId="2117482457">
    <w:abstractNumId w:val="12"/>
  </w:num>
  <w:num w:numId="21" w16cid:durableId="1577204618">
    <w:abstractNumId w:val="34"/>
  </w:num>
  <w:num w:numId="22" w16cid:durableId="1023634356">
    <w:abstractNumId w:val="17"/>
  </w:num>
  <w:num w:numId="23" w16cid:durableId="1242374375">
    <w:abstractNumId w:val="2"/>
  </w:num>
  <w:num w:numId="24" w16cid:durableId="130636562">
    <w:abstractNumId w:val="35"/>
  </w:num>
  <w:num w:numId="25" w16cid:durableId="1955474692">
    <w:abstractNumId w:val="23"/>
  </w:num>
  <w:num w:numId="26" w16cid:durableId="1691759099">
    <w:abstractNumId w:val="16"/>
  </w:num>
  <w:num w:numId="27" w16cid:durableId="178544043">
    <w:abstractNumId w:val="44"/>
  </w:num>
  <w:num w:numId="28" w16cid:durableId="1187475940">
    <w:abstractNumId w:val="18"/>
  </w:num>
  <w:num w:numId="29" w16cid:durableId="507720214">
    <w:abstractNumId w:val="9"/>
  </w:num>
  <w:num w:numId="30" w16cid:durableId="749470014">
    <w:abstractNumId w:val="8"/>
  </w:num>
  <w:num w:numId="31" w16cid:durableId="130902971">
    <w:abstractNumId w:val="15"/>
  </w:num>
  <w:num w:numId="32" w16cid:durableId="1413963921">
    <w:abstractNumId w:val="11"/>
  </w:num>
  <w:num w:numId="33" w16cid:durableId="246041530">
    <w:abstractNumId w:val="30"/>
  </w:num>
  <w:num w:numId="34" w16cid:durableId="1266886358">
    <w:abstractNumId w:val="20"/>
  </w:num>
  <w:num w:numId="35" w16cid:durableId="1843662119">
    <w:abstractNumId w:val="7"/>
  </w:num>
  <w:num w:numId="36" w16cid:durableId="1659651291">
    <w:abstractNumId w:val="31"/>
  </w:num>
  <w:num w:numId="37" w16cid:durableId="144471916">
    <w:abstractNumId w:val="10"/>
  </w:num>
  <w:num w:numId="38" w16cid:durableId="1878933847">
    <w:abstractNumId w:val="24"/>
  </w:num>
  <w:num w:numId="39" w16cid:durableId="847988779">
    <w:abstractNumId w:val="1"/>
  </w:num>
  <w:num w:numId="40" w16cid:durableId="1811705179">
    <w:abstractNumId w:val="26"/>
  </w:num>
  <w:num w:numId="41" w16cid:durableId="195897262">
    <w:abstractNumId w:val="0"/>
  </w:num>
  <w:num w:numId="42" w16cid:durableId="12388878">
    <w:abstractNumId w:val="28"/>
  </w:num>
  <w:num w:numId="43" w16cid:durableId="1140075603">
    <w:abstractNumId w:val="29"/>
  </w:num>
  <w:num w:numId="44" w16cid:durableId="2121298212">
    <w:abstractNumId w:val="42"/>
  </w:num>
  <w:num w:numId="45" w16cid:durableId="211230440">
    <w:abstractNumId w:val="38"/>
  </w:num>
  <w:num w:numId="46" w16cid:durableId="1618171465">
    <w:abstractNumId w:val="4"/>
  </w:num>
  <w:num w:numId="47" w16cid:durableId="1876842956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ED"/>
    <w:rsid w:val="0000255E"/>
    <w:rsid w:val="00003017"/>
    <w:rsid w:val="00005607"/>
    <w:rsid w:val="000061E0"/>
    <w:rsid w:val="00016DCE"/>
    <w:rsid w:val="00017B70"/>
    <w:rsid w:val="000201CA"/>
    <w:rsid w:val="000219DE"/>
    <w:rsid w:val="00022F97"/>
    <w:rsid w:val="00023A74"/>
    <w:rsid w:val="00026A10"/>
    <w:rsid w:val="00026A7F"/>
    <w:rsid w:val="00026F7D"/>
    <w:rsid w:val="00031238"/>
    <w:rsid w:val="000312CE"/>
    <w:rsid w:val="00032BD6"/>
    <w:rsid w:val="00033231"/>
    <w:rsid w:val="0003332F"/>
    <w:rsid w:val="00034965"/>
    <w:rsid w:val="00034A39"/>
    <w:rsid w:val="00034EE5"/>
    <w:rsid w:val="00035881"/>
    <w:rsid w:val="00037B96"/>
    <w:rsid w:val="00037F32"/>
    <w:rsid w:val="00042C26"/>
    <w:rsid w:val="00043B21"/>
    <w:rsid w:val="0004694F"/>
    <w:rsid w:val="00053428"/>
    <w:rsid w:val="000546F4"/>
    <w:rsid w:val="0005531C"/>
    <w:rsid w:val="00055357"/>
    <w:rsid w:val="00055F2C"/>
    <w:rsid w:val="000571F2"/>
    <w:rsid w:val="00062E9B"/>
    <w:rsid w:val="00064711"/>
    <w:rsid w:val="000724F0"/>
    <w:rsid w:val="00073917"/>
    <w:rsid w:val="0007442C"/>
    <w:rsid w:val="00074840"/>
    <w:rsid w:val="00075154"/>
    <w:rsid w:val="000755B1"/>
    <w:rsid w:val="000920CD"/>
    <w:rsid w:val="00093C53"/>
    <w:rsid w:val="00094BAD"/>
    <w:rsid w:val="00096179"/>
    <w:rsid w:val="00096B13"/>
    <w:rsid w:val="00097708"/>
    <w:rsid w:val="000A0FA0"/>
    <w:rsid w:val="000A2362"/>
    <w:rsid w:val="000A4107"/>
    <w:rsid w:val="000A654B"/>
    <w:rsid w:val="000A7F22"/>
    <w:rsid w:val="000B14D8"/>
    <w:rsid w:val="000C6155"/>
    <w:rsid w:val="000C7B4B"/>
    <w:rsid w:val="000D088D"/>
    <w:rsid w:val="000D12D8"/>
    <w:rsid w:val="000D531D"/>
    <w:rsid w:val="000D6497"/>
    <w:rsid w:val="000E11A7"/>
    <w:rsid w:val="000E258C"/>
    <w:rsid w:val="000E58CC"/>
    <w:rsid w:val="000F010E"/>
    <w:rsid w:val="000F1FEB"/>
    <w:rsid w:val="000F38C8"/>
    <w:rsid w:val="000F468F"/>
    <w:rsid w:val="000F523A"/>
    <w:rsid w:val="000F6497"/>
    <w:rsid w:val="000F6773"/>
    <w:rsid w:val="00103ED9"/>
    <w:rsid w:val="0010706C"/>
    <w:rsid w:val="0010723A"/>
    <w:rsid w:val="0011026F"/>
    <w:rsid w:val="00110F02"/>
    <w:rsid w:val="00112553"/>
    <w:rsid w:val="00113D6A"/>
    <w:rsid w:val="00113E4F"/>
    <w:rsid w:val="00117EEC"/>
    <w:rsid w:val="00127D75"/>
    <w:rsid w:val="00130270"/>
    <w:rsid w:val="0013530A"/>
    <w:rsid w:val="0013735C"/>
    <w:rsid w:val="001415D8"/>
    <w:rsid w:val="001471BA"/>
    <w:rsid w:val="00151DCB"/>
    <w:rsid w:val="00152084"/>
    <w:rsid w:val="001530FB"/>
    <w:rsid w:val="001539DD"/>
    <w:rsid w:val="001570E4"/>
    <w:rsid w:val="00160F06"/>
    <w:rsid w:val="001616D3"/>
    <w:rsid w:val="00165A21"/>
    <w:rsid w:val="00170CC8"/>
    <w:rsid w:val="001722EC"/>
    <w:rsid w:val="00173742"/>
    <w:rsid w:val="00173BB5"/>
    <w:rsid w:val="00175022"/>
    <w:rsid w:val="00175DDC"/>
    <w:rsid w:val="00182415"/>
    <w:rsid w:val="001856D6"/>
    <w:rsid w:val="00185CCD"/>
    <w:rsid w:val="00191713"/>
    <w:rsid w:val="001952F7"/>
    <w:rsid w:val="00195492"/>
    <w:rsid w:val="00195F49"/>
    <w:rsid w:val="001971F4"/>
    <w:rsid w:val="0019745F"/>
    <w:rsid w:val="001A5016"/>
    <w:rsid w:val="001B4280"/>
    <w:rsid w:val="001B5AE8"/>
    <w:rsid w:val="001B5F2A"/>
    <w:rsid w:val="001C3813"/>
    <w:rsid w:val="001C3A04"/>
    <w:rsid w:val="001C40BF"/>
    <w:rsid w:val="001C7626"/>
    <w:rsid w:val="001D012F"/>
    <w:rsid w:val="001D1371"/>
    <w:rsid w:val="001D3523"/>
    <w:rsid w:val="001D3AA8"/>
    <w:rsid w:val="001D4585"/>
    <w:rsid w:val="001D57CF"/>
    <w:rsid w:val="001D6C94"/>
    <w:rsid w:val="001D6D4B"/>
    <w:rsid w:val="001E4F22"/>
    <w:rsid w:val="001F076C"/>
    <w:rsid w:val="0020360C"/>
    <w:rsid w:val="002045FF"/>
    <w:rsid w:val="002067AC"/>
    <w:rsid w:val="00206B9C"/>
    <w:rsid w:val="00210C84"/>
    <w:rsid w:val="00210ED1"/>
    <w:rsid w:val="00214E50"/>
    <w:rsid w:val="002157AD"/>
    <w:rsid w:val="002175CE"/>
    <w:rsid w:val="00220DCC"/>
    <w:rsid w:val="00220F3D"/>
    <w:rsid w:val="00221CC4"/>
    <w:rsid w:val="002220B8"/>
    <w:rsid w:val="0022429A"/>
    <w:rsid w:val="00225AFF"/>
    <w:rsid w:val="002319A9"/>
    <w:rsid w:val="00231BE3"/>
    <w:rsid w:val="00233019"/>
    <w:rsid w:val="00237583"/>
    <w:rsid w:val="00240D98"/>
    <w:rsid w:val="00241203"/>
    <w:rsid w:val="0024256A"/>
    <w:rsid w:val="002427A6"/>
    <w:rsid w:val="00243D1D"/>
    <w:rsid w:val="00244174"/>
    <w:rsid w:val="00246C97"/>
    <w:rsid w:val="00253870"/>
    <w:rsid w:val="00255C06"/>
    <w:rsid w:val="0025701C"/>
    <w:rsid w:val="00257C59"/>
    <w:rsid w:val="00270502"/>
    <w:rsid w:val="0027286F"/>
    <w:rsid w:val="0027364D"/>
    <w:rsid w:val="00274A5A"/>
    <w:rsid w:val="00280F4E"/>
    <w:rsid w:val="0028176D"/>
    <w:rsid w:val="002830E4"/>
    <w:rsid w:val="0028341F"/>
    <w:rsid w:val="00287854"/>
    <w:rsid w:val="002911B3"/>
    <w:rsid w:val="0029394D"/>
    <w:rsid w:val="00297ABD"/>
    <w:rsid w:val="002A1B3A"/>
    <w:rsid w:val="002A76DC"/>
    <w:rsid w:val="002B061B"/>
    <w:rsid w:val="002B4311"/>
    <w:rsid w:val="002C066E"/>
    <w:rsid w:val="002C4635"/>
    <w:rsid w:val="002D2947"/>
    <w:rsid w:val="002D490B"/>
    <w:rsid w:val="002E318B"/>
    <w:rsid w:val="002E543C"/>
    <w:rsid w:val="002E5CDD"/>
    <w:rsid w:val="002F14FD"/>
    <w:rsid w:val="00300A48"/>
    <w:rsid w:val="00300EF7"/>
    <w:rsid w:val="00303B97"/>
    <w:rsid w:val="00304E51"/>
    <w:rsid w:val="00312076"/>
    <w:rsid w:val="0031280F"/>
    <w:rsid w:val="00312D83"/>
    <w:rsid w:val="00314A28"/>
    <w:rsid w:val="00314D31"/>
    <w:rsid w:val="003215A2"/>
    <w:rsid w:val="00321979"/>
    <w:rsid w:val="0032696C"/>
    <w:rsid w:val="00332D31"/>
    <w:rsid w:val="00332EBE"/>
    <w:rsid w:val="00333CB0"/>
    <w:rsid w:val="00340436"/>
    <w:rsid w:val="00341B51"/>
    <w:rsid w:val="003471C1"/>
    <w:rsid w:val="00351EFE"/>
    <w:rsid w:val="003573FC"/>
    <w:rsid w:val="00361FBB"/>
    <w:rsid w:val="00362E18"/>
    <w:rsid w:val="00363ABF"/>
    <w:rsid w:val="00366B02"/>
    <w:rsid w:val="00375384"/>
    <w:rsid w:val="003756E2"/>
    <w:rsid w:val="003764BC"/>
    <w:rsid w:val="003768D7"/>
    <w:rsid w:val="003775B7"/>
    <w:rsid w:val="00377760"/>
    <w:rsid w:val="00377F34"/>
    <w:rsid w:val="003805F7"/>
    <w:rsid w:val="003826BA"/>
    <w:rsid w:val="00383170"/>
    <w:rsid w:val="00386823"/>
    <w:rsid w:val="0039555D"/>
    <w:rsid w:val="003A1987"/>
    <w:rsid w:val="003A2A38"/>
    <w:rsid w:val="003A40DF"/>
    <w:rsid w:val="003B0F4A"/>
    <w:rsid w:val="003B3D5B"/>
    <w:rsid w:val="003B5257"/>
    <w:rsid w:val="003B7012"/>
    <w:rsid w:val="003C3B3D"/>
    <w:rsid w:val="003D0A1D"/>
    <w:rsid w:val="003D1A84"/>
    <w:rsid w:val="003D45C0"/>
    <w:rsid w:val="003D5C44"/>
    <w:rsid w:val="003E0C4F"/>
    <w:rsid w:val="003E1C53"/>
    <w:rsid w:val="003E2247"/>
    <w:rsid w:val="003E5242"/>
    <w:rsid w:val="003E641C"/>
    <w:rsid w:val="003E7F93"/>
    <w:rsid w:val="003F3421"/>
    <w:rsid w:val="003F4402"/>
    <w:rsid w:val="003F4C9D"/>
    <w:rsid w:val="003F615A"/>
    <w:rsid w:val="003F7691"/>
    <w:rsid w:val="004008D8"/>
    <w:rsid w:val="00402A9A"/>
    <w:rsid w:val="00404560"/>
    <w:rsid w:val="00412271"/>
    <w:rsid w:val="00423D42"/>
    <w:rsid w:val="0042579B"/>
    <w:rsid w:val="0043544F"/>
    <w:rsid w:val="004423CB"/>
    <w:rsid w:val="004462EA"/>
    <w:rsid w:val="004470BC"/>
    <w:rsid w:val="004513EA"/>
    <w:rsid w:val="00455D6C"/>
    <w:rsid w:val="00457089"/>
    <w:rsid w:val="00457C1F"/>
    <w:rsid w:val="00460CC6"/>
    <w:rsid w:val="00460FE7"/>
    <w:rsid w:val="0046254D"/>
    <w:rsid w:val="004627A6"/>
    <w:rsid w:val="00465833"/>
    <w:rsid w:val="00467D32"/>
    <w:rsid w:val="00472B20"/>
    <w:rsid w:val="004734FA"/>
    <w:rsid w:val="00473EB0"/>
    <w:rsid w:val="0047529D"/>
    <w:rsid w:val="00477435"/>
    <w:rsid w:val="004862A8"/>
    <w:rsid w:val="00487676"/>
    <w:rsid w:val="00487CBF"/>
    <w:rsid w:val="00495DE2"/>
    <w:rsid w:val="00497A4C"/>
    <w:rsid w:val="00497D23"/>
    <w:rsid w:val="004A0886"/>
    <w:rsid w:val="004A26FB"/>
    <w:rsid w:val="004A3B2D"/>
    <w:rsid w:val="004B23FB"/>
    <w:rsid w:val="004B2468"/>
    <w:rsid w:val="004B75B8"/>
    <w:rsid w:val="004C1721"/>
    <w:rsid w:val="004C1A8F"/>
    <w:rsid w:val="004D0A22"/>
    <w:rsid w:val="004D0E76"/>
    <w:rsid w:val="004D115A"/>
    <w:rsid w:val="004D1D18"/>
    <w:rsid w:val="004D3927"/>
    <w:rsid w:val="004E2556"/>
    <w:rsid w:val="004E3C1C"/>
    <w:rsid w:val="004E46FC"/>
    <w:rsid w:val="004E67D2"/>
    <w:rsid w:val="004E71A7"/>
    <w:rsid w:val="004F1E4A"/>
    <w:rsid w:val="004F23E1"/>
    <w:rsid w:val="004F543C"/>
    <w:rsid w:val="004F6267"/>
    <w:rsid w:val="004F69DA"/>
    <w:rsid w:val="004F7B51"/>
    <w:rsid w:val="00500F10"/>
    <w:rsid w:val="00501798"/>
    <w:rsid w:val="00503C7D"/>
    <w:rsid w:val="0050687F"/>
    <w:rsid w:val="005079E7"/>
    <w:rsid w:val="00507C44"/>
    <w:rsid w:val="00507E52"/>
    <w:rsid w:val="00511771"/>
    <w:rsid w:val="005139E3"/>
    <w:rsid w:val="00513FCE"/>
    <w:rsid w:val="005176C0"/>
    <w:rsid w:val="00520863"/>
    <w:rsid w:val="00523EBA"/>
    <w:rsid w:val="00524788"/>
    <w:rsid w:val="00525287"/>
    <w:rsid w:val="005268B4"/>
    <w:rsid w:val="00530470"/>
    <w:rsid w:val="00532ECE"/>
    <w:rsid w:val="00533661"/>
    <w:rsid w:val="00533E46"/>
    <w:rsid w:val="00534A4E"/>
    <w:rsid w:val="00536644"/>
    <w:rsid w:val="005440D4"/>
    <w:rsid w:val="0054568A"/>
    <w:rsid w:val="00545FD6"/>
    <w:rsid w:val="005557C4"/>
    <w:rsid w:val="00557627"/>
    <w:rsid w:val="00567B09"/>
    <w:rsid w:val="00570098"/>
    <w:rsid w:val="005769C3"/>
    <w:rsid w:val="00576DAF"/>
    <w:rsid w:val="00580F37"/>
    <w:rsid w:val="00584FA5"/>
    <w:rsid w:val="00585367"/>
    <w:rsid w:val="00587873"/>
    <w:rsid w:val="00587D00"/>
    <w:rsid w:val="0059075C"/>
    <w:rsid w:val="005A3F89"/>
    <w:rsid w:val="005B5EAB"/>
    <w:rsid w:val="005C0A0F"/>
    <w:rsid w:val="005C3DF2"/>
    <w:rsid w:val="005C4ED4"/>
    <w:rsid w:val="005D17C5"/>
    <w:rsid w:val="005D2133"/>
    <w:rsid w:val="005D21A6"/>
    <w:rsid w:val="005D6829"/>
    <w:rsid w:val="005D78AD"/>
    <w:rsid w:val="005E6DBB"/>
    <w:rsid w:val="005F1B88"/>
    <w:rsid w:val="005F1E3F"/>
    <w:rsid w:val="005F7163"/>
    <w:rsid w:val="00602B06"/>
    <w:rsid w:val="00604F02"/>
    <w:rsid w:val="006053BB"/>
    <w:rsid w:val="00605459"/>
    <w:rsid w:val="00610B1D"/>
    <w:rsid w:val="006126A6"/>
    <w:rsid w:val="006133AE"/>
    <w:rsid w:val="006203B5"/>
    <w:rsid w:val="00621A5C"/>
    <w:rsid w:val="00622438"/>
    <w:rsid w:val="00623F91"/>
    <w:rsid w:val="00625815"/>
    <w:rsid w:val="00625B60"/>
    <w:rsid w:val="00643B6C"/>
    <w:rsid w:val="006461D0"/>
    <w:rsid w:val="006519A9"/>
    <w:rsid w:val="00651EEB"/>
    <w:rsid w:val="006534B6"/>
    <w:rsid w:val="00653927"/>
    <w:rsid w:val="006542A6"/>
    <w:rsid w:val="006568A5"/>
    <w:rsid w:val="00656BD0"/>
    <w:rsid w:val="00656F91"/>
    <w:rsid w:val="006578ED"/>
    <w:rsid w:val="00660BA2"/>
    <w:rsid w:val="00662305"/>
    <w:rsid w:val="00664D75"/>
    <w:rsid w:val="0067249C"/>
    <w:rsid w:val="0067271A"/>
    <w:rsid w:val="0067443E"/>
    <w:rsid w:val="006758FB"/>
    <w:rsid w:val="006772BD"/>
    <w:rsid w:val="006841B7"/>
    <w:rsid w:val="0068457F"/>
    <w:rsid w:val="00686606"/>
    <w:rsid w:val="00690D91"/>
    <w:rsid w:val="00691782"/>
    <w:rsid w:val="00692284"/>
    <w:rsid w:val="00694484"/>
    <w:rsid w:val="00696CEC"/>
    <w:rsid w:val="006A1657"/>
    <w:rsid w:val="006A20EB"/>
    <w:rsid w:val="006A427F"/>
    <w:rsid w:val="006B1E4E"/>
    <w:rsid w:val="006B469D"/>
    <w:rsid w:val="006C21D6"/>
    <w:rsid w:val="006C27D1"/>
    <w:rsid w:val="006C3CF4"/>
    <w:rsid w:val="006C549D"/>
    <w:rsid w:val="006D034F"/>
    <w:rsid w:val="006E671E"/>
    <w:rsid w:val="006F0216"/>
    <w:rsid w:val="006F2DD3"/>
    <w:rsid w:val="006F2F44"/>
    <w:rsid w:val="007044A5"/>
    <w:rsid w:val="0070661E"/>
    <w:rsid w:val="00711C90"/>
    <w:rsid w:val="007161A0"/>
    <w:rsid w:val="007169C2"/>
    <w:rsid w:val="0072181A"/>
    <w:rsid w:val="00730752"/>
    <w:rsid w:val="00731947"/>
    <w:rsid w:val="00732344"/>
    <w:rsid w:val="00740961"/>
    <w:rsid w:val="00741BD7"/>
    <w:rsid w:val="00741CF7"/>
    <w:rsid w:val="007430D0"/>
    <w:rsid w:val="00747B54"/>
    <w:rsid w:val="00751AF3"/>
    <w:rsid w:val="007520B2"/>
    <w:rsid w:val="00752634"/>
    <w:rsid w:val="007566D6"/>
    <w:rsid w:val="00756A39"/>
    <w:rsid w:val="007577B0"/>
    <w:rsid w:val="00760473"/>
    <w:rsid w:val="00762ECE"/>
    <w:rsid w:val="00762F3E"/>
    <w:rsid w:val="007655D5"/>
    <w:rsid w:val="00765EBE"/>
    <w:rsid w:val="00767AAC"/>
    <w:rsid w:val="0077175E"/>
    <w:rsid w:val="00771E14"/>
    <w:rsid w:val="00772EB9"/>
    <w:rsid w:val="0077575A"/>
    <w:rsid w:val="007816A0"/>
    <w:rsid w:val="00784933"/>
    <w:rsid w:val="00790730"/>
    <w:rsid w:val="007935CA"/>
    <w:rsid w:val="007A25F9"/>
    <w:rsid w:val="007A4B52"/>
    <w:rsid w:val="007B00C3"/>
    <w:rsid w:val="007B02D4"/>
    <w:rsid w:val="007B482A"/>
    <w:rsid w:val="007B7EAE"/>
    <w:rsid w:val="007C2AB2"/>
    <w:rsid w:val="007C32D0"/>
    <w:rsid w:val="007C354E"/>
    <w:rsid w:val="007C4288"/>
    <w:rsid w:val="007D34B9"/>
    <w:rsid w:val="007D435A"/>
    <w:rsid w:val="007D5502"/>
    <w:rsid w:val="007E37D1"/>
    <w:rsid w:val="007F429F"/>
    <w:rsid w:val="007F4931"/>
    <w:rsid w:val="007F5D0B"/>
    <w:rsid w:val="00800441"/>
    <w:rsid w:val="00802170"/>
    <w:rsid w:val="00810FEE"/>
    <w:rsid w:val="008128E3"/>
    <w:rsid w:val="00817CF6"/>
    <w:rsid w:val="008208A9"/>
    <w:rsid w:val="008212EA"/>
    <w:rsid w:val="00821C32"/>
    <w:rsid w:val="008222B3"/>
    <w:rsid w:val="00822F48"/>
    <w:rsid w:val="00823B41"/>
    <w:rsid w:val="00826C4E"/>
    <w:rsid w:val="00826EFC"/>
    <w:rsid w:val="0083146F"/>
    <w:rsid w:val="00835CA5"/>
    <w:rsid w:val="00836E6B"/>
    <w:rsid w:val="00845402"/>
    <w:rsid w:val="00845B3B"/>
    <w:rsid w:val="0085172F"/>
    <w:rsid w:val="0085486C"/>
    <w:rsid w:val="00857993"/>
    <w:rsid w:val="008649D9"/>
    <w:rsid w:val="00871461"/>
    <w:rsid w:val="008717F7"/>
    <w:rsid w:val="00873636"/>
    <w:rsid w:val="0087368F"/>
    <w:rsid w:val="008741CE"/>
    <w:rsid w:val="00877E93"/>
    <w:rsid w:val="008807E7"/>
    <w:rsid w:val="00882A3A"/>
    <w:rsid w:val="0088798F"/>
    <w:rsid w:val="008903F7"/>
    <w:rsid w:val="0089086A"/>
    <w:rsid w:val="00892200"/>
    <w:rsid w:val="0089252D"/>
    <w:rsid w:val="00893BDE"/>
    <w:rsid w:val="00896A59"/>
    <w:rsid w:val="00897617"/>
    <w:rsid w:val="00897CA2"/>
    <w:rsid w:val="008A662D"/>
    <w:rsid w:val="008B0F52"/>
    <w:rsid w:val="008B4841"/>
    <w:rsid w:val="008B563E"/>
    <w:rsid w:val="008B6C33"/>
    <w:rsid w:val="008B7B57"/>
    <w:rsid w:val="008B7EB1"/>
    <w:rsid w:val="008C0663"/>
    <w:rsid w:val="008C1A46"/>
    <w:rsid w:val="008C4453"/>
    <w:rsid w:val="008C483A"/>
    <w:rsid w:val="008C60A2"/>
    <w:rsid w:val="008C6C4D"/>
    <w:rsid w:val="008D732E"/>
    <w:rsid w:val="008E0CEE"/>
    <w:rsid w:val="008E1A35"/>
    <w:rsid w:val="008E7CAC"/>
    <w:rsid w:val="008F4E1D"/>
    <w:rsid w:val="008F7A33"/>
    <w:rsid w:val="00903722"/>
    <w:rsid w:val="00911859"/>
    <w:rsid w:val="00911B98"/>
    <w:rsid w:val="00925AE9"/>
    <w:rsid w:val="009278F4"/>
    <w:rsid w:val="00932DE4"/>
    <w:rsid w:val="00937623"/>
    <w:rsid w:val="00942AFF"/>
    <w:rsid w:val="00943720"/>
    <w:rsid w:val="0095112C"/>
    <w:rsid w:val="00956110"/>
    <w:rsid w:val="00956832"/>
    <w:rsid w:val="00956E74"/>
    <w:rsid w:val="00961DF4"/>
    <w:rsid w:val="00961EA3"/>
    <w:rsid w:val="009630A0"/>
    <w:rsid w:val="009634ED"/>
    <w:rsid w:val="00965E4A"/>
    <w:rsid w:val="00967D6E"/>
    <w:rsid w:val="009707A3"/>
    <w:rsid w:val="00970BC8"/>
    <w:rsid w:val="00977C10"/>
    <w:rsid w:val="009847C8"/>
    <w:rsid w:val="00984C06"/>
    <w:rsid w:val="0099126E"/>
    <w:rsid w:val="0099126F"/>
    <w:rsid w:val="00995672"/>
    <w:rsid w:val="009960D9"/>
    <w:rsid w:val="00996954"/>
    <w:rsid w:val="009A0236"/>
    <w:rsid w:val="009A1A58"/>
    <w:rsid w:val="009A280F"/>
    <w:rsid w:val="009A2AB1"/>
    <w:rsid w:val="009A4A02"/>
    <w:rsid w:val="009A4D2A"/>
    <w:rsid w:val="009A69BB"/>
    <w:rsid w:val="009B1E5B"/>
    <w:rsid w:val="009B304A"/>
    <w:rsid w:val="009B3C2B"/>
    <w:rsid w:val="009B7EAF"/>
    <w:rsid w:val="009C456C"/>
    <w:rsid w:val="009C4DE6"/>
    <w:rsid w:val="009C50FE"/>
    <w:rsid w:val="009C61F3"/>
    <w:rsid w:val="009D0288"/>
    <w:rsid w:val="009D125E"/>
    <w:rsid w:val="009D28D7"/>
    <w:rsid w:val="009D37A1"/>
    <w:rsid w:val="009D5221"/>
    <w:rsid w:val="009D5D74"/>
    <w:rsid w:val="009E178F"/>
    <w:rsid w:val="009E283F"/>
    <w:rsid w:val="009E2E94"/>
    <w:rsid w:val="009E4FF5"/>
    <w:rsid w:val="009E61E2"/>
    <w:rsid w:val="009E7D33"/>
    <w:rsid w:val="009F15E5"/>
    <w:rsid w:val="009F2854"/>
    <w:rsid w:val="009F3881"/>
    <w:rsid w:val="009F4785"/>
    <w:rsid w:val="009F691D"/>
    <w:rsid w:val="009F6FA8"/>
    <w:rsid w:val="00A05C37"/>
    <w:rsid w:val="00A066CA"/>
    <w:rsid w:val="00A07852"/>
    <w:rsid w:val="00A1138F"/>
    <w:rsid w:val="00A1249B"/>
    <w:rsid w:val="00A14E1D"/>
    <w:rsid w:val="00A16348"/>
    <w:rsid w:val="00A17DBF"/>
    <w:rsid w:val="00A2402F"/>
    <w:rsid w:val="00A2429C"/>
    <w:rsid w:val="00A246ED"/>
    <w:rsid w:val="00A259D0"/>
    <w:rsid w:val="00A31977"/>
    <w:rsid w:val="00A32080"/>
    <w:rsid w:val="00A329A2"/>
    <w:rsid w:val="00A371F2"/>
    <w:rsid w:val="00A4446F"/>
    <w:rsid w:val="00A4781A"/>
    <w:rsid w:val="00A5007A"/>
    <w:rsid w:val="00A52F3C"/>
    <w:rsid w:val="00A54A90"/>
    <w:rsid w:val="00A55E08"/>
    <w:rsid w:val="00A60E77"/>
    <w:rsid w:val="00A63D46"/>
    <w:rsid w:val="00A6731D"/>
    <w:rsid w:val="00A732DB"/>
    <w:rsid w:val="00A7501A"/>
    <w:rsid w:val="00A801B5"/>
    <w:rsid w:val="00A82A4E"/>
    <w:rsid w:val="00A848A3"/>
    <w:rsid w:val="00A86FA8"/>
    <w:rsid w:val="00A875F6"/>
    <w:rsid w:val="00A9180E"/>
    <w:rsid w:val="00A965F6"/>
    <w:rsid w:val="00A9764A"/>
    <w:rsid w:val="00AB0918"/>
    <w:rsid w:val="00AB12A4"/>
    <w:rsid w:val="00AB339A"/>
    <w:rsid w:val="00AB4E34"/>
    <w:rsid w:val="00AD37BE"/>
    <w:rsid w:val="00AD48A6"/>
    <w:rsid w:val="00AD4BDE"/>
    <w:rsid w:val="00AD50DB"/>
    <w:rsid w:val="00AE3247"/>
    <w:rsid w:val="00AE324A"/>
    <w:rsid w:val="00AE490B"/>
    <w:rsid w:val="00AE4E68"/>
    <w:rsid w:val="00AF038B"/>
    <w:rsid w:val="00AF0CE9"/>
    <w:rsid w:val="00AF2755"/>
    <w:rsid w:val="00AF386C"/>
    <w:rsid w:val="00AF6399"/>
    <w:rsid w:val="00B00ADE"/>
    <w:rsid w:val="00B01080"/>
    <w:rsid w:val="00B07A8C"/>
    <w:rsid w:val="00B106F9"/>
    <w:rsid w:val="00B10757"/>
    <w:rsid w:val="00B11898"/>
    <w:rsid w:val="00B13FE6"/>
    <w:rsid w:val="00B16991"/>
    <w:rsid w:val="00B22D7A"/>
    <w:rsid w:val="00B251C6"/>
    <w:rsid w:val="00B26142"/>
    <w:rsid w:val="00B26579"/>
    <w:rsid w:val="00B306F4"/>
    <w:rsid w:val="00B311D2"/>
    <w:rsid w:val="00B31C6C"/>
    <w:rsid w:val="00B33CBF"/>
    <w:rsid w:val="00B34494"/>
    <w:rsid w:val="00B36042"/>
    <w:rsid w:val="00B365F9"/>
    <w:rsid w:val="00B40C9F"/>
    <w:rsid w:val="00B451DC"/>
    <w:rsid w:val="00B45BC7"/>
    <w:rsid w:val="00B469D6"/>
    <w:rsid w:val="00B511DC"/>
    <w:rsid w:val="00B54225"/>
    <w:rsid w:val="00B56A1F"/>
    <w:rsid w:val="00B60E44"/>
    <w:rsid w:val="00B6208B"/>
    <w:rsid w:val="00B6294E"/>
    <w:rsid w:val="00B63459"/>
    <w:rsid w:val="00B641AF"/>
    <w:rsid w:val="00B71217"/>
    <w:rsid w:val="00B82A86"/>
    <w:rsid w:val="00B85EB9"/>
    <w:rsid w:val="00B86407"/>
    <w:rsid w:val="00B8730B"/>
    <w:rsid w:val="00B877B8"/>
    <w:rsid w:val="00B91E6D"/>
    <w:rsid w:val="00B93040"/>
    <w:rsid w:val="00B97001"/>
    <w:rsid w:val="00B97B9A"/>
    <w:rsid w:val="00BA1259"/>
    <w:rsid w:val="00BA20E8"/>
    <w:rsid w:val="00BA23F3"/>
    <w:rsid w:val="00BA44D7"/>
    <w:rsid w:val="00BA5F2B"/>
    <w:rsid w:val="00BA6092"/>
    <w:rsid w:val="00BB3338"/>
    <w:rsid w:val="00BB3A82"/>
    <w:rsid w:val="00BB7DCD"/>
    <w:rsid w:val="00BC13BA"/>
    <w:rsid w:val="00BD0145"/>
    <w:rsid w:val="00BD38ED"/>
    <w:rsid w:val="00BD420C"/>
    <w:rsid w:val="00BD4986"/>
    <w:rsid w:val="00BD752C"/>
    <w:rsid w:val="00BD7898"/>
    <w:rsid w:val="00BE71B9"/>
    <w:rsid w:val="00BF14C7"/>
    <w:rsid w:val="00BF5EB8"/>
    <w:rsid w:val="00C0027B"/>
    <w:rsid w:val="00C117F8"/>
    <w:rsid w:val="00C16EE8"/>
    <w:rsid w:val="00C17246"/>
    <w:rsid w:val="00C175CA"/>
    <w:rsid w:val="00C20667"/>
    <w:rsid w:val="00C20CE9"/>
    <w:rsid w:val="00C23216"/>
    <w:rsid w:val="00C25EDF"/>
    <w:rsid w:val="00C32253"/>
    <w:rsid w:val="00C32D22"/>
    <w:rsid w:val="00C3386D"/>
    <w:rsid w:val="00C343F9"/>
    <w:rsid w:val="00C40E17"/>
    <w:rsid w:val="00C4317E"/>
    <w:rsid w:val="00C457F4"/>
    <w:rsid w:val="00C45FC6"/>
    <w:rsid w:val="00C47815"/>
    <w:rsid w:val="00C55187"/>
    <w:rsid w:val="00C5677E"/>
    <w:rsid w:val="00C61161"/>
    <w:rsid w:val="00C62390"/>
    <w:rsid w:val="00C62E5D"/>
    <w:rsid w:val="00C64F1A"/>
    <w:rsid w:val="00C65E37"/>
    <w:rsid w:val="00C73EDE"/>
    <w:rsid w:val="00C74891"/>
    <w:rsid w:val="00C92FE6"/>
    <w:rsid w:val="00C9695E"/>
    <w:rsid w:val="00C9769C"/>
    <w:rsid w:val="00C979E4"/>
    <w:rsid w:val="00CA08CD"/>
    <w:rsid w:val="00CA70D6"/>
    <w:rsid w:val="00CB2AD5"/>
    <w:rsid w:val="00CB35C4"/>
    <w:rsid w:val="00CB4D70"/>
    <w:rsid w:val="00CB4E1D"/>
    <w:rsid w:val="00CC0463"/>
    <w:rsid w:val="00CC225E"/>
    <w:rsid w:val="00CD1807"/>
    <w:rsid w:val="00CD3775"/>
    <w:rsid w:val="00CD3CAC"/>
    <w:rsid w:val="00CD4FF3"/>
    <w:rsid w:val="00CD6F8C"/>
    <w:rsid w:val="00CE0ECC"/>
    <w:rsid w:val="00CE2B86"/>
    <w:rsid w:val="00CE691C"/>
    <w:rsid w:val="00CF1F25"/>
    <w:rsid w:val="00CF40EB"/>
    <w:rsid w:val="00CF52F7"/>
    <w:rsid w:val="00CF76EF"/>
    <w:rsid w:val="00D01B87"/>
    <w:rsid w:val="00D03104"/>
    <w:rsid w:val="00D052E8"/>
    <w:rsid w:val="00D061F6"/>
    <w:rsid w:val="00D102B9"/>
    <w:rsid w:val="00D102EA"/>
    <w:rsid w:val="00D10F27"/>
    <w:rsid w:val="00D1455A"/>
    <w:rsid w:val="00D2716F"/>
    <w:rsid w:val="00D273A5"/>
    <w:rsid w:val="00D40137"/>
    <w:rsid w:val="00D44FA6"/>
    <w:rsid w:val="00D47079"/>
    <w:rsid w:val="00D47E61"/>
    <w:rsid w:val="00D516A3"/>
    <w:rsid w:val="00D52E5C"/>
    <w:rsid w:val="00D5428E"/>
    <w:rsid w:val="00D554A6"/>
    <w:rsid w:val="00D56BC3"/>
    <w:rsid w:val="00D611B5"/>
    <w:rsid w:val="00D62BEA"/>
    <w:rsid w:val="00D63A9C"/>
    <w:rsid w:val="00D66006"/>
    <w:rsid w:val="00D674E8"/>
    <w:rsid w:val="00D72815"/>
    <w:rsid w:val="00D775BC"/>
    <w:rsid w:val="00D77BD5"/>
    <w:rsid w:val="00D807A3"/>
    <w:rsid w:val="00D80DDA"/>
    <w:rsid w:val="00D819D0"/>
    <w:rsid w:val="00D82665"/>
    <w:rsid w:val="00D83B44"/>
    <w:rsid w:val="00D85E65"/>
    <w:rsid w:val="00D875A5"/>
    <w:rsid w:val="00D87EEF"/>
    <w:rsid w:val="00D87FBA"/>
    <w:rsid w:val="00D9038F"/>
    <w:rsid w:val="00D939DF"/>
    <w:rsid w:val="00D97C6F"/>
    <w:rsid w:val="00DA0856"/>
    <w:rsid w:val="00DA4CEB"/>
    <w:rsid w:val="00DB3FAA"/>
    <w:rsid w:val="00DB4806"/>
    <w:rsid w:val="00DC0687"/>
    <w:rsid w:val="00DC08D7"/>
    <w:rsid w:val="00DC644E"/>
    <w:rsid w:val="00DD7B08"/>
    <w:rsid w:val="00DE2C71"/>
    <w:rsid w:val="00DE3004"/>
    <w:rsid w:val="00DE32A0"/>
    <w:rsid w:val="00DE42AE"/>
    <w:rsid w:val="00DE521C"/>
    <w:rsid w:val="00DE55DE"/>
    <w:rsid w:val="00DE6A01"/>
    <w:rsid w:val="00DF2FC2"/>
    <w:rsid w:val="00DF7598"/>
    <w:rsid w:val="00E009DB"/>
    <w:rsid w:val="00E0558C"/>
    <w:rsid w:val="00E078E7"/>
    <w:rsid w:val="00E10AD9"/>
    <w:rsid w:val="00E1169D"/>
    <w:rsid w:val="00E12694"/>
    <w:rsid w:val="00E15244"/>
    <w:rsid w:val="00E17077"/>
    <w:rsid w:val="00E204B7"/>
    <w:rsid w:val="00E20D7E"/>
    <w:rsid w:val="00E26C88"/>
    <w:rsid w:val="00E30461"/>
    <w:rsid w:val="00E30576"/>
    <w:rsid w:val="00E30E46"/>
    <w:rsid w:val="00E34A13"/>
    <w:rsid w:val="00E4038D"/>
    <w:rsid w:val="00E42DCD"/>
    <w:rsid w:val="00E43629"/>
    <w:rsid w:val="00E4371E"/>
    <w:rsid w:val="00E43E6E"/>
    <w:rsid w:val="00E444C3"/>
    <w:rsid w:val="00E44D58"/>
    <w:rsid w:val="00E45C66"/>
    <w:rsid w:val="00E468B9"/>
    <w:rsid w:val="00E5117E"/>
    <w:rsid w:val="00E5248D"/>
    <w:rsid w:val="00E53FFA"/>
    <w:rsid w:val="00E60819"/>
    <w:rsid w:val="00E613E6"/>
    <w:rsid w:val="00E61ABA"/>
    <w:rsid w:val="00E641AC"/>
    <w:rsid w:val="00E646A2"/>
    <w:rsid w:val="00E725FE"/>
    <w:rsid w:val="00E7497C"/>
    <w:rsid w:val="00E85A43"/>
    <w:rsid w:val="00E864C6"/>
    <w:rsid w:val="00E90DE4"/>
    <w:rsid w:val="00E9153F"/>
    <w:rsid w:val="00EA16C2"/>
    <w:rsid w:val="00EA3288"/>
    <w:rsid w:val="00EA479B"/>
    <w:rsid w:val="00EB0725"/>
    <w:rsid w:val="00EB2152"/>
    <w:rsid w:val="00EB457A"/>
    <w:rsid w:val="00EB4681"/>
    <w:rsid w:val="00EC4907"/>
    <w:rsid w:val="00EC4C12"/>
    <w:rsid w:val="00ED0ACF"/>
    <w:rsid w:val="00ED675C"/>
    <w:rsid w:val="00EE0205"/>
    <w:rsid w:val="00EE0706"/>
    <w:rsid w:val="00EE1D1D"/>
    <w:rsid w:val="00EE3000"/>
    <w:rsid w:val="00EE3655"/>
    <w:rsid w:val="00EE7669"/>
    <w:rsid w:val="00EE7A20"/>
    <w:rsid w:val="00EF0B15"/>
    <w:rsid w:val="00EF4F6F"/>
    <w:rsid w:val="00EF757F"/>
    <w:rsid w:val="00F11098"/>
    <w:rsid w:val="00F16F3F"/>
    <w:rsid w:val="00F179B5"/>
    <w:rsid w:val="00F20E6E"/>
    <w:rsid w:val="00F22C92"/>
    <w:rsid w:val="00F22D40"/>
    <w:rsid w:val="00F23FE1"/>
    <w:rsid w:val="00F27A4D"/>
    <w:rsid w:val="00F31CFC"/>
    <w:rsid w:val="00F33543"/>
    <w:rsid w:val="00F37AEC"/>
    <w:rsid w:val="00F446C5"/>
    <w:rsid w:val="00F50C52"/>
    <w:rsid w:val="00F518E6"/>
    <w:rsid w:val="00F52DC1"/>
    <w:rsid w:val="00F554E4"/>
    <w:rsid w:val="00F5648D"/>
    <w:rsid w:val="00F6120F"/>
    <w:rsid w:val="00F617FB"/>
    <w:rsid w:val="00F66B69"/>
    <w:rsid w:val="00F9159A"/>
    <w:rsid w:val="00F91A1D"/>
    <w:rsid w:val="00F949C3"/>
    <w:rsid w:val="00F94BC9"/>
    <w:rsid w:val="00F96276"/>
    <w:rsid w:val="00F9782B"/>
    <w:rsid w:val="00FA07ED"/>
    <w:rsid w:val="00FA2A28"/>
    <w:rsid w:val="00FB027A"/>
    <w:rsid w:val="00FB562C"/>
    <w:rsid w:val="00FC02D5"/>
    <w:rsid w:val="00FC0652"/>
    <w:rsid w:val="00FC2DF3"/>
    <w:rsid w:val="00FC5035"/>
    <w:rsid w:val="00FC5D76"/>
    <w:rsid w:val="00FC7B68"/>
    <w:rsid w:val="00FD10C8"/>
    <w:rsid w:val="00FD2AB9"/>
    <w:rsid w:val="00FD3357"/>
    <w:rsid w:val="00FD38A6"/>
    <w:rsid w:val="00FD4C52"/>
    <w:rsid w:val="00FD56AE"/>
    <w:rsid w:val="00FD6EAD"/>
    <w:rsid w:val="00FE0D17"/>
    <w:rsid w:val="00FE0F1E"/>
    <w:rsid w:val="00FE71EE"/>
    <w:rsid w:val="00FE7CFA"/>
    <w:rsid w:val="00FF0666"/>
    <w:rsid w:val="00FF1709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6F3E8A71"/>
  <w15:docId w15:val="{BBB26D15-1B77-408C-8BB0-C6DCDFE3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246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3B0F4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Lista bullets,lp1,List Paragraph1,Lista de nivel 1,4 Párrafo de lista,Figuras,Dot pt,No Spacing1,List Paragraph Char Char Char,Indicator Text,Numbered Para 1,DH1,Listas,Light Grid - Accent 31,Colorful List - Accent 11,Bullet 1,5.9.1"/>
    <w:basedOn w:val="Normal"/>
    <w:link w:val="PrrafodelistaCar"/>
    <w:uiPriority w:val="34"/>
    <w:qFormat/>
    <w:rsid w:val="00E34A13"/>
    <w:pPr>
      <w:ind w:left="720"/>
      <w:contextualSpacing/>
    </w:pPr>
  </w:style>
  <w:style w:type="character" w:customStyle="1" w:styleId="PrrafodelistaCar">
    <w:name w:val="Párrafo de lista Car"/>
    <w:aliases w:val="Lista bullets Car,lp1 Car,List Paragraph1 Car,Lista de nivel 1 Car,4 Párrafo de lista Car,Figuras Car,Dot pt Car,No Spacing1 Car,List Paragraph Char Char Char Car,Indicator Text Car,Numbered Para 1 Car,DH1 Car,Listas Car,5.9.1 Car"/>
    <w:link w:val="Prrafodelista"/>
    <w:uiPriority w:val="1"/>
    <w:qFormat/>
    <w:locked/>
    <w:rsid w:val="00E34A13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212E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6A01"/>
    <w:rPr>
      <w:b/>
      <w:bCs/>
    </w:rPr>
  </w:style>
  <w:style w:type="character" w:styleId="Hipervnculo">
    <w:name w:val="Hyperlink"/>
    <w:basedOn w:val="Fuentedeprrafopredeter"/>
    <w:uiPriority w:val="99"/>
    <w:rsid w:val="00756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6D6"/>
    <w:rPr>
      <w:color w:val="605E5C"/>
      <w:shd w:val="clear" w:color="auto" w:fill="E1DFDD"/>
    </w:rPr>
  </w:style>
  <w:style w:type="character" w:customStyle="1" w:styleId="object">
    <w:name w:val="object"/>
    <w:basedOn w:val="Fuentedeprrafopredeter"/>
    <w:rsid w:val="00A9180E"/>
  </w:style>
  <w:style w:type="character" w:customStyle="1" w:styleId="object-active">
    <w:name w:val="object-active"/>
    <w:basedOn w:val="Fuentedeprrafopredeter"/>
    <w:rsid w:val="00A9180E"/>
  </w:style>
  <w:style w:type="character" w:customStyle="1" w:styleId="PiedepginaCar">
    <w:name w:val="Pie de página Car"/>
    <w:link w:val="Piedepgina"/>
    <w:uiPriority w:val="99"/>
    <w:rsid w:val="00A1138F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1138F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1138F"/>
    <w:rPr>
      <w:lang w:eastAsia="es-ES"/>
    </w:rPr>
  </w:style>
  <w:style w:type="character" w:customStyle="1" w:styleId="EncabezadoCar">
    <w:name w:val="Encabezado Car"/>
    <w:link w:val="Encabezado"/>
    <w:uiPriority w:val="99"/>
    <w:rsid w:val="00A1138F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11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138F"/>
    <w:rPr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rsid w:val="00A1138F"/>
    <w:pPr>
      <w:snapToGrid w:val="0"/>
    </w:pPr>
    <w:rPr>
      <w:rFonts w:ascii="Bookman Old Style" w:hAnsi="Bookman Old Style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A1138F"/>
    <w:rPr>
      <w:rFonts w:ascii="Bookman Old Style" w:hAnsi="Bookman Old Style"/>
      <w:lang w:eastAsia="es-ES"/>
    </w:rPr>
  </w:style>
  <w:style w:type="paragraph" w:customStyle="1" w:styleId="Textoindependiente21">
    <w:name w:val="Texto independiente 21"/>
    <w:basedOn w:val="Normal"/>
    <w:rsid w:val="00A1138F"/>
    <w:pPr>
      <w:widowControl w:val="0"/>
      <w:ind w:right="50"/>
      <w:jc w:val="both"/>
    </w:pPr>
    <w:rPr>
      <w:rFonts w:ascii="Arial" w:hAnsi="Arial"/>
      <w:szCs w:val="20"/>
      <w:lang w:val="es-ES_tradnl" w:eastAsia="es-MX"/>
    </w:rPr>
  </w:style>
  <w:style w:type="paragraph" w:customStyle="1" w:styleId="ROMANOS">
    <w:name w:val="ROMANOS"/>
    <w:basedOn w:val="Normal"/>
    <w:link w:val="ROMANOSCar"/>
    <w:rsid w:val="00A1138F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/>
      <w:sz w:val="18"/>
      <w:szCs w:val="20"/>
      <w:lang w:val="es-ES_tradnl"/>
    </w:rPr>
  </w:style>
  <w:style w:type="character" w:customStyle="1" w:styleId="ROMANOSCar">
    <w:name w:val="ROMANOS Car"/>
    <w:link w:val="ROMANOS"/>
    <w:locked/>
    <w:rsid w:val="00A1138F"/>
    <w:rPr>
      <w:rFonts w:ascii="Arial" w:hAnsi="Arial"/>
      <w:sz w:val="18"/>
      <w:lang w:val="es-ES_tradnl" w:eastAsia="es-ES"/>
    </w:rPr>
  </w:style>
  <w:style w:type="paragraph" w:customStyle="1" w:styleId="Textoindependiente5">
    <w:name w:val="Texto independiente5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customStyle="1" w:styleId="Textoindependiente6">
    <w:name w:val="Texto independiente6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styleId="Sinespaciado">
    <w:name w:val="No Spacing"/>
    <w:link w:val="SinespaciadoCar"/>
    <w:uiPriority w:val="1"/>
    <w:qFormat/>
    <w:rsid w:val="00A1138F"/>
    <w:rPr>
      <w:sz w:val="24"/>
      <w:szCs w:val="24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A1138F"/>
    <w:rPr>
      <w:sz w:val="24"/>
      <w:szCs w:val="24"/>
      <w:lang w:val="es-ES" w:eastAsia="es-ES"/>
    </w:rPr>
  </w:style>
  <w:style w:type="paragraph" w:customStyle="1" w:styleId="xmsonormal">
    <w:name w:val="x_msonormal"/>
    <w:basedOn w:val="Normal"/>
    <w:rsid w:val="00DE42AE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EE0205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1EAC-3DFF-47DF-A703-FB6A6CE8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1</TotalTime>
  <Pages>65</Pages>
  <Words>12092</Words>
  <Characters>66509</Characters>
  <Application>Microsoft Office Word</Application>
  <DocSecurity>0</DocSecurity>
  <Lines>554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78445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Transparencia</dc:creator>
  <cp:keywords/>
  <dc:description/>
  <cp:lastModifiedBy>Fernanda castro</cp:lastModifiedBy>
  <cp:revision>2</cp:revision>
  <cp:lastPrinted>2023-12-12T19:11:00Z</cp:lastPrinted>
  <dcterms:created xsi:type="dcterms:W3CDTF">2023-12-12T19:11:00Z</dcterms:created>
  <dcterms:modified xsi:type="dcterms:W3CDTF">2023-12-12T19:11:00Z</dcterms:modified>
</cp:coreProperties>
</file>